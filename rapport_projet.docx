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23" w:rsidRDefault="00E77823" w:rsidP="00F7585D">
      <w:pPr>
        <w:jc w:val="both"/>
      </w:pPr>
    </w:p>
    <w:p w:rsid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9353D3" wp14:editId="07A03134">
                <wp:simplePos x="0" y="0"/>
                <wp:positionH relativeFrom="column">
                  <wp:posOffset>174625</wp:posOffset>
                </wp:positionH>
                <wp:positionV relativeFrom="paragraph">
                  <wp:posOffset>1069975</wp:posOffset>
                </wp:positionV>
                <wp:extent cx="3627120" cy="76962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Default="00E77823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E77823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Le site de vente de la sorcière Giselle</w:t>
                            </w:r>
                          </w:p>
                          <w:p w:rsidR="00E77823" w:rsidRPr="00E77823" w:rsidRDefault="00E77823" w:rsidP="00E77823">
                            <w:pPr>
                              <w:spacing w:before="240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Rapport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53D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.75pt;margin-top:84.25pt;width:285.6pt;height:60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" filled="f" stroked="f">
                <v:textbox>
                  <w:txbxContent>
                    <w:p w:rsidR="008915FD" w:rsidRDefault="00E77823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 w:rsidRPr="00E77823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Le site de vente de la sorcière Giselle</w:t>
                      </w:r>
                    </w:p>
                    <w:p w:rsidR="00E77823" w:rsidRPr="00E77823" w:rsidRDefault="00E77823" w:rsidP="00E77823">
                      <w:pPr>
                        <w:spacing w:before="240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Rapport de 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86CC8F" wp14:editId="058E3791">
                <wp:simplePos x="0" y="0"/>
                <wp:positionH relativeFrom="column">
                  <wp:posOffset>67945</wp:posOffset>
                </wp:positionH>
                <wp:positionV relativeFrom="paragraph">
                  <wp:posOffset>254635</wp:posOffset>
                </wp:positionV>
                <wp:extent cx="569214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E7782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E77823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GiselleMagicArts.com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C8F" id="Zone de texte 2" o:spid="_x0000_s1027" type="#_x0000_t202" style="position:absolute;left:0;text-align:left;margin-left:5.35pt;margin-top:20.05pt;width:448.2pt;height:1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" filled="f" stroked="f">
                <v:textbox>
                  <w:txbxContent>
                    <w:p w:rsidR="006B445E" w:rsidRPr="00B87D29" w:rsidRDefault="00E77823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 w:rsidRPr="00E77823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GiselleMagicArts.com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36195</wp:posOffset>
            </wp:positionH>
            <wp:positionV relativeFrom="paragraph">
              <wp:posOffset>84455</wp:posOffset>
            </wp:positionV>
            <wp:extent cx="5685013" cy="4298052"/>
            <wp:effectExtent l="0" t="0" r="0" b="7620"/>
            <wp:wrapNone/>
            <wp:docPr id="3" name="Image 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0879C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Pr="00E77823" w:rsidRDefault="00E77823" w:rsidP="00F7585D">
      <w:pPr>
        <w:jc w:val="both"/>
      </w:pPr>
    </w:p>
    <w:p w:rsidR="00E77823" w:rsidRDefault="00E77823" w:rsidP="00F7585D">
      <w:pPr>
        <w:jc w:val="both"/>
      </w:pPr>
    </w:p>
    <w:p w:rsidR="00E77823" w:rsidRDefault="00E77823" w:rsidP="00F7585D">
      <w:pPr>
        <w:tabs>
          <w:tab w:val="left" w:pos="10380"/>
        </w:tabs>
        <w:jc w:val="both"/>
      </w:pPr>
      <w:r>
        <w:tab/>
      </w:r>
    </w:p>
    <w:sdt>
      <w:sdtPr>
        <w:rPr>
          <w:lang w:val="fr-FR"/>
        </w:rPr>
        <w:id w:val="101773554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4"/>
          <w:szCs w:val="24"/>
          <w:lang w:eastAsia="fr-FR"/>
        </w:rPr>
      </w:sdtEndPr>
      <w:sdtContent>
        <w:p w:rsidR="00E77823" w:rsidRPr="00E77823" w:rsidRDefault="00E77823" w:rsidP="00F7585D">
          <w:pPr>
            <w:pStyle w:val="En-ttedetabledesmatires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E77823" w:rsidRDefault="00E77823" w:rsidP="00F7585D">
          <w:pPr>
            <w:jc w:val="both"/>
          </w:pPr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E77823" w:rsidRDefault="00E77823" w:rsidP="00F7585D">
      <w:pPr>
        <w:jc w:val="both"/>
      </w:pPr>
      <w:r>
        <w:br w:type="page"/>
      </w:r>
    </w:p>
    <w:p w:rsidR="0058332A" w:rsidRDefault="00F7585D" w:rsidP="00F7585D">
      <w:pPr>
        <w:pStyle w:val="Titre1"/>
        <w:numPr>
          <w:ilvl w:val="0"/>
          <w:numId w:val="1"/>
        </w:numPr>
        <w:spacing w:after="240"/>
        <w:jc w:val="both"/>
      </w:pPr>
      <w:r>
        <w:lastRenderedPageBreak/>
        <w:t>Présentation</w:t>
      </w:r>
      <w:r w:rsidR="00E77823">
        <w:t xml:space="preserve"> du projet</w:t>
      </w:r>
    </w:p>
    <w:p w:rsidR="00E77823" w:rsidRDefault="00F7585D" w:rsidP="00F7585D">
      <w:pPr>
        <w:pStyle w:val="Titre2"/>
        <w:numPr>
          <w:ilvl w:val="0"/>
          <w:numId w:val="2"/>
        </w:numPr>
        <w:jc w:val="both"/>
      </w:pPr>
      <w:r>
        <w:t>Contexte</w:t>
      </w:r>
    </w:p>
    <w:p w:rsidR="00F7585D" w:rsidRDefault="00F7585D" w:rsidP="00F7585D">
      <w:pPr>
        <w:spacing w:before="240"/>
        <w:jc w:val="both"/>
      </w:pPr>
      <w:r>
        <w:t>Giselle, jeune sorcière ayant obtenue récemment son permis de magie souhaite se lancer dans la vente de potions et d’ingrédient. Elle souhaite donc réaliser un site e-commerce de magie.</w:t>
      </w:r>
    </w:p>
    <w:p w:rsidR="00F7585D" w:rsidRDefault="00F7585D" w:rsidP="00F7585D">
      <w:pPr>
        <w:spacing w:before="240"/>
        <w:jc w:val="both"/>
      </w:pPr>
      <w:r>
        <w:t>La sorcière a donc besoin d’une interface web ainsi que d’une base de données pour stocker toutes les informations nécessaires au bon fonctionnement de son site. Sur ce dernier sera vendu :</w:t>
      </w:r>
    </w:p>
    <w:p w:rsidR="00F7585D" w:rsidRDefault="00F7585D" w:rsidP="00F7585D">
      <w:pPr>
        <w:pStyle w:val="Paragraphedeliste"/>
        <w:numPr>
          <w:ilvl w:val="0"/>
          <w:numId w:val="3"/>
        </w:numPr>
        <w:spacing w:before="240"/>
        <w:jc w:val="both"/>
      </w:pPr>
      <w:r>
        <w:t>Des potions</w:t>
      </w:r>
    </w:p>
    <w:p w:rsidR="00F7585D" w:rsidRDefault="00F7585D" w:rsidP="00F7585D">
      <w:pPr>
        <w:pStyle w:val="Paragraphedeliste"/>
        <w:numPr>
          <w:ilvl w:val="0"/>
          <w:numId w:val="3"/>
        </w:numPr>
        <w:spacing w:before="240"/>
        <w:jc w:val="both"/>
      </w:pPr>
      <w:r>
        <w:t>Des onguents</w:t>
      </w:r>
    </w:p>
    <w:p w:rsidR="00F7585D" w:rsidRDefault="00F7585D" w:rsidP="00F7585D">
      <w:pPr>
        <w:pStyle w:val="Paragraphedeliste"/>
        <w:numPr>
          <w:ilvl w:val="0"/>
          <w:numId w:val="3"/>
        </w:numPr>
        <w:spacing w:before="240"/>
        <w:jc w:val="both"/>
      </w:pPr>
      <w:r>
        <w:t>Des ingrédients (pour préparer des potions et des onguents)</w:t>
      </w:r>
    </w:p>
    <w:p w:rsidR="00F7585D" w:rsidRDefault="00F7585D" w:rsidP="00F7585D">
      <w:pPr>
        <w:spacing w:before="240"/>
        <w:jc w:val="both"/>
      </w:pPr>
    </w:p>
    <w:p w:rsidR="00F7585D" w:rsidRDefault="00F7585D" w:rsidP="00F7585D">
      <w:pPr>
        <w:pStyle w:val="Titre2"/>
        <w:numPr>
          <w:ilvl w:val="0"/>
          <w:numId w:val="2"/>
        </w:numPr>
      </w:pPr>
      <w:r>
        <w:t>Besoins</w:t>
      </w:r>
    </w:p>
    <w:p w:rsidR="00F7585D" w:rsidRDefault="00F7585D" w:rsidP="00F7585D">
      <w:pPr>
        <w:spacing w:before="240"/>
      </w:pPr>
      <w:r>
        <w:t xml:space="preserve">Un ami de Giselle, Miguel se charge de </w:t>
      </w:r>
      <w:bookmarkStart w:id="0" w:name="_GoBack"/>
      <w:bookmarkEnd w:id="0"/>
      <w:r>
        <w:t>réaliser le site web. Ce projet consistera donc en la création d’une base de données et des requêtes nécessaires au bon fonctionnement de ce site.</w:t>
      </w:r>
    </w:p>
    <w:p w:rsidR="00F7585D" w:rsidRPr="00F7585D" w:rsidRDefault="00F7585D" w:rsidP="00F7585D">
      <w:pPr>
        <w:spacing w:before="240"/>
      </w:pPr>
    </w:p>
    <w:sectPr w:rsidR="00F7585D" w:rsidRPr="00F7585D" w:rsidSect="00E77823">
      <w:footerReference w:type="default" r:id="rId10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21" w:rsidRDefault="003B4721" w:rsidP="006651C9">
      <w:r>
        <w:separator/>
      </w:r>
    </w:p>
  </w:endnote>
  <w:endnote w:type="continuationSeparator" w:id="0">
    <w:p w:rsidR="003B4721" w:rsidRDefault="003B472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52730"/>
      <w:docPartObj>
        <w:docPartGallery w:val="Page Numbers (Bottom of Page)"/>
        <w:docPartUnique/>
      </w:docPartObj>
    </w:sdtPr>
    <w:sdtContent>
      <w:p w:rsidR="00A57B23" w:rsidRDefault="00E77823">
        <w:pPr>
          <w:pStyle w:val="Pieddepage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7823" w:rsidRDefault="00E7782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D6FCC" w:rsidRPr="003D6FC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5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pCOQQAAAk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kY1aQjkEAAAJ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E77823" w:rsidRDefault="00E7782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D6FCC" w:rsidRPr="003D6FCC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21" w:rsidRDefault="003B4721" w:rsidP="006651C9">
      <w:r>
        <w:separator/>
      </w:r>
    </w:p>
  </w:footnote>
  <w:footnote w:type="continuationSeparator" w:id="0">
    <w:p w:rsidR="003B4721" w:rsidRDefault="003B4721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0A6"/>
    <w:multiLevelType w:val="hybridMultilevel"/>
    <w:tmpl w:val="E5A44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B6E5F"/>
    <w:multiLevelType w:val="hybridMultilevel"/>
    <w:tmpl w:val="16A41692"/>
    <w:lvl w:ilvl="0" w:tplc="9FA4F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67868"/>
    <w:multiLevelType w:val="hybridMultilevel"/>
    <w:tmpl w:val="45C89F0A"/>
    <w:lvl w:ilvl="0" w:tplc="BDB09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23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4721"/>
    <w:rsid w:val="003B5121"/>
    <w:rsid w:val="003D6FCC"/>
    <w:rsid w:val="00463284"/>
    <w:rsid w:val="00472FC1"/>
    <w:rsid w:val="004A6277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E77823"/>
    <w:rsid w:val="00F40A20"/>
    <w:rsid w:val="00F7585D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585D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E77823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585D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E778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7823"/>
    <w:pPr>
      <w:spacing w:line="259" w:lineRule="auto"/>
      <w:outlineLvl w:val="9"/>
    </w:pPr>
    <w:rPr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F758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com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D8D3A7-10CA-4432-B97C-E8E98FC1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2017-03-29T12:03:00Z</dcterms:created>
  <dcterms:modified xsi:type="dcterms:W3CDTF">2017-03-29T13:37:00Z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