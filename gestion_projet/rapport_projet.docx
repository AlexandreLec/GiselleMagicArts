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EF9963" w14:textId="77777777" w:rsidR="00E77823" w:rsidRDefault="00E77823" w:rsidP="00FA4898">
      <w:pPr>
        <w:jc w:val="both"/>
      </w:pPr>
    </w:p>
    <w:p w14:paraId="0C659616" w14:textId="77777777" w:rsidR="00E77823" w:rsidRDefault="00E77823" w:rsidP="00FA4898">
      <w:pPr>
        <w:jc w:val="both"/>
      </w:pPr>
    </w:p>
    <w:p w14:paraId="24AA7FA6" w14:textId="77777777" w:rsidR="00E77823" w:rsidRPr="00E77823" w:rsidRDefault="00E77823" w:rsidP="00FA4898">
      <w:pPr>
        <w:jc w:val="both"/>
      </w:pPr>
    </w:p>
    <w:p w14:paraId="1ADB8B2E" w14:textId="77777777" w:rsidR="00E77823" w:rsidRPr="00E77823" w:rsidRDefault="00E77823" w:rsidP="00FA4898">
      <w:pPr>
        <w:jc w:val="both"/>
      </w:pPr>
    </w:p>
    <w:p w14:paraId="653CC382" w14:textId="77777777" w:rsidR="00E77823" w:rsidRPr="00E77823" w:rsidRDefault="00E77823" w:rsidP="00FA4898">
      <w:pPr>
        <w:jc w:val="both"/>
      </w:pPr>
    </w:p>
    <w:p w14:paraId="5D2F59DC" w14:textId="77777777" w:rsidR="00E77823" w:rsidRPr="00E77823" w:rsidRDefault="00E77823" w:rsidP="00FA4898">
      <w:pPr>
        <w:jc w:val="both"/>
      </w:pPr>
    </w:p>
    <w:p w14:paraId="528BA53B" w14:textId="77777777" w:rsidR="00E77823" w:rsidRPr="00E77823" w:rsidRDefault="00E77823" w:rsidP="00FA4898">
      <w:pPr>
        <w:jc w:val="both"/>
      </w:pPr>
      <w:r>
        <w:rPr>
          <w:noProof/>
          <w:lang w:val="en-US" w:eastAsia="en-US"/>
        </w:rPr>
        <mc:AlternateContent>
          <mc:Choice Requires="wps">
            <w:drawing>
              <wp:anchor distT="0" distB="0" distL="114300" distR="114300" simplePos="0" relativeHeight="251658241"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FE203" w14:textId="77777777" w:rsidR="00FB6EBD" w:rsidRDefault="00FB6EBD">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14:paraId="6D028954" w14:textId="77777777" w:rsidR="00FB6EBD" w:rsidRPr="00E77823" w:rsidRDefault="00FB6EBD"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14:paraId="596FE203" w14:textId="77777777" w:rsidR="00FB6EBD" w:rsidRDefault="00FB6EBD">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14:paraId="6D028954" w14:textId="77777777" w:rsidR="00FB6EBD" w:rsidRPr="00E77823" w:rsidRDefault="00FB6EBD"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8240"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A3D457" w14:textId="77777777" w:rsidR="00FB6EBD" w:rsidRPr="00B87D29" w:rsidRDefault="00FB6EBD">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14:paraId="00A3D457" w14:textId="77777777" w:rsidR="00FB6EBD" w:rsidRPr="00B87D29" w:rsidRDefault="00FB6EBD">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14:paraId="40853726" w14:textId="77777777" w:rsidR="00E77823" w:rsidRPr="00E77823" w:rsidRDefault="00E77823" w:rsidP="00FA4898">
      <w:pPr>
        <w:jc w:val="both"/>
      </w:pPr>
    </w:p>
    <w:p w14:paraId="76422708" w14:textId="77777777" w:rsidR="00E77823" w:rsidRPr="00E77823" w:rsidRDefault="00E77823" w:rsidP="00FA4898">
      <w:pPr>
        <w:jc w:val="both"/>
      </w:pPr>
    </w:p>
    <w:p w14:paraId="3C609125" w14:textId="77777777" w:rsidR="00E77823" w:rsidRPr="00E77823" w:rsidRDefault="00E77823" w:rsidP="00FA4898">
      <w:pPr>
        <w:jc w:val="both"/>
      </w:pPr>
      <w:r>
        <w:rPr>
          <w:noProof/>
          <w:lang w:val="en-US" w:eastAsia="en-US"/>
        </w:rPr>
        <w:drawing>
          <wp:anchor distT="0" distB="0" distL="114300" distR="114300" simplePos="0" relativeHeight="251658242"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14:paraId="088DA90E" w14:textId="77777777" w:rsidR="00E77823" w:rsidRPr="00E77823" w:rsidRDefault="00E77823" w:rsidP="00FA4898">
      <w:pPr>
        <w:jc w:val="both"/>
      </w:pPr>
    </w:p>
    <w:p w14:paraId="08FE7471" w14:textId="77777777" w:rsidR="00E77823" w:rsidRPr="00E77823" w:rsidRDefault="00E77823" w:rsidP="00FA4898">
      <w:pPr>
        <w:jc w:val="both"/>
      </w:pPr>
    </w:p>
    <w:p w14:paraId="7523D22A" w14:textId="77777777" w:rsidR="00E77823" w:rsidRPr="00E77823" w:rsidRDefault="00E77823" w:rsidP="00FA4898">
      <w:pPr>
        <w:jc w:val="both"/>
      </w:pPr>
    </w:p>
    <w:p w14:paraId="581FCAEC" w14:textId="77777777" w:rsidR="00E77823" w:rsidRPr="00E77823" w:rsidRDefault="00E77823" w:rsidP="00FA4898">
      <w:pPr>
        <w:jc w:val="both"/>
      </w:pPr>
    </w:p>
    <w:p w14:paraId="0EF093C6" w14:textId="77777777" w:rsidR="00E77823" w:rsidRPr="00E77823" w:rsidRDefault="00E77823" w:rsidP="00FA4898">
      <w:pPr>
        <w:jc w:val="both"/>
      </w:pPr>
    </w:p>
    <w:p w14:paraId="19AA84E8" w14:textId="77777777" w:rsidR="00E77823" w:rsidRPr="00E77823" w:rsidRDefault="00E77823" w:rsidP="00FA4898">
      <w:pPr>
        <w:jc w:val="both"/>
      </w:pPr>
    </w:p>
    <w:p w14:paraId="2FD6E005" w14:textId="77777777" w:rsidR="00E77823" w:rsidRPr="00E77823" w:rsidRDefault="00E77823" w:rsidP="00FA4898">
      <w:pPr>
        <w:jc w:val="both"/>
      </w:pPr>
    </w:p>
    <w:p w14:paraId="1CF8C414" w14:textId="77777777" w:rsidR="00E77823" w:rsidRPr="00E77823" w:rsidRDefault="00E77823" w:rsidP="00FA4898">
      <w:pPr>
        <w:jc w:val="both"/>
      </w:pPr>
    </w:p>
    <w:p w14:paraId="7DAB4401" w14:textId="77777777" w:rsidR="00E77823" w:rsidRPr="00E77823" w:rsidRDefault="00E77823" w:rsidP="00FA4898">
      <w:pPr>
        <w:jc w:val="both"/>
      </w:pPr>
    </w:p>
    <w:p w14:paraId="50BB4111" w14:textId="77777777" w:rsidR="00E77823" w:rsidRPr="00E77823" w:rsidRDefault="00E77823" w:rsidP="00FA4898">
      <w:pPr>
        <w:jc w:val="both"/>
      </w:pPr>
    </w:p>
    <w:p w14:paraId="23E404D2" w14:textId="77777777" w:rsidR="00E77823" w:rsidRPr="00E77823" w:rsidRDefault="00E77823" w:rsidP="00FA4898">
      <w:pPr>
        <w:jc w:val="both"/>
      </w:pPr>
    </w:p>
    <w:p w14:paraId="30431E25" w14:textId="77777777" w:rsidR="00E77823" w:rsidRPr="00E77823" w:rsidRDefault="00E77823" w:rsidP="00FA4898">
      <w:pPr>
        <w:jc w:val="both"/>
      </w:pPr>
    </w:p>
    <w:p w14:paraId="4CCD91FF" w14:textId="77777777" w:rsidR="00E77823" w:rsidRPr="00E77823" w:rsidRDefault="00E77823" w:rsidP="00FA4898">
      <w:pPr>
        <w:jc w:val="both"/>
      </w:pPr>
    </w:p>
    <w:p w14:paraId="00AE6BB2" w14:textId="77777777" w:rsidR="00E77823" w:rsidRPr="00E77823" w:rsidRDefault="00E77823" w:rsidP="00FA4898">
      <w:pPr>
        <w:jc w:val="both"/>
      </w:pPr>
    </w:p>
    <w:p w14:paraId="765B7151" w14:textId="77777777" w:rsidR="00E77823" w:rsidRPr="00E77823" w:rsidRDefault="00E77823" w:rsidP="00FA4898">
      <w:pPr>
        <w:jc w:val="both"/>
      </w:pPr>
    </w:p>
    <w:p w14:paraId="41F7834A" w14:textId="77777777" w:rsidR="00E77823" w:rsidRPr="00E77823" w:rsidRDefault="00E77823" w:rsidP="00FA4898">
      <w:pPr>
        <w:jc w:val="both"/>
      </w:pPr>
    </w:p>
    <w:p w14:paraId="0E206113" w14:textId="77777777" w:rsidR="00E77823" w:rsidRPr="00E77823" w:rsidRDefault="00E77823" w:rsidP="00FA4898">
      <w:pPr>
        <w:jc w:val="both"/>
      </w:pPr>
    </w:p>
    <w:p w14:paraId="129B34F5" w14:textId="77777777" w:rsidR="00E77823" w:rsidRPr="00E77823" w:rsidRDefault="00E77823" w:rsidP="00FA4898">
      <w:pPr>
        <w:jc w:val="both"/>
      </w:pPr>
    </w:p>
    <w:p w14:paraId="525A171E" w14:textId="77777777" w:rsidR="00E77823" w:rsidRPr="00E77823" w:rsidRDefault="00E77823" w:rsidP="00FA4898">
      <w:pPr>
        <w:jc w:val="both"/>
      </w:pPr>
    </w:p>
    <w:p w14:paraId="477A86C3" w14:textId="77777777" w:rsidR="00E77823" w:rsidRPr="00E77823" w:rsidRDefault="00E77823" w:rsidP="00FA4898">
      <w:pPr>
        <w:jc w:val="both"/>
      </w:pPr>
    </w:p>
    <w:p w14:paraId="3316D19F" w14:textId="77777777" w:rsidR="00E77823" w:rsidRPr="00E77823" w:rsidRDefault="00E77823" w:rsidP="00FA4898">
      <w:pPr>
        <w:jc w:val="both"/>
      </w:pPr>
    </w:p>
    <w:p w14:paraId="54ED4DBA" w14:textId="77777777" w:rsidR="00E77823" w:rsidRPr="00E77823" w:rsidRDefault="00E77823" w:rsidP="00FA4898">
      <w:pPr>
        <w:jc w:val="both"/>
      </w:pPr>
    </w:p>
    <w:p w14:paraId="718219D6" w14:textId="77777777" w:rsidR="00E77823" w:rsidRPr="00E77823" w:rsidRDefault="00E77823" w:rsidP="00FA4898">
      <w:pPr>
        <w:jc w:val="both"/>
      </w:pPr>
    </w:p>
    <w:p w14:paraId="48EC3BE1" w14:textId="77777777" w:rsidR="00E77823" w:rsidRPr="00E77823" w:rsidRDefault="00E77823" w:rsidP="00FA4898">
      <w:pPr>
        <w:jc w:val="both"/>
      </w:pPr>
    </w:p>
    <w:p w14:paraId="1B2519AF" w14:textId="77777777" w:rsidR="00E77823" w:rsidRPr="00E77823" w:rsidRDefault="00E77823" w:rsidP="00FA4898">
      <w:pPr>
        <w:jc w:val="both"/>
      </w:pPr>
    </w:p>
    <w:p w14:paraId="48E4CB20" w14:textId="77777777" w:rsidR="00E77823" w:rsidRPr="00E77823" w:rsidRDefault="00E77823" w:rsidP="00FA4898">
      <w:pPr>
        <w:jc w:val="both"/>
      </w:pPr>
    </w:p>
    <w:p w14:paraId="62A3141E" w14:textId="77777777" w:rsidR="00E77823" w:rsidRPr="00E77823" w:rsidRDefault="00E77823" w:rsidP="00FA4898">
      <w:pPr>
        <w:jc w:val="both"/>
      </w:pPr>
    </w:p>
    <w:p w14:paraId="48CCDE41" w14:textId="77777777" w:rsidR="00E77823" w:rsidRPr="00E77823" w:rsidRDefault="00E77823" w:rsidP="00FA4898">
      <w:pPr>
        <w:jc w:val="both"/>
      </w:pPr>
    </w:p>
    <w:p w14:paraId="5423D22A" w14:textId="77777777" w:rsidR="00E77823" w:rsidRPr="00E77823" w:rsidRDefault="00E77823" w:rsidP="00FA4898">
      <w:pPr>
        <w:jc w:val="both"/>
      </w:pPr>
    </w:p>
    <w:p w14:paraId="6DE11875" w14:textId="77777777" w:rsidR="00E77823" w:rsidRDefault="00E77823" w:rsidP="00FA4898">
      <w:pPr>
        <w:jc w:val="both"/>
      </w:pPr>
    </w:p>
    <w:p w14:paraId="05CCC534" w14:textId="77777777"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14:paraId="60E370EA" w14:textId="77777777" w:rsidR="00E77823" w:rsidRPr="00E77823" w:rsidRDefault="00E77823" w:rsidP="00FA4898">
          <w:pPr>
            <w:pStyle w:val="En-ttedetabledesmatires"/>
            <w:jc w:val="both"/>
            <w:rPr>
              <w:lang w:val="fr-FR"/>
            </w:rPr>
          </w:pPr>
          <w:r>
            <w:rPr>
              <w:lang w:val="fr-FR"/>
            </w:rPr>
            <w:t>Table des matières</w:t>
          </w:r>
        </w:p>
        <w:p w14:paraId="69294766" w14:textId="09F63986" w:rsidR="005D33CE"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264244" w:history="1">
            <w:r w:rsidR="005D33CE" w:rsidRPr="00035329">
              <w:rPr>
                <w:rStyle w:val="Lienhypertexte"/>
                <w:noProof/>
              </w:rPr>
              <w:t>I.</w:t>
            </w:r>
            <w:r w:rsidR="005D33CE">
              <w:rPr>
                <w:rFonts w:asciiTheme="minorHAnsi" w:hAnsiTheme="minorHAnsi"/>
                <w:noProof/>
                <w:sz w:val="22"/>
                <w:szCs w:val="22"/>
                <w:lang w:val="en-US" w:eastAsia="en-US"/>
              </w:rPr>
              <w:tab/>
            </w:r>
            <w:r w:rsidR="005D33CE" w:rsidRPr="00035329">
              <w:rPr>
                <w:rStyle w:val="Lienhypertexte"/>
                <w:noProof/>
              </w:rPr>
              <w:t>Présentation du projet</w:t>
            </w:r>
            <w:r w:rsidR="005D33CE">
              <w:rPr>
                <w:noProof/>
                <w:webHidden/>
              </w:rPr>
              <w:tab/>
            </w:r>
            <w:r w:rsidR="005D33CE">
              <w:rPr>
                <w:noProof/>
                <w:webHidden/>
              </w:rPr>
              <w:fldChar w:fldCharType="begin"/>
            </w:r>
            <w:r w:rsidR="005D33CE">
              <w:rPr>
                <w:noProof/>
                <w:webHidden/>
              </w:rPr>
              <w:instrText xml:space="preserve"> PAGEREF _Toc479264244 \h </w:instrText>
            </w:r>
            <w:r w:rsidR="005D33CE">
              <w:rPr>
                <w:noProof/>
                <w:webHidden/>
              </w:rPr>
            </w:r>
            <w:r w:rsidR="005D33CE">
              <w:rPr>
                <w:noProof/>
                <w:webHidden/>
              </w:rPr>
              <w:fldChar w:fldCharType="separate"/>
            </w:r>
            <w:r w:rsidR="005D33CE">
              <w:rPr>
                <w:noProof/>
                <w:webHidden/>
              </w:rPr>
              <w:t>4</w:t>
            </w:r>
            <w:r w:rsidR="005D33CE">
              <w:rPr>
                <w:noProof/>
                <w:webHidden/>
              </w:rPr>
              <w:fldChar w:fldCharType="end"/>
            </w:r>
          </w:hyperlink>
        </w:p>
        <w:p w14:paraId="6FA50B6A" w14:textId="4794F997"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45" w:history="1">
            <w:r w:rsidRPr="00035329">
              <w:rPr>
                <w:rStyle w:val="Lienhypertexte"/>
                <w:noProof/>
              </w:rPr>
              <w:t>1.</w:t>
            </w:r>
            <w:r>
              <w:rPr>
                <w:rFonts w:asciiTheme="minorHAnsi" w:hAnsiTheme="minorHAnsi"/>
                <w:noProof/>
                <w:sz w:val="22"/>
                <w:szCs w:val="22"/>
                <w:lang w:val="en-US" w:eastAsia="en-US"/>
              </w:rPr>
              <w:tab/>
            </w:r>
            <w:r w:rsidRPr="00035329">
              <w:rPr>
                <w:rStyle w:val="Lienhypertexte"/>
                <w:noProof/>
              </w:rPr>
              <w:t>Contexte</w:t>
            </w:r>
            <w:r>
              <w:rPr>
                <w:noProof/>
                <w:webHidden/>
              </w:rPr>
              <w:tab/>
            </w:r>
            <w:r>
              <w:rPr>
                <w:noProof/>
                <w:webHidden/>
              </w:rPr>
              <w:fldChar w:fldCharType="begin"/>
            </w:r>
            <w:r>
              <w:rPr>
                <w:noProof/>
                <w:webHidden/>
              </w:rPr>
              <w:instrText xml:space="preserve"> PAGEREF _Toc479264245 \h </w:instrText>
            </w:r>
            <w:r>
              <w:rPr>
                <w:noProof/>
                <w:webHidden/>
              </w:rPr>
            </w:r>
            <w:r>
              <w:rPr>
                <w:noProof/>
                <w:webHidden/>
              </w:rPr>
              <w:fldChar w:fldCharType="separate"/>
            </w:r>
            <w:r>
              <w:rPr>
                <w:noProof/>
                <w:webHidden/>
              </w:rPr>
              <w:t>4</w:t>
            </w:r>
            <w:r>
              <w:rPr>
                <w:noProof/>
                <w:webHidden/>
              </w:rPr>
              <w:fldChar w:fldCharType="end"/>
            </w:r>
          </w:hyperlink>
        </w:p>
        <w:p w14:paraId="29B3C8E9" w14:textId="172A6116"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46" w:history="1">
            <w:r w:rsidRPr="00035329">
              <w:rPr>
                <w:rStyle w:val="Lienhypertexte"/>
                <w:noProof/>
              </w:rPr>
              <w:t>2.</w:t>
            </w:r>
            <w:r>
              <w:rPr>
                <w:rFonts w:asciiTheme="minorHAnsi" w:hAnsiTheme="minorHAnsi"/>
                <w:noProof/>
                <w:sz w:val="22"/>
                <w:szCs w:val="22"/>
                <w:lang w:val="en-US" w:eastAsia="en-US"/>
              </w:rPr>
              <w:tab/>
            </w:r>
            <w:r w:rsidRPr="00035329">
              <w:rPr>
                <w:rStyle w:val="Lienhypertexte"/>
                <w:noProof/>
              </w:rPr>
              <w:t>Besoins</w:t>
            </w:r>
            <w:r>
              <w:rPr>
                <w:noProof/>
                <w:webHidden/>
              </w:rPr>
              <w:tab/>
            </w:r>
            <w:r>
              <w:rPr>
                <w:noProof/>
                <w:webHidden/>
              </w:rPr>
              <w:fldChar w:fldCharType="begin"/>
            </w:r>
            <w:r>
              <w:rPr>
                <w:noProof/>
                <w:webHidden/>
              </w:rPr>
              <w:instrText xml:space="preserve"> PAGEREF _Toc479264246 \h </w:instrText>
            </w:r>
            <w:r>
              <w:rPr>
                <w:noProof/>
                <w:webHidden/>
              </w:rPr>
            </w:r>
            <w:r>
              <w:rPr>
                <w:noProof/>
                <w:webHidden/>
              </w:rPr>
              <w:fldChar w:fldCharType="separate"/>
            </w:r>
            <w:r>
              <w:rPr>
                <w:noProof/>
                <w:webHidden/>
              </w:rPr>
              <w:t>5</w:t>
            </w:r>
            <w:r>
              <w:rPr>
                <w:noProof/>
                <w:webHidden/>
              </w:rPr>
              <w:fldChar w:fldCharType="end"/>
            </w:r>
          </w:hyperlink>
        </w:p>
        <w:p w14:paraId="712F5F98" w14:textId="38EEBD50"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47" w:history="1">
            <w:r w:rsidRPr="00035329">
              <w:rPr>
                <w:rStyle w:val="Lienhypertexte"/>
                <w:noProof/>
              </w:rPr>
              <w:t>3.</w:t>
            </w:r>
            <w:r>
              <w:rPr>
                <w:rFonts w:asciiTheme="minorHAnsi" w:hAnsiTheme="minorHAnsi"/>
                <w:noProof/>
                <w:sz w:val="22"/>
                <w:szCs w:val="22"/>
                <w:lang w:val="en-US" w:eastAsia="en-US"/>
              </w:rPr>
              <w:tab/>
            </w:r>
            <w:r w:rsidRPr="00035329">
              <w:rPr>
                <w:rStyle w:val="Lienhypertexte"/>
                <w:noProof/>
              </w:rPr>
              <w:t>L’équipe projet</w:t>
            </w:r>
            <w:r>
              <w:rPr>
                <w:noProof/>
                <w:webHidden/>
              </w:rPr>
              <w:tab/>
            </w:r>
            <w:r>
              <w:rPr>
                <w:noProof/>
                <w:webHidden/>
              </w:rPr>
              <w:fldChar w:fldCharType="begin"/>
            </w:r>
            <w:r>
              <w:rPr>
                <w:noProof/>
                <w:webHidden/>
              </w:rPr>
              <w:instrText xml:space="preserve"> PAGEREF _Toc479264247 \h </w:instrText>
            </w:r>
            <w:r>
              <w:rPr>
                <w:noProof/>
                <w:webHidden/>
              </w:rPr>
            </w:r>
            <w:r>
              <w:rPr>
                <w:noProof/>
                <w:webHidden/>
              </w:rPr>
              <w:fldChar w:fldCharType="separate"/>
            </w:r>
            <w:r>
              <w:rPr>
                <w:noProof/>
                <w:webHidden/>
              </w:rPr>
              <w:t>5</w:t>
            </w:r>
            <w:r>
              <w:rPr>
                <w:noProof/>
                <w:webHidden/>
              </w:rPr>
              <w:fldChar w:fldCharType="end"/>
            </w:r>
          </w:hyperlink>
        </w:p>
        <w:p w14:paraId="417338F7" w14:textId="6BCB35B4" w:rsidR="005D33CE" w:rsidRDefault="005D33CE">
          <w:pPr>
            <w:pStyle w:val="TM1"/>
            <w:tabs>
              <w:tab w:val="left" w:pos="480"/>
              <w:tab w:val="right" w:leader="dot" w:pos="9057"/>
            </w:tabs>
            <w:rPr>
              <w:rFonts w:asciiTheme="minorHAnsi" w:hAnsiTheme="minorHAnsi"/>
              <w:noProof/>
              <w:sz w:val="22"/>
              <w:szCs w:val="22"/>
              <w:lang w:val="en-US" w:eastAsia="en-US"/>
            </w:rPr>
          </w:pPr>
          <w:hyperlink w:anchor="_Toc479264248" w:history="1">
            <w:r w:rsidRPr="00035329">
              <w:rPr>
                <w:rStyle w:val="Lienhypertexte"/>
                <w:noProof/>
              </w:rPr>
              <w:t>II.</w:t>
            </w:r>
            <w:r>
              <w:rPr>
                <w:rFonts w:asciiTheme="minorHAnsi" w:hAnsiTheme="minorHAnsi"/>
                <w:noProof/>
                <w:sz w:val="22"/>
                <w:szCs w:val="22"/>
                <w:lang w:val="en-US" w:eastAsia="en-US"/>
              </w:rPr>
              <w:tab/>
            </w:r>
            <w:r w:rsidRPr="00035329">
              <w:rPr>
                <w:rStyle w:val="Lienhypertexte"/>
                <w:noProof/>
              </w:rPr>
              <w:t>Planification du projet</w:t>
            </w:r>
            <w:r>
              <w:rPr>
                <w:noProof/>
                <w:webHidden/>
              </w:rPr>
              <w:tab/>
            </w:r>
            <w:r>
              <w:rPr>
                <w:noProof/>
                <w:webHidden/>
              </w:rPr>
              <w:fldChar w:fldCharType="begin"/>
            </w:r>
            <w:r>
              <w:rPr>
                <w:noProof/>
                <w:webHidden/>
              </w:rPr>
              <w:instrText xml:space="preserve"> PAGEREF _Toc479264248 \h </w:instrText>
            </w:r>
            <w:r>
              <w:rPr>
                <w:noProof/>
                <w:webHidden/>
              </w:rPr>
            </w:r>
            <w:r>
              <w:rPr>
                <w:noProof/>
                <w:webHidden/>
              </w:rPr>
              <w:fldChar w:fldCharType="separate"/>
            </w:r>
            <w:r>
              <w:rPr>
                <w:noProof/>
                <w:webHidden/>
              </w:rPr>
              <w:t>6</w:t>
            </w:r>
            <w:r>
              <w:rPr>
                <w:noProof/>
                <w:webHidden/>
              </w:rPr>
              <w:fldChar w:fldCharType="end"/>
            </w:r>
          </w:hyperlink>
        </w:p>
        <w:p w14:paraId="7C5D2130" w14:textId="064C4F30"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49" w:history="1">
            <w:r w:rsidRPr="00035329">
              <w:rPr>
                <w:rStyle w:val="Lienhypertexte"/>
                <w:noProof/>
              </w:rPr>
              <w:t>1.</w:t>
            </w:r>
            <w:r>
              <w:rPr>
                <w:rFonts w:asciiTheme="minorHAnsi" w:hAnsiTheme="minorHAnsi"/>
                <w:noProof/>
                <w:sz w:val="22"/>
                <w:szCs w:val="22"/>
                <w:lang w:val="en-US" w:eastAsia="en-US"/>
              </w:rPr>
              <w:tab/>
            </w:r>
            <w:r w:rsidRPr="00035329">
              <w:rPr>
                <w:rStyle w:val="Lienhypertexte"/>
                <w:noProof/>
              </w:rPr>
              <w:t>Découpage du projet : le WBS</w:t>
            </w:r>
            <w:r>
              <w:rPr>
                <w:noProof/>
                <w:webHidden/>
              </w:rPr>
              <w:tab/>
            </w:r>
            <w:r>
              <w:rPr>
                <w:noProof/>
                <w:webHidden/>
              </w:rPr>
              <w:fldChar w:fldCharType="begin"/>
            </w:r>
            <w:r>
              <w:rPr>
                <w:noProof/>
                <w:webHidden/>
              </w:rPr>
              <w:instrText xml:space="preserve"> PAGEREF _Toc479264249 \h </w:instrText>
            </w:r>
            <w:r>
              <w:rPr>
                <w:noProof/>
                <w:webHidden/>
              </w:rPr>
            </w:r>
            <w:r>
              <w:rPr>
                <w:noProof/>
                <w:webHidden/>
              </w:rPr>
              <w:fldChar w:fldCharType="separate"/>
            </w:r>
            <w:r>
              <w:rPr>
                <w:noProof/>
                <w:webHidden/>
              </w:rPr>
              <w:t>6</w:t>
            </w:r>
            <w:r>
              <w:rPr>
                <w:noProof/>
                <w:webHidden/>
              </w:rPr>
              <w:fldChar w:fldCharType="end"/>
            </w:r>
          </w:hyperlink>
        </w:p>
        <w:p w14:paraId="1BCF16E4" w14:textId="2A9E144C"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50" w:history="1">
            <w:r w:rsidRPr="00035329">
              <w:rPr>
                <w:rStyle w:val="Lienhypertexte"/>
                <w:noProof/>
              </w:rPr>
              <w:t>2.</w:t>
            </w:r>
            <w:r>
              <w:rPr>
                <w:rFonts w:asciiTheme="minorHAnsi" w:hAnsiTheme="minorHAnsi"/>
                <w:noProof/>
                <w:sz w:val="22"/>
                <w:szCs w:val="22"/>
                <w:lang w:val="en-US" w:eastAsia="en-US"/>
              </w:rPr>
              <w:tab/>
            </w:r>
            <w:r w:rsidRPr="00035329">
              <w:rPr>
                <w:rStyle w:val="Lienhypertexte"/>
                <w:noProof/>
              </w:rPr>
              <w:t>Planning prévisionnel</w:t>
            </w:r>
            <w:r>
              <w:rPr>
                <w:noProof/>
                <w:webHidden/>
              </w:rPr>
              <w:tab/>
            </w:r>
            <w:r>
              <w:rPr>
                <w:noProof/>
                <w:webHidden/>
              </w:rPr>
              <w:fldChar w:fldCharType="begin"/>
            </w:r>
            <w:r>
              <w:rPr>
                <w:noProof/>
                <w:webHidden/>
              </w:rPr>
              <w:instrText xml:space="preserve"> PAGEREF _Toc479264250 \h </w:instrText>
            </w:r>
            <w:r>
              <w:rPr>
                <w:noProof/>
                <w:webHidden/>
              </w:rPr>
            </w:r>
            <w:r>
              <w:rPr>
                <w:noProof/>
                <w:webHidden/>
              </w:rPr>
              <w:fldChar w:fldCharType="separate"/>
            </w:r>
            <w:r>
              <w:rPr>
                <w:noProof/>
                <w:webHidden/>
              </w:rPr>
              <w:t>6</w:t>
            </w:r>
            <w:r>
              <w:rPr>
                <w:noProof/>
                <w:webHidden/>
              </w:rPr>
              <w:fldChar w:fldCharType="end"/>
            </w:r>
          </w:hyperlink>
        </w:p>
        <w:p w14:paraId="72ADE465" w14:textId="400C29D0"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51" w:history="1">
            <w:r w:rsidRPr="00035329">
              <w:rPr>
                <w:rStyle w:val="Lienhypertexte"/>
                <w:noProof/>
              </w:rPr>
              <w:t>3.</w:t>
            </w:r>
            <w:r>
              <w:rPr>
                <w:rFonts w:asciiTheme="minorHAnsi" w:hAnsiTheme="minorHAnsi"/>
                <w:noProof/>
                <w:sz w:val="22"/>
                <w:szCs w:val="22"/>
                <w:lang w:val="en-US" w:eastAsia="en-US"/>
              </w:rPr>
              <w:tab/>
            </w:r>
            <w:r w:rsidRPr="00035329">
              <w:rPr>
                <w:rStyle w:val="Lienhypertexte"/>
                <w:noProof/>
              </w:rPr>
              <w:t>Planning effectif</w:t>
            </w:r>
            <w:r>
              <w:rPr>
                <w:noProof/>
                <w:webHidden/>
              </w:rPr>
              <w:tab/>
            </w:r>
            <w:r>
              <w:rPr>
                <w:noProof/>
                <w:webHidden/>
              </w:rPr>
              <w:fldChar w:fldCharType="begin"/>
            </w:r>
            <w:r>
              <w:rPr>
                <w:noProof/>
                <w:webHidden/>
              </w:rPr>
              <w:instrText xml:space="preserve"> PAGEREF _Toc479264251 \h </w:instrText>
            </w:r>
            <w:r>
              <w:rPr>
                <w:noProof/>
                <w:webHidden/>
              </w:rPr>
            </w:r>
            <w:r>
              <w:rPr>
                <w:noProof/>
                <w:webHidden/>
              </w:rPr>
              <w:fldChar w:fldCharType="separate"/>
            </w:r>
            <w:r>
              <w:rPr>
                <w:noProof/>
                <w:webHidden/>
              </w:rPr>
              <w:t>9</w:t>
            </w:r>
            <w:r>
              <w:rPr>
                <w:noProof/>
                <w:webHidden/>
              </w:rPr>
              <w:fldChar w:fldCharType="end"/>
            </w:r>
          </w:hyperlink>
        </w:p>
        <w:p w14:paraId="141FE00B" w14:textId="4D64F567" w:rsidR="005D33CE" w:rsidRDefault="005D33CE">
          <w:pPr>
            <w:pStyle w:val="TM1"/>
            <w:tabs>
              <w:tab w:val="left" w:pos="480"/>
              <w:tab w:val="right" w:leader="dot" w:pos="9057"/>
            </w:tabs>
            <w:rPr>
              <w:rFonts w:asciiTheme="minorHAnsi" w:hAnsiTheme="minorHAnsi"/>
              <w:noProof/>
              <w:sz w:val="22"/>
              <w:szCs w:val="22"/>
              <w:lang w:val="en-US" w:eastAsia="en-US"/>
            </w:rPr>
          </w:pPr>
          <w:hyperlink w:anchor="_Toc479264252" w:history="1">
            <w:r w:rsidRPr="00035329">
              <w:rPr>
                <w:rStyle w:val="Lienhypertexte"/>
                <w:noProof/>
              </w:rPr>
              <w:t>III.</w:t>
            </w:r>
            <w:r>
              <w:rPr>
                <w:rFonts w:asciiTheme="minorHAnsi" w:hAnsiTheme="minorHAnsi"/>
                <w:noProof/>
                <w:sz w:val="22"/>
                <w:szCs w:val="22"/>
                <w:lang w:val="en-US" w:eastAsia="en-US"/>
              </w:rPr>
              <w:tab/>
            </w:r>
            <w:r w:rsidRPr="00035329">
              <w:rPr>
                <w:rStyle w:val="Lienhypertexte"/>
                <w:noProof/>
              </w:rPr>
              <w:t>Mise en place de la solution proposée</w:t>
            </w:r>
            <w:r>
              <w:rPr>
                <w:noProof/>
                <w:webHidden/>
              </w:rPr>
              <w:tab/>
            </w:r>
            <w:r>
              <w:rPr>
                <w:noProof/>
                <w:webHidden/>
              </w:rPr>
              <w:fldChar w:fldCharType="begin"/>
            </w:r>
            <w:r>
              <w:rPr>
                <w:noProof/>
                <w:webHidden/>
              </w:rPr>
              <w:instrText xml:space="preserve"> PAGEREF _Toc479264252 \h </w:instrText>
            </w:r>
            <w:r>
              <w:rPr>
                <w:noProof/>
                <w:webHidden/>
              </w:rPr>
            </w:r>
            <w:r>
              <w:rPr>
                <w:noProof/>
                <w:webHidden/>
              </w:rPr>
              <w:fldChar w:fldCharType="separate"/>
            </w:r>
            <w:r>
              <w:rPr>
                <w:noProof/>
                <w:webHidden/>
              </w:rPr>
              <w:t>12</w:t>
            </w:r>
            <w:r>
              <w:rPr>
                <w:noProof/>
                <w:webHidden/>
              </w:rPr>
              <w:fldChar w:fldCharType="end"/>
            </w:r>
          </w:hyperlink>
        </w:p>
        <w:p w14:paraId="25E2C876" w14:textId="6C5A0F78"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53" w:history="1">
            <w:r w:rsidRPr="00035329">
              <w:rPr>
                <w:rStyle w:val="Lienhypertexte"/>
                <w:noProof/>
              </w:rPr>
              <w:t>1.</w:t>
            </w:r>
            <w:r>
              <w:rPr>
                <w:rFonts w:asciiTheme="minorHAnsi" w:hAnsiTheme="minorHAnsi"/>
                <w:noProof/>
                <w:sz w:val="22"/>
                <w:szCs w:val="22"/>
                <w:lang w:val="en-US" w:eastAsia="en-US"/>
              </w:rPr>
              <w:tab/>
            </w:r>
            <w:r w:rsidRPr="00035329">
              <w:rPr>
                <w:rStyle w:val="Lienhypertexte"/>
                <w:noProof/>
              </w:rPr>
              <w:t>Modélisation : la méthode MERISE</w:t>
            </w:r>
            <w:r>
              <w:rPr>
                <w:noProof/>
                <w:webHidden/>
              </w:rPr>
              <w:tab/>
            </w:r>
            <w:r>
              <w:rPr>
                <w:noProof/>
                <w:webHidden/>
              </w:rPr>
              <w:fldChar w:fldCharType="begin"/>
            </w:r>
            <w:r>
              <w:rPr>
                <w:noProof/>
                <w:webHidden/>
              </w:rPr>
              <w:instrText xml:space="preserve"> PAGEREF _Toc479264253 \h </w:instrText>
            </w:r>
            <w:r>
              <w:rPr>
                <w:noProof/>
                <w:webHidden/>
              </w:rPr>
            </w:r>
            <w:r>
              <w:rPr>
                <w:noProof/>
                <w:webHidden/>
              </w:rPr>
              <w:fldChar w:fldCharType="separate"/>
            </w:r>
            <w:r>
              <w:rPr>
                <w:noProof/>
                <w:webHidden/>
              </w:rPr>
              <w:t>12</w:t>
            </w:r>
            <w:r>
              <w:rPr>
                <w:noProof/>
                <w:webHidden/>
              </w:rPr>
              <w:fldChar w:fldCharType="end"/>
            </w:r>
          </w:hyperlink>
        </w:p>
        <w:p w14:paraId="08310EC4" w14:textId="42A27E65"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54" w:history="1">
            <w:r w:rsidRPr="00035329">
              <w:rPr>
                <w:rStyle w:val="Lienhypertexte"/>
                <w:noProof/>
              </w:rPr>
              <w:t>a.</w:t>
            </w:r>
            <w:r>
              <w:rPr>
                <w:rFonts w:asciiTheme="minorHAnsi" w:hAnsiTheme="minorHAnsi"/>
                <w:noProof/>
                <w:sz w:val="22"/>
                <w:szCs w:val="22"/>
                <w:lang w:val="en-US" w:eastAsia="en-US"/>
              </w:rPr>
              <w:tab/>
            </w:r>
            <w:r w:rsidRPr="00035329">
              <w:rPr>
                <w:rStyle w:val="Lienhypertexte"/>
                <w:noProof/>
              </w:rPr>
              <w:t>Modèle conceptuel de données (MCD)</w:t>
            </w:r>
            <w:r>
              <w:rPr>
                <w:noProof/>
                <w:webHidden/>
              </w:rPr>
              <w:tab/>
            </w:r>
            <w:r>
              <w:rPr>
                <w:noProof/>
                <w:webHidden/>
              </w:rPr>
              <w:fldChar w:fldCharType="begin"/>
            </w:r>
            <w:r>
              <w:rPr>
                <w:noProof/>
                <w:webHidden/>
              </w:rPr>
              <w:instrText xml:space="preserve"> PAGEREF _Toc479264254 \h </w:instrText>
            </w:r>
            <w:r>
              <w:rPr>
                <w:noProof/>
                <w:webHidden/>
              </w:rPr>
            </w:r>
            <w:r>
              <w:rPr>
                <w:noProof/>
                <w:webHidden/>
              </w:rPr>
              <w:fldChar w:fldCharType="separate"/>
            </w:r>
            <w:r>
              <w:rPr>
                <w:noProof/>
                <w:webHidden/>
              </w:rPr>
              <w:t>12</w:t>
            </w:r>
            <w:r>
              <w:rPr>
                <w:noProof/>
                <w:webHidden/>
              </w:rPr>
              <w:fldChar w:fldCharType="end"/>
            </w:r>
          </w:hyperlink>
        </w:p>
        <w:p w14:paraId="5D103C02" w14:textId="58E339D8" w:rsidR="005D33CE" w:rsidRDefault="005D33CE">
          <w:pPr>
            <w:pStyle w:val="TM3"/>
            <w:tabs>
              <w:tab w:val="left" w:pos="1100"/>
              <w:tab w:val="right" w:leader="dot" w:pos="9057"/>
            </w:tabs>
            <w:rPr>
              <w:rFonts w:asciiTheme="minorHAnsi" w:hAnsiTheme="minorHAnsi"/>
              <w:noProof/>
              <w:sz w:val="22"/>
              <w:szCs w:val="22"/>
              <w:lang w:val="en-US" w:eastAsia="en-US"/>
            </w:rPr>
          </w:pPr>
          <w:hyperlink w:anchor="_Toc479264255" w:history="1">
            <w:r w:rsidRPr="00035329">
              <w:rPr>
                <w:rStyle w:val="Lienhypertexte"/>
                <w:noProof/>
              </w:rPr>
              <w:t>b.</w:t>
            </w:r>
            <w:r>
              <w:rPr>
                <w:rFonts w:asciiTheme="minorHAnsi" w:hAnsiTheme="minorHAnsi"/>
                <w:noProof/>
                <w:sz w:val="22"/>
                <w:szCs w:val="22"/>
                <w:lang w:val="en-US" w:eastAsia="en-US"/>
              </w:rPr>
              <w:tab/>
            </w:r>
            <w:r w:rsidRPr="00035329">
              <w:rPr>
                <w:rStyle w:val="Lienhypertexte"/>
                <w:noProof/>
              </w:rPr>
              <w:t>Modèle logique de données (MLD)</w:t>
            </w:r>
            <w:r>
              <w:rPr>
                <w:noProof/>
                <w:webHidden/>
              </w:rPr>
              <w:tab/>
            </w:r>
            <w:r>
              <w:rPr>
                <w:noProof/>
                <w:webHidden/>
              </w:rPr>
              <w:fldChar w:fldCharType="begin"/>
            </w:r>
            <w:r>
              <w:rPr>
                <w:noProof/>
                <w:webHidden/>
              </w:rPr>
              <w:instrText xml:space="preserve"> PAGEREF _Toc479264255 \h </w:instrText>
            </w:r>
            <w:r>
              <w:rPr>
                <w:noProof/>
                <w:webHidden/>
              </w:rPr>
            </w:r>
            <w:r>
              <w:rPr>
                <w:noProof/>
                <w:webHidden/>
              </w:rPr>
              <w:fldChar w:fldCharType="separate"/>
            </w:r>
            <w:r>
              <w:rPr>
                <w:noProof/>
                <w:webHidden/>
              </w:rPr>
              <w:t>16</w:t>
            </w:r>
            <w:r>
              <w:rPr>
                <w:noProof/>
                <w:webHidden/>
              </w:rPr>
              <w:fldChar w:fldCharType="end"/>
            </w:r>
          </w:hyperlink>
        </w:p>
        <w:p w14:paraId="52DB0B84" w14:textId="67DD0E85"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56" w:history="1">
            <w:r w:rsidRPr="00035329">
              <w:rPr>
                <w:rStyle w:val="Lienhypertexte"/>
                <w:noProof/>
              </w:rPr>
              <w:t>c.</w:t>
            </w:r>
            <w:r>
              <w:rPr>
                <w:rFonts w:asciiTheme="minorHAnsi" w:hAnsiTheme="minorHAnsi"/>
                <w:noProof/>
                <w:sz w:val="22"/>
                <w:szCs w:val="22"/>
                <w:lang w:val="en-US" w:eastAsia="en-US"/>
              </w:rPr>
              <w:tab/>
            </w:r>
            <w:r w:rsidRPr="00035329">
              <w:rPr>
                <w:rStyle w:val="Lienhypertexte"/>
                <w:noProof/>
              </w:rPr>
              <w:t>Choix du SGBDR</w:t>
            </w:r>
            <w:r>
              <w:rPr>
                <w:noProof/>
                <w:webHidden/>
              </w:rPr>
              <w:tab/>
            </w:r>
            <w:r>
              <w:rPr>
                <w:noProof/>
                <w:webHidden/>
              </w:rPr>
              <w:fldChar w:fldCharType="begin"/>
            </w:r>
            <w:r>
              <w:rPr>
                <w:noProof/>
                <w:webHidden/>
              </w:rPr>
              <w:instrText xml:space="preserve"> PAGEREF _Toc479264256 \h </w:instrText>
            </w:r>
            <w:r>
              <w:rPr>
                <w:noProof/>
                <w:webHidden/>
              </w:rPr>
            </w:r>
            <w:r>
              <w:rPr>
                <w:noProof/>
                <w:webHidden/>
              </w:rPr>
              <w:fldChar w:fldCharType="separate"/>
            </w:r>
            <w:r>
              <w:rPr>
                <w:noProof/>
                <w:webHidden/>
              </w:rPr>
              <w:t>17</w:t>
            </w:r>
            <w:r>
              <w:rPr>
                <w:noProof/>
                <w:webHidden/>
              </w:rPr>
              <w:fldChar w:fldCharType="end"/>
            </w:r>
          </w:hyperlink>
        </w:p>
        <w:p w14:paraId="3855AB48" w14:textId="36BD917F" w:rsidR="005D33CE" w:rsidRDefault="005D33CE">
          <w:pPr>
            <w:pStyle w:val="TM3"/>
            <w:tabs>
              <w:tab w:val="left" w:pos="1100"/>
              <w:tab w:val="right" w:leader="dot" w:pos="9057"/>
            </w:tabs>
            <w:rPr>
              <w:rFonts w:asciiTheme="minorHAnsi" w:hAnsiTheme="minorHAnsi"/>
              <w:noProof/>
              <w:sz w:val="22"/>
              <w:szCs w:val="22"/>
              <w:lang w:val="en-US" w:eastAsia="en-US"/>
            </w:rPr>
          </w:pPr>
          <w:hyperlink w:anchor="_Toc479264257" w:history="1">
            <w:r w:rsidRPr="00035329">
              <w:rPr>
                <w:rStyle w:val="Lienhypertexte"/>
                <w:noProof/>
              </w:rPr>
              <w:t>d.</w:t>
            </w:r>
            <w:r>
              <w:rPr>
                <w:rFonts w:asciiTheme="minorHAnsi" w:hAnsiTheme="minorHAnsi"/>
                <w:noProof/>
                <w:sz w:val="22"/>
                <w:szCs w:val="22"/>
                <w:lang w:val="en-US" w:eastAsia="en-US"/>
              </w:rPr>
              <w:tab/>
            </w:r>
            <w:r w:rsidRPr="00035329">
              <w:rPr>
                <w:rStyle w:val="Lienhypertexte"/>
                <w:noProof/>
              </w:rPr>
              <w:t>Modèle physique de données (MPD)</w:t>
            </w:r>
            <w:r>
              <w:rPr>
                <w:noProof/>
                <w:webHidden/>
              </w:rPr>
              <w:tab/>
            </w:r>
            <w:r>
              <w:rPr>
                <w:noProof/>
                <w:webHidden/>
              </w:rPr>
              <w:fldChar w:fldCharType="begin"/>
            </w:r>
            <w:r>
              <w:rPr>
                <w:noProof/>
                <w:webHidden/>
              </w:rPr>
              <w:instrText xml:space="preserve"> PAGEREF _Toc479264257 \h </w:instrText>
            </w:r>
            <w:r>
              <w:rPr>
                <w:noProof/>
                <w:webHidden/>
              </w:rPr>
            </w:r>
            <w:r>
              <w:rPr>
                <w:noProof/>
                <w:webHidden/>
              </w:rPr>
              <w:fldChar w:fldCharType="separate"/>
            </w:r>
            <w:r>
              <w:rPr>
                <w:noProof/>
                <w:webHidden/>
              </w:rPr>
              <w:t>17</w:t>
            </w:r>
            <w:r>
              <w:rPr>
                <w:noProof/>
                <w:webHidden/>
              </w:rPr>
              <w:fldChar w:fldCharType="end"/>
            </w:r>
          </w:hyperlink>
        </w:p>
        <w:p w14:paraId="4998CB50" w14:textId="67F8865F"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58" w:history="1">
            <w:r w:rsidRPr="00035329">
              <w:rPr>
                <w:rStyle w:val="Lienhypertexte"/>
                <w:noProof/>
              </w:rPr>
              <w:t>2.</w:t>
            </w:r>
            <w:r>
              <w:rPr>
                <w:rFonts w:asciiTheme="minorHAnsi" w:hAnsiTheme="minorHAnsi"/>
                <w:noProof/>
                <w:sz w:val="22"/>
                <w:szCs w:val="22"/>
                <w:lang w:val="en-US" w:eastAsia="en-US"/>
              </w:rPr>
              <w:tab/>
            </w:r>
            <w:r w:rsidRPr="00035329">
              <w:rPr>
                <w:rStyle w:val="Lienhypertexte"/>
                <w:noProof/>
              </w:rPr>
              <w:t>Les requêtes SQL</w:t>
            </w:r>
            <w:r>
              <w:rPr>
                <w:noProof/>
                <w:webHidden/>
              </w:rPr>
              <w:tab/>
            </w:r>
            <w:r>
              <w:rPr>
                <w:noProof/>
                <w:webHidden/>
              </w:rPr>
              <w:fldChar w:fldCharType="begin"/>
            </w:r>
            <w:r>
              <w:rPr>
                <w:noProof/>
                <w:webHidden/>
              </w:rPr>
              <w:instrText xml:space="preserve"> PAGEREF _Toc479264258 \h </w:instrText>
            </w:r>
            <w:r>
              <w:rPr>
                <w:noProof/>
                <w:webHidden/>
              </w:rPr>
            </w:r>
            <w:r>
              <w:rPr>
                <w:noProof/>
                <w:webHidden/>
              </w:rPr>
              <w:fldChar w:fldCharType="separate"/>
            </w:r>
            <w:r>
              <w:rPr>
                <w:noProof/>
                <w:webHidden/>
              </w:rPr>
              <w:t>18</w:t>
            </w:r>
            <w:r>
              <w:rPr>
                <w:noProof/>
                <w:webHidden/>
              </w:rPr>
              <w:fldChar w:fldCharType="end"/>
            </w:r>
          </w:hyperlink>
        </w:p>
        <w:p w14:paraId="05BC93F5" w14:textId="042FFF0C"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59" w:history="1">
            <w:r w:rsidRPr="00035329">
              <w:rPr>
                <w:rStyle w:val="Lienhypertexte"/>
                <w:noProof/>
              </w:rPr>
              <w:t>a.</w:t>
            </w:r>
            <w:r>
              <w:rPr>
                <w:rFonts w:asciiTheme="minorHAnsi" w:hAnsiTheme="minorHAnsi"/>
                <w:noProof/>
                <w:sz w:val="22"/>
                <w:szCs w:val="22"/>
                <w:lang w:val="en-US" w:eastAsia="en-US"/>
              </w:rPr>
              <w:tab/>
            </w:r>
            <w:r w:rsidRPr="00035329">
              <w:rPr>
                <w:rStyle w:val="Lienhypertexte"/>
                <w:noProof/>
              </w:rPr>
              <w:t>Remplissage de la base de données</w:t>
            </w:r>
            <w:r>
              <w:rPr>
                <w:noProof/>
                <w:webHidden/>
              </w:rPr>
              <w:tab/>
            </w:r>
            <w:r>
              <w:rPr>
                <w:noProof/>
                <w:webHidden/>
              </w:rPr>
              <w:fldChar w:fldCharType="begin"/>
            </w:r>
            <w:r>
              <w:rPr>
                <w:noProof/>
                <w:webHidden/>
              </w:rPr>
              <w:instrText xml:space="preserve"> PAGEREF _Toc479264259 \h </w:instrText>
            </w:r>
            <w:r>
              <w:rPr>
                <w:noProof/>
                <w:webHidden/>
              </w:rPr>
            </w:r>
            <w:r>
              <w:rPr>
                <w:noProof/>
                <w:webHidden/>
              </w:rPr>
              <w:fldChar w:fldCharType="separate"/>
            </w:r>
            <w:r>
              <w:rPr>
                <w:noProof/>
                <w:webHidden/>
              </w:rPr>
              <w:t>18</w:t>
            </w:r>
            <w:r>
              <w:rPr>
                <w:noProof/>
                <w:webHidden/>
              </w:rPr>
              <w:fldChar w:fldCharType="end"/>
            </w:r>
          </w:hyperlink>
        </w:p>
        <w:p w14:paraId="2E84D3F4" w14:textId="6507FD10" w:rsidR="005D33CE" w:rsidRDefault="005D33CE">
          <w:pPr>
            <w:pStyle w:val="TM3"/>
            <w:tabs>
              <w:tab w:val="left" w:pos="1100"/>
              <w:tab w:val="right" w:leader="dot" w:pos="9057"/>
            </w:tabs>
            <w:rPr>
              <w:rFonts w:asciiTheme="minorHAnsi" w:hAnsiTheme="minorHAnsi"/>
              <w:noProof/>
              <w:sz w:val="22"/>
              <w:szCs w:val="22"/>
              <w:lang w:val="en-US" w:eastAsia="en-US"/>
            </w:rPr>
          </w:pPr>
          <w:hyperlink w:anchor="_Toc479264260" w:history="1">
            <w:r w:rsidRPr="00035329">
              <w:rPr>
                <w:rStyle w:val="Lienhypertexte"/>
                <w:noProof/>
              </w:rPr>
              <w:t>b.</w:t>
            </w:r>
            <w:r>
              <w:rPr>
                <w:rFonts w:asciiTheme="minorHAnsi" w:hAnsiTheme="minorHAnsi"/>
                <w:noProof/>
                <w:sz w:val="22"/>
                <w:szCs w:val="22"/>
                <w:lang w:val="en-US" w:eastAsia="en-US"/>
              </w:rPr>
              <w:tab/>
            </w:r>
            <w:r w:rsidRPr="00035329">
              <w:rPr>
                <w:rStyle w:val="Lienhypertexte"/>
                <w:noProof/>
              </w:rPr>
              <w:t>Procédures stockées</w:t>
            </w:r>
            <w:r>
              <w:rPr>
                <w:noProof/>
                <w:webHidden/>
              </w:rPr>
              <w:tab/>
            </w:r>
            <w:r>
              <w:rPr>
                <w:noProof/>
                <w:webHidden/>
              </w:rPr>
              <w:fldChar w:fldCharType="begin"/>
            </w:r>
            <w:r>
              <w:rPr>
                <w:noProof/>
                <w:webHidden/>
              </w:rPr>
              <w:instrText xml:space="preserve"> PAGEREF _Toc479264260 \h </w:instrText>
            </w:r>
            <w:r>
              <w:rPr>
                <w:noProof/>
                <w:webHidden/>
              </w:rPr>
            </w:r>
            <w:r>
              <w:rPr>
                <w:noProof/>
                <w:webHidden/>
              </w:rPr>
              <w:fldChar w:fldCharType="separate"/>
            </w:r>
            <w:r>
              <w:rPr>
                <w:noProof/>
                <w:webHidden/>
              </w:rPr>
              <w:t>18</w:t>
            </w:r>
            <w:r>
              <w:rPr>
                <w:noProof/>
                <w:webHidden/>
              </w:rPr>
              <w:fldChar w:fldCharType="end"/>
            </w:r>
          </w:hyperlink>
        </w:p>
        <w:p w14:paraId="38C40917" w14:textId="5AE5E9D0"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61" w:history="1">
            <w:r w:rsidRPr="00035329">
              <w:rPr>
                <w:rStyle w:val="Lienhypertexte"/>
                <w:noProof/>
              </w:rPr>
              <w:t>c.</w:t>
            </w:r>
            <w:r>
              <w:rPr>
                <w:rFonts w:asciiTheme="minorHAnsi" w:hAnsiTheme="minorHAnsi"/>
                <w:noProof/>
                <w:sz w:val="22"/>
                <w:szCs w:val="22"/>
                <w:lang w:val="en-US" w:eastAsia="en-US"/>
              </w:rPr>
              <w:tab/>
            </w:r>
            <w:r w:rsidRPr="00035329">
              <w:rPr>
                <w:rStyle w:val="Lienhypertexte"/>
                <w:noProof/>
              </w:rPr>
              <w:t>Soumission de recettes</w:t>
            </w:r>
            <w:r>
              <w:rPr>
                <w:noProof/>
                <w:webHidden/>
              </w:rPr>
              <w:tab/>
            </w:r>
            <w:r>
              <w:rPr>
                <w:noProof/>
                <w:webHidden/>
              </w:rPr>
              <w:fldChar w:fldCharType="begin"/>
            </w:r>
            <w:r>
              <w:rPr>
                <w:noProof/>
                <w:webHidden/>
              </w:rPr>
              <w:instrText xml:space="preserve"> PAGEREF _Toc479264261 \h </w:instrText>
            </w:r>
            <w:r>
              <w:rPr>
                <w:noProof/>
                <w:webHidden/>
              </w:rPr>
            </w:r>
            <w:r>
              <w:rPr>
                <w:noProof/>
                <w:webHidden/>
              </w:rPr>
              <w:fldChar w:fldCharType="separate"/>
            </w:r>
            <w:r>
              <w:rPr>
                <w:noProof/>
                <w:webHidden/>
              </w:rPr>
              <w:t>21</w:t>
            </w:r>
            <w:r>
              <w:rPr>
                <w:noProof/>
                <w:webHidden/>
              </w:rPr>
              <w:fldChar w:fldCharType="end"/>
            </w:r>
          </w:hyperlink>
        </w:p>
        <w:p w14:paraId="539D7BD7" w14:textId="3FF68D54" w:rsidR="005D33CE" w:rsidRDefault="005D33CE">
          <w:pPr>
            <w:pStyle w:val="TM3"/>
            <w:tabs>
              <w:tab w:val="left" w:pos="1100"/>
              <w:tab w:val="right" w:leader="dot" w:pos="9057"/>
            </w:tabs>
            <w:rPr>
              <w:rFonts w:asciiTheme="minorHAnsi" w:hAnsiTheme="minorHAnsi"/>
              <w:noProof/>
              <w:sz w:val="22"/>
              <w:szCs w:val="22"/>
              <w:lang w:val="en-US" w:eastAsia="en-US"/>
            </w:rPr>
          </w:pPr>
          <w:hyperlink w:anchor="_Toc479264262" w:history="1">
            <w:r w:rsidRPr="00035329">
              <w:rPr>
                <w:rStyle w:val="Lienhypertexte"/>
                <w:noProof/>
              </w:rPr>
              <w:t>d.</w:t>
            </w:r>
            <w:r>
              <w:rPr>
                <w:rFonts w:asciiTheme="minorHAnsi" w:hAnsiTheme="minorHAnsi"/>
                <w:noProof/>
                <w:sz w:val="22"/>
                <w:szCs w:val="22"/>
                <w:lang w:val="en-US" w:eastAsia="en-US"/>
              </w:rPr>
              <w:tab/>
            </w:r>
            <w:r w:rsidRPr="00035329">
              <w:rPr>
                <w:rStyle w:val="Lienhypertexte"/>
                <w:noProof/>
              </w:rPr>
              <w:t>Rechercher et consulter</w:t>
            </w:r>
            <w:r>
              <w:rPr>
                <w:noProof/>
                <w:webHidden/>
              </w:rPr>
              <w:tab/>
            </w:r>
            <w:r>
              <w:rPr>
                <w:noProof/>
                <w:webHidden/>
              </w:rPr>
              <w:fldChar w:fldCharType="begin"/>
            </w:r>
            <w:r>
              <w:rPr>
                <w:noProof/>
                <w:webHidden/>
              </w:rPr>
              <w:instrText xml:space="preserve"> PAGEREF _Toc479264262 \h </w:instrText>
            </w:r>
            <w:r>
              <w:rPr>
                <w:noProof/>
                <w:webHidden/>
              </w:rPr>
            </w:r>
            <w:r>
              <w:rPr>
                <w:noProof/>
                <w:webHidden/>
              </w:rPr>
              <w:fldChar w:fldCharType="separate"/>
            </w:r>
            <w:r>
              <w:rPr>
                <w:noProof/>
                <w:webHidden/>
              </w:rPr>
              <w:t>22</w:t>
            </w:r>
            <w:r>
              <w:rPr>
                <w:noProof/>
                <w:webHidden/>
              </w:rPr>
              <w:fldChar w:fldCharType="end"/>
            </w:r>
          </w:hyperlink>
        </w:p>
        <w:p w14:paraId="5BA4C1B1" w14:textId="72499375"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63" w:history="1">
            <w:r w:rsidRPr="00035329">
              <w:rPr>
                <w:rStyle w:val="Lienhypertexte"/>
                <w:noProof/>
              </w:rPr>
              <w:t>e.</w:t>
            </w:r>
            <w:r>
              <w:rPr>
                <w:rFonts w:asciiTheme="minorHAnsi" w:hAnsiTheme="minorHAnsi"/>
                <w:noProof/>
                <w:sz w:val="22"/>
                <w:szCs w:val="22"/>
                <w:lang w:val="en-US" w:eastAsia="en-US"/>
              </w:rPr>
              <w:tab/>
            </w:r>
            <w:r w:rsidRPr="00035329">
              <w:rPr>
                <w:rStyle w:val="Lienhypertexte"/>
                <w:noProof/>
              </w:rPr>
              <w:t>Sauvegarder</w:t>
            </w:r>
            <w:r>
              <w:rPr>
                <w:noProof/>
                <w:webHidden/>
              </w:rPr>
              <w:tab/>
            </w:r>
            <w:r>
              <w:rPr>
                <w:noProof/>
                <w:webHidden/>
              </w:rPr>
              <w:fldChar w:fldCharType="begin"/>
            </w:r>
            <w:r>
              <w:rPr>
                <w:noProof/>
                <w:webHidden/>
              </w:rPr>
              <w:instrText xml:space="preserve"> PAGEREF _Toc479264263 \h </w:instrText>
            </w:r>
            <w:r>
              <w:rPr>
                <w:noProof/>
                <w:webHidden/>
              </w:rPr>
            </w:r>
            <w:r>
              <w:rPr>
                <w:noProof/>
                <w:webHidden/>
              </w:rPr>
              <w:fldChar w:fldCharType="separate"/>
            </w:r>
            <w:r>
              <w:rPr>
                <w:noProof/>
                <w:webHidden/>
              </w:rPr>
              <w:t>25</w:t>
            </w:r>
            <w:r>
              <w:rPr>
                <w:noProof/>
                <w:webHidden/>
              </w:rPr>
              <w:fldChar w:fldCharType="end"/>
            </w:r>
          </w:hyperlink>
        </w:p>
        <w:p w14:paraId="5AA7944B" w14:textId="55BEC5B6" w:rsidR="005D33CE" w:rsidRDefault="005D33CE">
          <w:pPr>
            <w:pStyle w:val="TM2"/>
            <w:tabs>
              <w:tab w:val="left" w:pos="660"/>
              <w:tab w:val="right" w:leader="dot" w:pos="9057"/>
            </w:tabs>
            <w:rPr>
              <w:rFonts w:asciiTheme="minorHAnsi" w:hAnsiTheme="minorHAnsi"/>
              <w:noProof/>
              <w:sz w:val="22"/>
              <w:szCs w:val="22"/>
              <w:lang w:val="en-US" w:eastAsia="en-US"/>
            </w:rPr>
          </w:pPr>
          <w:hyperlink w:anchor="_Toc479264264" w:history="1">
            <w:r w:rsidRPr="00035329">
              <w:rPr>
                <w:rStyle w:val="Lienhypertexte"/>
                <w:noProof/>
              </w:rPr>
              <w:t>3.</w:t>
            </w:r>
            <w:r>
              <w:rPr>
                <w:rFonts w:asciiTheme="minorHAnsi" w:hAnsiTheme="minorHAnsi"/>
                <w:noProof/>
                <w:sz w:val="22"/>
                <w:szCs w:val="22"/>
                <w:lang w:val="en-US" w:eastAsia="en-US"/>
              </w:rPr>
              <w:tab/>
            </w:r>
            <w:r w:rsidRPr="00035329">
              <w:rPr>
                <w:rStyle w:val="Lienhypertexte"/>
                <w:noProof/>
              </w:rPr>
              <w:t>Retour sur expérience</w:t>
            </w:r>
            <w:r>
              <w:rPr>
                <w:noProof/>
                <w:webHidden/>
              </w:rPr>
              <w:tab/>
            </w:r>
            <w:r>
              <w:rPr>
                <w:noProof/>
                <w:webHidden/>
              </w:rPr>
              <w:fldChar w:fldCharType="begin"/>
            </w:r>
            <w:r>
              <w:rPr>
                <w:noProof/>
                <w:webHidden/>
              </w:rPr>
              <w:instrText xml:space="preserve"> PAGEREF _Toc479264264 \h </w:instrText>
            </w:r>
            <w:r>
              <w:rPr>
                <w:noProof/>
                <w:webHidden/>
              </w:rPr>
            </w:r>
            <w:r>
              <w:rPr>
                <w:noProof/>
                <w:webHidden/>
              </w:rPr>
              <w:fldChar w:fldCharType="separate"/>
            </w:r>
            <w:r>
              <w:rPr>
                <w:noProof/>
                <w:webHidden/>
              </w:rPr>
              <w:t>27</w:t>
            </w:r>
            <w:r>
              <w:rPr>
                <w:noProof/>
                <w:webHidden/>
              </w:rPr>
              <w:fldChar w:fldCharType="end"/>
            </w:r>
          </w:hyperlink>
        </w:p>
        <w:p w14:paraId="69F0D7C9" w14:textId="56D1A03F"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65" w:history="1">
            <w:r w:rsidRPr="00035329">
              <w:rPr>
                <w:rStyle w:val="Lienhypertexte"/>
                <w:noProof/>
              </w:rPr>
              <w:t>a.</w:t>
            </w:r>
            <w:r>
              <w:rPr>
                <w:rFonts w:asciiTheme="minorHAnsi" w:hAnsiTheme="minorHAnsi"/>
                <w:noProof/>
                <w:sz w:val="22"/>
                <w:szCs w:val="22"/>
                <w:lang w:val="en-US" w:eastAsia="en-US"/>
              </w:rPr>
              <w:tab/>
            </w:r>
            <w:r w:rsidRPr="00035329">
              <w:rPr>
                <w:rStyle w:val="Lienhypertexte"/>
                <w:noProof/>
              </w:rPr>
              <w:t>Synthèse des problèmes rencontrés</w:t>
            </w:r>
            <w:r>
              <w:rPr>
                <w:noProof/>
                <w:webHidden/>
              </w:rPr>
              <w:tab/>
            </w:r>
            <w:r>
              <w:rPr>
                <w:noProof/>
                <w:webHidden/>
              </w:rPr>
              <w:fldChar w:fldCharType="begin"/>
            </w:r>
            <w:r>
              <w:rPr>
                <w:noProof/>
                <w:webHidden/>
              </w:rPr>
              <w:instrText xml:space="preserve"> PAGEREF _Toc479264265 \h </w:instrText>
            </w:r>
            <w:r>
              <w:rPr>
                <w:noProof/>
                <w:webHidden/>
              </w:rPr>
            </w:r>
            <w:r>
              <w:rPr>
                <w:noProof/>
                <w:webHidden/>
              </w:rPr>
              <w:fldChar w:fldCharType="separate"/>
            </w:r>
            <w:r>
              <w:rPr>
                <w:noProof/>
                <w:webHidden/>
              </w:rPr>
              <w:t>27</w:t>
            </w:r>
            <w:r>
              <w:rPr>
                <w:noProof/>
                <w:webHidden/>
              </w:rPr>
              <w:fldChar w:fldCharType="end"/>
            </w:r>
          </w:hyperlink>
        </w:p>
        <w:p w14:paraId="5793325A" w14:textId="33E1BC35" w:rsidR="005D33CE" w:rsidRDefault="005D33CE">
          <w:pPr>
            <w:pStyle w:val="TM3"/>
            <w:tabs>
              <w:tab w:val="left" w:pos="1100"/>
              <w:tab w:val="right" w:leader="dot" w:pos="9057"/>
            </w:tabs>
            <w:rPr>
              <w:rFonts w:asciiTheme="minorHAnsi" w:hAnsiTheme="minorHAnsi"/>
              <w:noProof/>
              <w:sz w:val="22"/>
              <w:szCs w:val="22"/>
              <w:lang w:val="en-US" w:eastAsia="en-US"/>
            </w:rPr>
          </w:pPr>
          <w:hyperlink w:anchor="_Toc479264266" w:history="1">
            <w:r w:rsidRPr="00035329">
              <w:rPr>
                <w:rStyle w:val="Lienhypertexte"/>
                <w:noProof/>
              </w:rPr>
              <w:t>b.</w:t>
            </w:r>
            <w:r>
              <w:rPr>
                <w:rFonts w:asciiTheme="minorHAnsi" w:hAnsiTheme="minorHAnsi"/>
                <w:noProof/>
                <w:sz w:val="22"/>
                <w:szCs w:val="22"/>
                <w:lang w:val="en-US" w:eastAsia="en-US"/>
              </w:rPr>
              <w:tab/>
            </w:r>
            <w:r w:rsidRPr="00035329">
              <w:rPr>
                <w:rStyle w:val="Lienhypertexte"/>
                <w:noProof/>
              </w:rPr>
              <w:t>Bilan de l’équipe</w:t>
            </w:r>
            <w:r>
              <w:rPr>
                <w:noProof/>
                <w:webHidden/>
              </w:rPr>
              <w:tab/>
            </w:r>
            <w:r>
              <w:rPr>
                <w:noProof/>
                <w:webHidden/>
              </w:rPr>
              <w:fldChar w:fldCharType="begin"/>
            </w:r>
            <w:r>
              <w:rPr>
                <w:noProof/>
                <w:webHidden/>
              </w:rPr>
              <w:instrText xml:space="preserve"> PAGEREF _Toc479264266 \h </w:instrText>
            </w:r>
            <w:r>
              <w:rPr>
                <w:noProof/>
                <w:webHidden/>
              </w:rPr>
            </w:r>
            <w:r>
              <w:rPr>
                <w:noProof/>
                <w:webHidden/>
              </w:rPr>
              <w:fldChar w:fldCharType="separate"/>
            </w:r>
            <w:r>
              <w:rPr>
                <w:noProof/>
                <w:webHidden/>
              </w:rPr>
              <w:t>27</w:t>
            </w:r>
            <w:r>
              <w:rPr>
                <w:noProof/>
                <w:webHidden/>
              </w:rPr>
              <w:fldChar w:fldCharType="end"/>
            </w:r>
          </w:hyperlink>
        </w:p>
        <w:p w14:paraId="44FF9BF5" w14:textId="2DEA2B16" w:rsidR="005D33CE" w:rsidRDefault="005D33CE">
          <w:pPr>
            <w:pStyle w:val="TM3"/>
            <w:tabs>
              <w:tab w:val="left" w:pos="880"/>
              <w:tab w:val="right" w:leader="dot" w:pos="9057"/>
            </w:tabs>
            <w:rPr>
              <w:rFonts w:asciiTheme="minorHAnsi" w:hAnsiTheme="minorHAnsi"/>
              <w:noProof/>
              <w:sz w:val="22"/>
              <w:szCs w:val="22"/>
              <w:lang w:val="en-US" w:eastAsia="en-US"/>
            </w:rPr>
          </w:pPr>
          <w:hyperlink w:anchor="_Toc479264267" w:history="1">
            <w:r w:rsidRPr="00035329">
              <w:rPr>
                <w:rStyle w:val="Lienhypertexte"/>
                <w:noProof/>
              </w:rPr>
              <w:t>c.</w:t>
            </w:r>
            <w:r>
              <w:rPr>
                <w:rFonts w:asciiTheme="minorHAnsi" w:hAnsiTheme="minorHAnsi"/>
                <w:noProof/>
                <w:sz w:val="22"/>
                <w:szCs w:val="22"/>
                <w:lang w:val="en-US" w:eastAsia="en-US"/>
              </w:rPr>
              <w:tab/>
            </w:r>
            <w:r w:rsidRPr="00035329">
              <w:rPr>
                <w:rStyle w:val="Lienhypertexte"/>
                <w:noProof/>
              </w:rPr>
              <w:t>Bilans individuels</w:t>
            </w:r>
            <w:r>
              <w:rPr>
                <w:noProof/>
                <w:webHidden/>
              </w:rPr>
              <w:tab/>
            </w:r>
            <w:r>
              <w:rPr>
                <w:noProof/>
                <w:webHidden/>
              </w:rPr>
              <w:fldChar w:fldCharType="begin"/>
            </w:r>
            <w:r>
              <w:rPr>
                <w:noProof/>
                <w:webHidden/>
              </w:rPr>
              <w:instrText xml:space="preserve"> PAGEREF _Toc479264267 \h </w:instrText>
            </w:r>
            <w:r>
              <w:rPr>
                <w:noProof/>
                <w:webHidden/>
              </w:rPr>
            </w:r>
            <w:r>
              <w:rPr>
                <w:noProof/>
                <w:webHidden/>
              </w:rPr>
              <w:fldChar w:fldCharType="separate"/>
            </w:r>
            <w:r>
              <w:rPr>
                <w:noProof/>
                <w:webHidden/>
              </w:rPr>
              <w:t>28</w:t>
            </w:r>
            <w:r>
              <w:rPr>
                <w:noProof/>
                <w:webHidden/>
              </w:rPr>
              <w:fldChar w:fldCharType="end"/>
            </w:r>
          </w:hyperlink>
        </w:p>
        <w:p w14:paraId="1D0EEA1C" w14:textId="1055CE88" w:rsidR="005D33CE" w:rsidRDefault="005D33CE">
          <w:pPr>
            <w:pStyle w:val="TM1"/>
            <w:tabs>
              <w:tab w:val="right" w:leader="dot" w:pos="9057"/>
            </w:tabs>
            <w:rPr>
              <w:rFonts w:asciiTheme="minorHAnsi" w:hAnsiTheme="minorHAnsi"/>
              <w:noProof/>
              <w:sz w:val="22"/>
              <w:szCs w:val="22"/>
              <w:lang w:val="en-US" w:eastAsia="en-US"/>
            </w:rPr>
          </w:pPr>
          <w:hyperlink w:anchor="_Toc479264268" w:history="1">
            <w:r w:rsidRPr="00035329">
              <w:rPr>
                <w:rStyle w:val="Lienhypertexte"/>
                <w:noProof/>
              </w:rPr>
              <w:t>ANNEXE 1 : Créer un serveur MySQL sur un Raspberry Pi</w:t>
            </w:r>
            <w:r>
              <w:rPr>
                <w:noProof/>
                <w:webHidden/>
              </w:rPr>
              <w:tab/>
            </w:r>
            <w:r>
              <w:rPr>
                <w:noProof/>
                <w:webHidden/>
              </w:rPr>
              <w:fldChar w:fldCharType="begin"/>
            </w:r>
            <w:r>
              <w:rPr>
                <w:noProof/>
                <w:webHidden/>
              </w:rPr>
              <w:instrText xml:space="preserve"> PAGEREF _Toc479264268 \h </w:instrText>
            </w:r>
            <w:r>
              <w:rPr>
                <w:noProof/>
                <w:webHidden/>
              </w:rPr>
            </w:r>
            <w:r>
              <w:rPr>
                <w:noProof/>
                <w:webHidden/>
              </w:rPr>
              <w:fldChar w:fldCharType="separate"/>
            </w:r>
            <w:r>
              <w:rPr>
                <w:noProof/>
                <w:webHidden/>
              </w:rPr>
              <w:t>30</w:t>
            </w:r>
            <w:r>
              <w:rPr>
                <w:noProof/>
                <w:webHidden/>
              </w:rPr>
              <w:fldChar w:fldCharType="end"/>
            </w:r>
          </w:hyperlink>
        </w:p>
        <w:p w14:paraId="6038016C" w14:textId="1EAC65A6" w:rsidR="005D33CE" w:rsidRDefault="005D33CE">
          <w:pPr>
            <w:pStyle w:val="TM1"/>
            <w:tabs>
              <w:tab w:val="right" w:leader="dot" w:pos="9057"/>
            </w:tabs>
            <w:rPr>
              <w:rFonts w:asciiTheme="minorHAnsi" w:hAnsiTheme="minorHAnsi"/>
              <w:noProof/>
              <w:sz w:val="22"/>
              <w:szCs w:val="22"/>
              <w:lang w:val="en-US" w:eastAsia="en-US"/>
            </w:rPr>
          </w:pPr>
          <w:hyperlink w:anchor="_Toc479264269" w:history="1">
            <w:r w:rsidRPr="00035329">
              <w:rPr>
                <w:rStyle w:val="Lienhypertexte"/>
                <w:noProof/>
              </w:rPr>
              <w:t>ANNEXE 2 : Script de création de la base de données</w:t>
            </w:r>
            <w:r>
              <w:rPr>
                <w:noProof/>
                <w:webHidden/>
              </w:rPr>
              <w:tab/>
            </w:r>
            <w:r>
              <w:rPr>
                <w:noProof/>
                <w:webHidden/>
              </w:rPr>
              <w:fldChar w:fldCharType="begin"/>
            </w:r>
            <w:r>
              <w:rPr>
                <w:noProof/>
                <w:webHidden/>
              </w:rPr>
              <w:instrText xml:space="preserve"> PAGEREF _Toc479264269 \h </w:instrText>
            </w:r>
            <w:r>
              <w:rPr>
                <w:noProof/>
                <w:webHidden/>
              </w:rPr>
            </w:r>
            <w:r>
              <w:rPr>
                <w:noProof/>
                <w:webHidden/>
              </w:rPr>
              <w:fldChar w:fldCharType="separate"/>
            </w:r>
            <w:r>
              <w:rPr>
                <w:noProof/>
                <w:webHidden/>
              </w:rPr>
              <w:t>31</w:t>
            </w:r>
            <w:r>
              <w:rPr>
                <w:noProof/>
                <w:webHidden/>
              </w:rPr>
              <w:fldChar w:fldCharType="end"/>
            </w:r>
          </w:hyperlink>
        </w:p>
        <w:p w14:paraId="5F9B707D" w14:textId="786A2C08" w:rsidR="005D33CE" w:rsidRDefault="005D33CE">
          <w:pPr>
            <w:pStyle w:val="TM1"/>
            <w:tabs>
              <w:tab w:val="right" w:leader="dot" w:pos="9057"/>
            </w:tabs>
            <w:rPr>
              <w:rFonts w:asciiTheme="minorHAnsi" w:hAnsiTheme="minorHAnsi"/>
              <w:noProof/>
              <w:sz w:val="22"/>
              <w:szCs w:val="22"/>
              <w:lang w:val="en-US" w:eastAsia="en-US"/>
            </w:rPr>
          </w:pPr>
          <w:hyperlink w:anchor="_Toc479264270" w:history="1">
            <w:r w:rsidRPr="00035329">
              <w:rPr>
                <w:rStyle w:val="Lienhypertexte"/>
                <w:noProof/>
              </w:rPr>
              <w:t>ANNEXE 3 : Ressources</w:t>
            </w:r>
            <w:r>
              <w:rPr>
                <w:noProof/>
                <w:webHidden/>
              </w:rPr>
              <w:tab/>
            </w:r>
            <w:r>
              <w:rPr>
                <w:noProof/>
                <w:webHidden/>
              </w:rPr>
              <w:fldChar w:fldCharType="begin"/>
            </w:r>
            <w:r>
              <w:rPr>
                <w:noProof/>
                <w:webHidden/>
              </w:rPr>
              <w:instrText xml:space="preserve"> PAGEREF _Toc479264270 \h </w:instrText>
            </w:r>
            <w:r>
              <w:rPr>
                <w:noProof/>
                <w:webHidden/>
              </w:rPr>
            </w:r>
            <w:r>
              <w:rPr>
                <w:noProof/>
                <w:webHidden/>
              </w:rPr>
              <w:fldChar w:fldCharType="separate"/>
            </w:r>
            <w:r>
              <w:rPr>
                <w:noProof/>
                <w:webHidden/>
              </w:rPr>
              <w:t>35</w:t>
            </w:r>
            <w:r>
              <w:rPr>
                <w:noProof/>
                <w:webHidden/>
              </w:rPr>
              <w:fldChar w:fldCharType="end"/>
            </w:r>
          </w:hyperlink>
        </w:p>
        <w:p w14:paraId="370770C9" w14:textId="0AE0B26A" w:rsidR="00E77823" w:rsidRDefault="00720EC5" w:rsidP="00FA4898">
          <w:pPr>
            <w:jc w:val="both"/>
          </w:pPr>
          <w:r>
            <w:rPr>
              <w:b/>
              <w:bCs/>
              <w:noProof/>
            </w:rPr>
            <w:fldChar w:fldCharType="end"/>
          </w:r>
        </w:p>
      </w:sdtContent>
    </w:sdt>
    <w:p w14:paraId="670A01C3" w14:textId="77777777" w:rsidR="002533A5" w:rsidRDefault="002533A5" w:rsidP="00FA4898">
      <w:pPr>
        <w:jc w:val="both"/>
      </w:pPr>
    </w:p>
    <w:p w14:paraId="48D4F1E9" w14:textId="77777777" w:rsidR="002533A5" w:rsidRDefault="002533A5">
      <w:r>
        <w:br w:type="page"/>
      </w:r>
    </w:p>
    <w:p w14:paraId="0FCA2B8C" w14:textId="77777777" w:rsidR="002533A5" w:rsidRPr="002533A5" w:rsidRDefault="002533A5">
      <w:pPr>
        <w:pStyle w:val="Tabledesillustrations"/>
        <w:tabs>
          <w:tab w:val="right" w:leader="dot" w:pos="9057"/>
        </w:tabs>
        <w:rPr>
          <w:rFonts w:eastAsiaTheme="majorEastAsia" w:cstheme="majorBidi"/>
          <w:color w:val="365F91" w:themeColor="accent1" w:themeShade="BF"/>
          <w:sz w:val="32"/>
          <w:szCs w:val="32"/>
          <w:lang w:eastAsia="en-US"/>
        </w:rPr>
      </w:pPr>
      <w:r w:rsidRPr="002533A5">
        <w:rPr>
          <w:rFonts w:eastAsiaTheme="majorEastAsia" w:cstheme="majorBidi"/>
          <w:color w:val="365F91" w:themeColor="accent1" w:themeShade="BF"/>
          <w:sz w:val="32"/>
          <w:szCs w:val="32"/>
          <w:lang w:eastAsia="en-US"/>
        </w:rPr>
        <w:lastRenderedPageBreak/>
        <w:t>Table des figures</w:t>
      </w:r>
    </w:p>
    <w:p w14:paraId="087AE99A" w14:textId="233F8C0C" w:rsidR="005D33CE" w:rsidRDefault="002533A5">
      <w:pPr>
        <w:pStyle w:val="Tabledesillustrations"/>
        <w:tabs>
          <w:tab w:val="right" w:leader="dot" w:pos="9057"/>
        </w:tabs>
        <w:rPr>
          <w:rFonts w:asciiTheme="minorHAnsi" w:hAnsiTheme="minorHAnsi"/>
          <w:noProof/>
          <w:sz w:val="22"/>
          <w:szCs w:val="22"/>
          <w:lang w:val="en-US" w:eastAsia="en-US"/>
        </w:rPr>
      </w:pPr>
      <w:r>
        <w:fldChar w:fldCharType="begin"/>
      </w:r>
      <w:r>
        <w:instrText xml:space="preserve"> TOC \h \z \c "Figure" </w:instrText>
      </w:r>
      <w:r>
        <w:fldChar w:fldCharType="separate"/>
      </w:r>
      <w:hyperlink r:id="rId10" w:anchor="_Toc479264271" w:history="1">
        <w:r w:rsidR="005D33CE" w:rsidRPr="008504DE">
          <w:rPr>
            <w:rStyle w:val="Lienhypertexte"/>
            <w:noProof/>
          </w:rPr>
          <w:t>Figure 1 - WBS du projet</w:t>
        </w:r>
        <w:r w:rsidR="005D33CE">
          <w:rPr>
            <w:noProof/>
            <w:webHidden/>
          </w:rPr>
          <w:tab/>
        </w:r>
        <w:r w:rsidR="005D33CE">
          <w:rPr>
            <w:noProof/>
            <w:webHidden/>
          </w:rPr>
          <w:fldChar w:fldCharType="begin"/>
        </w:r>
        <w:r w:rsidR="005D33CE">
          <w:rPr>
            <w:noProof/>
            <w:webHidden/>
          </w:rPr>
          <w:instrText xml:space="preserve"> PAGEREF _Toc479264271 \h </w:instrText>
        </w:r>
        <w:r w:rsidR="005D33CE">
          <w:rPr>
            <w:noProof/>
            <w:webHidden/>
          </w:rPr>
        </w:r>
        <w:r w:rsidR="005D33CE">
          <w:rPr>
            <w:noProof/>
            <w:webHidden/>
          </w:rPr>
          <w:fldChar w:fldCharType="separate"/>
        </w:r>
        <w:r w:rsidR="005D33CE">
          <w:rPr>
            <w:noProof/>
            <w:webHidden/>
          </w:rPr>
          <w:t>7</w:t>
        </w:r>
        <w:r w:rsidR="005D33CE">
          <w:rPr>
            <w:noProof/>
            <w:webHidden/>
          </w:rPr>
          <w:fldChar w:fldCharType="end"/>
        </w:r>
      </w:hyperlink>
    </w:p>
    <w:p w14:paraId="6E607748" w14:textId="17D5C0E0" w:rsidR="005D33CE" w:rsidRDefault="005D33CE">
      <w:pPr>
        <w:pStyle w:val="Tabledesillustrations"/>
        <w:tabs>
          <w:tab w:val="right" w:leader="dot" w:pos="9057"/>
        </w:tabs>
        <w:rPr>
          <w:rFonts w:asciiTheme="minorHAnsi" w:hAnsiTheme="minorHAnsi"/>
          <w:noProof/>
          <w:sz w:val="22"/>
          <w:szCs w:val="22"/>
          <w:lang w:val="en-US" w:eastAsia="en-US"/>
        </w:rPr>
      </w:pPr>
      <w:hyperlink r:id="rId11" w:anchor="_Toc479264272" w:history="1">
        <w:r w:rsidRPr="008504DE">
          <w:rPr>
            <w:rStyle w:val="Lienhypertexte"/>
            <w:noProof/>
          </w:rPr>
          <w:t>Figure 2 - Répartition des tâches prévisionnelles</w:t>
        </w:r>
        <w:r>
          <w:rPr>
            <w:noProof/>
            <w:webHidden/>
          </w:rPr>
          <w:tab/>
        </w:r>
        <w:r>
          <w:rPr>
            <w:noProof/>
            <w:webHidden/>
          </w:rPr>
          <w:fldChar w:fldCharType="begin"/>
        </w:r>
        <w:r>
          <w:rPr>
            <w:noProof/>
            <w:webHidden/>
          </w:rPr>
          <w:instrText xml:space="preserve"> PAGEREF _Toc479264272 \h </w:instrText>
        </w:r>
        <w:r>
          <w:rPr>
            <w:noProof/>
            <w:webHidden/>
          </w:rPr>
        </w:r>
        <w:r>
          <w:rPr>
            <w:noProof/>
            <w:webHidden/>
          </w:rPr>
          <w:fldChar w:fldCharType="separate"/>
        </w:r>
        <w:r>
          <w:rPr>
            <w:noProof/>
            <w:webHidden/>
          </w:rPr>
          <w:t>8</w:t>
        </w:r>
        <w:r>
          <w:rPr>
            <w:noProof/>
            <w:webHidden/>
          </w:rPr>
          <w:fldChar w:fldCharType="end"/>
        </w:r>
      </w:hyperlink>
    </w:p>
    <w:p w14:paraId="05CD0A28" w14:textId="35D31FC4" w:rsidR="005D33CE" w:rsidRDefault="005D33CE">
      <w:pPr>
        <w:pStyle w:val="Tabledesillustrations"/>
        <w:tabs>
          <w:tab w:val="right" w:leader="dot" w:pos="9057"/>
        </w:tabs>
        <w:rPr>
          <w:rFonts w:asciiTheme="minorHAnsi" w:hAnsiTheme="minorHAnsi"/>
          <w:noProof/>
          <w:sz w:val="22"/>
          <w:szCs w:val="22"/>
          <w:lang w:val="en-US" w:eastAsia="en-US"/>
        </w:rPr>
      </w:pPr>
      <w:hyperlink w:anchor="_Toc479264273" w:history="1">
        <w:r w:rsidRPr="008504DE">
          <w:rPr>
            <w:rStyle w:val="Lienhypertexte"/>
            <w:noProof/>
          </w:rPr>
          <w:t>Figure 3 - Diagramme de Gantt prévisionnel</w:t>
        </w:r>
        <w:r>
          <w:rPr>
            <w:noProof/>
            <w:webHidden/>
          </w:rPr>
          <w:tab/>
        </w:r>
        <w:r>
          <w:rPr>
            <w:noProof/>
            <w:webHidden/>
          </w:rPr>
          <w:fldChar w:fldCharType="begin"/>
        </w:r>
        <w:r>
          <w:rPr>
            <w:noProof/>
            <w:webHidden/>
          </w:rPr>
          <w:instrText xml:space="preserve"> PAGEREF _Toc479264273 \h </w:instrText>
        </w:r>
        <w:r>
          <w:rPr>
            <w:noProof/>
            <w:webHidden/>
          </w:rPr>
        </w:r>
        <w:r>
          <w:rPr>
            <w:noProof/>
            <w:webHidden/>
          </w:rPr>
          <w:fldChar w:fldCharType="separate"/>
        </w:r>
        <w:r>
          <w:rPr>
            <w:noProof/>
            <w:webHidden/>
          </w:rPr>
          <w:t>9</w:t>
        </w:r>
        <w:r>
          <w:rPr>
            <w:noProof/>
            <w:webHidden/>
          </w:rPr>
          <w:fldChar w:fldCharType="end"/>
        </w:r>
      </w:hyperlink>
    </w:p>
    <w:p w14:paraId="260B63E5" w14:textId="66AFCF8F" w:rsidR="005D33CE" w:rsidRDefault="005D33CE">
      <w:pPr>
        <w:pStyle w:val="Tabledesillustrations"/>
        <w:tabs>
          <w:tab w:val="right" w:leader="dot" w:pos="9057"/>
        </w:tabs>
        <w:rPr>
          <w:rFonts w:asciiTheme="minorHAnsi" w:hAnsiTheme="minorHAnsi"/>
          <w:noProof/>
          <w:sz w:val="22"/>
          <w:szCs w:val="22"/>
          <w:lang w:val="en-US" w:eastAsia="en-US"/>
        </w:rPr>
      </w:pPr>
      <w:hyperlink r:id="rId12" w:anchor="_Toc479264274" w:history="1">
        <w:r w:rsidRPr="008504DE">
          <w:rPr>
            <w:rStyle w:val="Lienhypertexte"/>
            <w:noProof/>
          </w:rPr>
          <w:t>Figure 4 - Répartition des tâches effective</w:t>
        </w:r>
        <w:r>
          <w:rPr>
            <w:noProof/>
            <w:webHidden/>
          </w:rPr>
          <w:tab/>
        </w:r>
        <w:r>
          <w:rPr>
            <w:noProof/>
            <w:webHidden/>
          </w:rPr>
          <w:fldChar w:fldCharType="begin"/>
        </w:r>
        <w:r>
          <w:rPr>
            <w:noProof/>
            <w:webHidden/>
          </w:rPr>
          <w:instrText xml:space="preserve"> PAGEREF _Toc479264274 \h </w:instrText>
        </w:r>
        <w:r>
          <w:rPr>
            <w:noProof/>
            <w:webHidden/>
          </w:rPr>
        </w:r>
        <w:r>
          <w:rPr>
            <w:noProof/>
            <w:webHidden/>
          </w:rPr>
          <w:fldChar w:fldCharType="separate"/>
        </w:r>
        <w:r>
          <w:rPr>
            <w:noProof/>
            <w:webHidden/>
          </w:rPr>
          <w:t>10</w:t>
        </w:r>
        <w:r>
          <w:rPr>
            <w:noProof/>
            <w:webHidden/>
          </w:rPr>
          <w:fldChar w:fldCharType="end"/>
        </w:r>
      </w:hyperlink>
    </w:p>
    <w:p w14:paraId="1E0406FC" w14:textId="7D25711E" w:rsidR="005D33CE" w:rsidRDefault="005D33CE">
      <w:pPr>
        <w:pStyle w:val="Tabledesillustrations"/>
        <w:tabs>
          <w:tab w:val="right" w:leader="dot" w:pos="9057"/>
        </w:tabs>
        <w:rPr>
          <w:rFonts w:asciiTheme="minorHAnsi" w:hAnsiTheme="minorHAnsi"/>
          <w:noProof/>
          <w:sz w:val="22"/>
          <w:szCs w:val="22"/>
          <w:lang w:val="en-US" w:eastAsia="en-US"/>
        </w:rPr>
      </w:pPr>
      <w:hyperlink r:id="rId13" w:anchor="_Toc479264275" w:history="1">
        <w:r w:rsidRPr="008504DE">
          <w:rPr>
            <w:rStyle w:val="Lienhypertexte"/>
            <w:noProof/>
          </w:rPr>
          <w:t>Figure 5 - Diagramme de Gantt effectif</w:t>
        </w:r>
        <w:r>
          <w:rPr>
            <w:noProof/>
            <w:webHidden/>
          </w:rPr>
          <w:tab/>
        </w:r>
        <w:r>
          <w:rPr>
            <w:noProof/>
            <w:webHidden/>
          </w:rPr>
          <w:fldChar w:fldCharType="begin"/>
        </w:r>
        <w:r>
          <w:rPr>
            <w:noProof/>
            <w:webHidden/>
          </w:rPr>
          <w:instrText xml:space="preserve"> PAGEREF _Toc479264275 \h </w:instrText>
        </w:r>
        <w:r>
          <w:rPr>
            <w:noProof/>
            <w:webHidden/>
          </w:rPr>
        </w:r>
        <w:r>
          <w:rPr>
            <w:noProof/>
            <w:webHidden/>
          </w:rPr>
          <w:fldChar w:fldCharType="separate"/>
        </w:r>
        <w:r>
          <w:rPr>
            <w:noProof/>
            <w:webHidden/>
          </w:rPr>
          <w:t>11</w:t>
        </w:r>
        <w:r>
          <w:rPr>
            <w:noProof/>
            <w:webHidden/>
          </w:rPr>
          <w:fldChar w:fldCharType="end"/>
        </w:r>
      </w:hyperlink>
    </w:p>
    <w:p w14:paraId="1B8CAD44" w14:textId="2BC69093" w:rsidR="005D33CE" w:rsidRDefault="005D33CE">
      <w:pPr>
        <w:pStyle w:val="Tabledesillustrations"/>
        <w:tabs>
          <w:tab w:val="right" w:leader="dot" w:pos="9057"/>
        </w:tabs>
        <w:rPr>
          <w:rFonts w:asciiTheme="minorHAnsi" w:hAnsiTheme="minorHAnsi"/>
          <w:noProof/>
          <w:sz w:val="22"/>
          <w:szCs w:val="22"/>
          <w:lang w:val="en-US" w:eastAsia="en-US"/>
        </w:rPr>
      </w:pPr>
      <w:hyperlink r:id="rId14" w:anchor="_Toc479264276" w:history="1">
        <w:r w:rsidRPr="008504DE">
          <w:rPr>
            <w:rStyle w:val="Lienhypertexte"/>
            <w:noProof/>
          </w:rPr>
          <w:t>Figure 6 - Dictionnaire de données (DD)</w:t>
        </w:r>
        <w:r>
          <w:rPr>
            <w:noProof/>
            <w:webHidden/>
          </w:rPr>
          <w:tab/>
        </w:r>
        <w:r>
          <w:rPr>
            <w:noProof/>
            <w:webHidden/>
          </w:rPr>
          <w:fldChar w:fldCharType="begin"/>
        </w:r>
        <w:r>
          <w:rPr>
            <w:noProof/>
            <w:webHidden/>
          </w:rPr>
          <w:instrText xml:space="preserve"> PAGEREF _Toc479264276 \h </w:instrText>
        </w:r>
        <w:r>
          <w:rPr>
            <w:noProof/>
            <w:webHidden/>
          </w:rPr>
        </w:r>
        <w:r>
          <w:rPr>
            <w:noProof/>
            <w:webHidden/>
          </w:rPr>
          <w:fldChar w:fldCharType="separate"/>
        </w:r>
        <w:r>
          <w:rPr>
            <w:noProof/>
            <w:webHidden/>
          </w:rPr>
          <w:t>13</w:t>
        </w:r>
        <w:r>
          <w:rPr>
            <w:noProof/>
            <w:webHidden/>
          </w:rPr>
          <w:fldChar w:fldCharType="end"/>
        </w:r>
      </w:hyperlink>
    </w:p>
    <w:p w14:paraId="7EDFDA9F" w14:textId="5375CD10" w:rsidR="005D33CE" w:rsidRDefault="005D33CE">
      <w:pPr>
        <w:pStyle w:val="Tabledesillustrations"/>
        <w:tabs>
          <w:tab w:val="right" w:leader="dot" w:pos="9057"/>
        </w:tabs>
        <w:rPr>
          <w:rFonts w:asciiTheme="minorHAnsi" w:hAnsiTheme="minorHAnsi"/>
          <w:noProof/>
          <w:sz w:val="22"/>
          <w:szCs w:val="22"/>
          <w:lang w:val="en-US" w:eastAsia="en-US"/>
        </w:rPr>
      </w:pPr>
      <w:hyperlink r:id="rId15" w:anchor="_Toc479264277" w:history="1">
        <w:r w:rsidRPr="008504DE">
          <w:rPr>
            <w:rStyle w:val="Lienhypertexte"/>
            <w:noProof/>
          </w:rPr>
          <w:t>Figure 7 - Matrice des dépendances fonctionnelles</w:t>
        </w:r>
        <w:r>
          <w:rPr>
            <w:noProof/>
            <w:webHidden/>
          </w:rPr>
          <w:tab/>
        </w:r>
        <w:r>
          <w:rPr>
            <w:noProof/>
            <w:webHidden/>
          </w:rPr>
          <w:fldChar w:fldCharType="begin"/>
        </w:r>
        <w:r>
          <w:rPr>
            <w:noProof/>
            <w:webHidden/>
          </w:rPr>
          <w:instrText xml:space="preserve"> PAGEREF _Toc479264277 \h </w:instrText>
        </w:r>
        <w:r>
          <w:rPr>
            <w:noProof/>
            <w:webHidden/>
          </w:rPr>
        </w:r>
        <w:r>
          <w:rPr>
            <w:noProof/>
            <w:webHidden/>
          </w:rPr>
          <w:fldChar w:fldCharType="separate"/>
        </w:r>
        <w:r>
          <w:rPr>
            <w:noProof/>
            <w:webHidden/>
          </w:rPr>
          <w:t>14</w:t>
        </w:r>
        <w:r>
          <w:rPr>
            <w:noProof/>
            <w:webHidden/>
          </w:rPr>
          <w:fldChar w:fldCharType="end"/>
        </w:r>
      </w:hyperlink>
    </w:p>
    <w:p w14:paraId="6CD30C8E" w14:textId="3CA79908" w:rsidR="005D33CE" w:rsidRDefault="005D33CE">
      <w:pPr>
        <w:pStyle w:val="Tabledesillustrations"/>
        <w:tabs>
          <w:tab w:val="right" w:leader="dot" w:pos="9057"/>
        </w:tabs>
        <w:rPr>
          <w:rFonts w:asciiTheme="minorHAnsi" w:hAnsiTheme="minorHAnsi"/>
          <w:noProof/>
          <w:sz w:val="22"/>
          <w:szCs w:val="22"/>
          <w:lang w:val="en-US" w:eastAsia="en-US"/>
        </w:rPr>
      </w:pPr>
      <w:hyperlink r:id="rId16" w:anchor="_Toc479264278" w:history="1">
        <w:r w:rsidRPr="008504DE">
          <w:rPr>
            <w:rStyle w:val="Lienhypertexte"/>
            <w:noProof/>
          </w:rPr>
          <w:t>Figure 8 - Modèle Conceptuel de données</w:t>
        </w:r>
        <w:r>
          <w:rPr>
            <w:noProof/>
            <w:webHidden/>
          </w:rPr>
          <w:tab/>
        </w:r>
        <w:r>
          <w:rPr>
            <w:noProof/>
            <w:webHidden/>
          </w:rPr>
          <w:fldChar w:fldCharType="begin"/>
        </w:r>
        <w:r>
          <w:rPr>
            <w:noProof/>
            <w:webHidden/>
          </w:rPr>
          <w:instrText xml:space="preserve"> PAGEREF _Toc479264278 \h </w:instrText>
        </w:r>
        <w:r>
          <w:rPr>
            <w:noProof/>
            <w:webHidden/>
          </w:rPr>
        </w:r>
        <w:r>
          <w:rPr>
            <w:noProof/>
            <w:webHidden/>
          </w:rPr>
          <w:fldChar w:fldCharType="separate"/>
        </w:r>
        <w:r>
          <w:rPr>
            <w:noProof/>
            <w:webHidden/>
          </w:rPr>
          <w:t>15</w:t>
        </w:r>
        <w:r>
          <w:rPr>
            <w:noProof/>
            <w:webHidden/>
          </w:rPr>
          <w:fldChar w:fldCharType="end"/>
        </w:r>
      </w:hyperlink>
    </w:p>
    <w:p w14:paraId="77959B18" w14:textId="72416140" w:rsidR="005D33CE" w:rsidRDefault="005D33CE">
      <w:pPr>
        <w:pStyle w:val="Tabledesillustrations"/>
        <w:tabs>
          <w:tab w:val="right" w:leader="dot" w:pos="9057"/>
        </w:tabs>
        <w:rPr>
          <w:rFonts w:asciiTheme="minorHAnsi" w:hAnsiTheme="minorHAnsi"/>
          <w:noProof/>
          <w:sz w:val="22"/>
          <w:szCs w:val="22"/>
          <w:lang w:val="en-US" w:eastAsia="en-US"/>
        </w:rPr>
      </w:pPr>
      <w:hyperlink r:id="rId17" w:anchor="_Toc479264279" w:history="1">
        <w:r w:rsidRPr="008504DE">
          <w:rPr>
            <w:rStyle w:val="Lienhypertexte"/>
            <w:noProof/>
          </w:rPr>
          <w:t>Figure 9 - Modèle logique de données</w:t>
        </w:r>
        <w:r>
          <w:rPr>
            <w:noProof/>
            <w:webHidden/>
          </w:rPr>
          <w:tab/>
        </w:r>
        <w:r>
          <w:rPr>
            <w:noProof/>
            <w:webHidden/>
          </w:rPr>
          <w:fldChar w:fldCharType="begin"/>
        </w:r>
        <w:r>
          <w:rPr>
            <w:noProof/>
            <w:webHidden/>
          </w:rPr>
          <w:instrText xml:space="preserve"> PAGEREF _Toc479264279 \h </w:instrText>
        </w:r>
        <w:r>
          <w:rPr>
            <w:noProof/>
            <w:webHidden/>
          </w:rPr>
        </w:r>
        <w:r>
          <w:rPr>
            <w:noProof/>
            <w:webHidden/>
          </w:rPr>
          <w:fldChar w:fldCharType="separate"/>
        </w:r>
        <w:r>
          <w:rPr>
            <w:noProof/>
            <w:webHidden/>
          </w:rPr>
          <w:t>16</w:t>
        </w:r>
        <w:r>
          <w:rPr>
            <w:noProof/>
            <w:webHidden/>
          </w:rPr>
          <w:fldChar w:fldCharType="end"/>
        </w:r>
      </w:hyperlink>
    </w:p>
    <w:p w14:paraId="416BDD22" w14:textId="66665DD5" w:rsidR="005D33CE" w:rsidRDefault="005D33CE">
      <w:pPr>
        <w:pStyle w:val="Tabledesillustrations"/>
        <w:tabs>
          <w:tab w:val="right" w:leader="dot" w:pos="9057"/>
        </w:tabs>
        <w:rPr>
          <w:rFonts w:asciiTheme="minorHAnsi" w:hAnsiTheme="minorHAnsi"/>
          <w:noProof/>
          <w:sz w:val="22"/>
          <w:szCs w:val="22"/>
          <w:lang w:val="en-US" w:eastAsia="en-US"/>
        </w:rPr>
      </w:pPr>
      <w:hyperlink r:id="rId18" w:anchor="_Toc479264280" w:history="1">
        <w:r w:rsidRPr="008504DE">
          <w:rPr>
            <w:rStyle w:val="Lienhypertexte"/>
            <w:noProof/>
          </w:rPr>
          <w:t>Figure 10 - Logo de MySQL</w:t>
        </w:r>
        <w:r>
          <w:rPr>
            <w:noProof/>
            <w:webHidden/>
          </w:rPr>
          <w:tab/>
        </w:r>
        <w:r>
          <w:rPr>
            <w:noProof/>
            <w:webHidden/>
          </w:rPr>
          <w:fldChar w:fldCharType="begin"/>
        </w:r>
        <w:r>
          <w:rPr>
            <w:noProof/>
            <w:webHidden/>
          </w:rPr>
          <w:instrText xml:space="preserve"> PAGEREF _Toc479264280 \h </w:instrText>
        </w:r>
        <w:r>
          <w:rPr>
            <w:noProof/>
            <w:webHidden/>
          </w:rPr>
        </w:r>
        <w:r>
          <w:rPr>
            <w:noProof/>
            <w:webHidden/>
          </w:rPr>
          <w:fldChar w:fldCharType="separate"/>
        </w:r>
        <w:r>
          <w:rPr>
            <w:noProof/>
            <w:webHidden/>
          </w:rPr>
          <w:t>17</w:t>
        </w:r>
        <w:r>
          <w:rPr>
            <w:noProof/>
            <w:webHidden/>
          </w:rPr>
          <w:fldChar w:fldCharType="end"/>
        </w:r>
      </w:hyperlink>
    </w:p>
    <w:p w14:paraId="620F2D1A" w14:textId="0EAB5140" w:rsidR="005D33CE" w:rsidRDefault="005D33CE">
      <w:pPr>
        <w:pStyle w:val="Tabledesillustrations"/>
        <w:tabs>
          <w:tab w:val="right" w:leader="dot" w:pos="9057"/>
        </w:tabs>
        <w:rPr>
          <w:rFonts w:asciiTheme="minorHAnsi" w:hAnsiTheme="minorHAnsi"/>
          <w:noProof/>
          <w:sz w:val="22"/>
          <w:szCs w:val="22"/>
          <w:lang w:val="en-US" w:eastAsia="en-US"/>
        </w:rPr>
      </w:pPr>
      <w:hyperlink r:id="rId19" w:anchor="_Toc479264281" w:history="1">
        <w:r w:rsidRPr="008504DE">
          <w:rPr>
            <w:rStyle w:val="Lienhypertexte"/>
            <w:noProof/>
          </w:rPr>
          <w:t>Figure 11 - Procédure d'affichage et de mise à jour du stock des ingrédients</w:t>
        </w:r>
        <w:r>
          <w:rPr>
            <w:noProof/>
            <w:webHidden/>
          </w:rPr>
          <w:tab/>
        </w:r>
        <w:r>
          <w:rPr>
            <w:noProof/>
            <w:webHidden/>
          </w:rPr>
          <w:fldChar w:fldCharType="begin"/>
        </w:r>
        <w:r>
          <w:rPr>
            <w:noProof/>
            <w:webHidden/>
          </w:rPr>
          <w:instrText xml:space="preserve"> PAGEREF _Toc479264281 \h </w:instrText>
        </w:r>
        <w:r>
          <w:rPr>
            <w:noProof/>
            <w:webHidden/>
          </w:rPr>
        </w:r>
        <w:r>
          <w:rPr>
            <w:noProof/>
            <w:webHidden/>
          </w:rPr>
          <w:fldChar w:fldCharType="separate"/>
        </w:r>
        <w:r>
          <w:rPr>
            <w:noProof/>
            <w:webHidden/>
          </w:rPr>
          <w:t>19</w:t>
        </w:r>
        <w:r>
          <w:rPr>
            <w:noProof/>
            <w:webHidden/>
          </w:rPr>
          <w:fldChar w:fldCharType="end"/>
        </w:r>
      </w:hyperlink>
    </w:p>
    <w:p w14:paraId="7B4230C8" w14:textId="1C59D2C9" w:rsidR="005D33CE" w:rsidRDefault="005D33CE">
      <w:pPr>
        <w:pStyle w:val="Tabledesillustrations"/>
        <w:tabs>
          <w:tab w:val="right" w:leader="dot" w:pos="9057"/>
        </w:tabs>
        <w:rPr>
          <w:rFonts w:asciiTheme="minorHAnsi" w:hAnsiTheme="minorHAnsi"/>
          <w:noProof/>
          <w:sz w:val="22"/>
          <w:szCs w:val="22"/>
          <w:lang w:val="en-US" w:eastAsia="en-US"/>
        </w:rPr>
      </w:pPr>
      <w:hyperlink r:id="rId20" w:anchor="_Toc479264282" w:history="1">
        <w:r w:rsidRPr="008504DE">
          <w:rPr>
            <w:rStyle w:val="Lienhypertexte"/>
            <w:noProof/>
          </w:rPr>
          <w:t>Figure 12 - Procédure affichant l'historique des commandes d'un client</w:t>
        </w:r>
        <w:r>
          <w:rPr>
            <w:noProof/>
            <w:webHidden/>
          </w:rPr>
          <w:tab/>
        </w:r>
        <w:r>
          <w:rPr>
            <w:noProof/>
            <w:webHidden/>
          </w:rPr>
          <w:fldChar w:fldCharType="begin"/>
        </w:r>
        <w:r>
          <w:rPr>
            <w:noProof/>
            <w:webHidden/>
          </w:rPr>
          <w:instrText xml:space="preserve"> PAGEREF _Toc479264282 \h </w:instrText>
        </w:r>
        <w:r>
          <w:rPr>
            <w:noProof/>
            <w:webHidden/>
          </w:rPr>
        </w:r>
        <w:r>
          <w:rPr>
            <w:noProof/>
            <w:webHidden/>
          </w:rPr>
          <w:fldChar w:fldCharType="separate"/>
        </w:r>
        <w:r>
          <w:rPr>
            <w:noProof/>
            <w:webHidden/>
          </w:rPr>
          <w:t>19</w:t>
        </w:r>
        <w:r>
          <w:rPr>
            <w:noProof/>
            <w:webHidden/>
          </w:rPr>
          <w:fldChar w:fldCharType="end"/>
        </w:r>
      </w:hyperlink>
    </w:p>
    <w:p w14:paraId="35566FE7" w14:textId="77EAB758" w:rsidR="005D33CE" w:rsidRDefault="005D33CE">
      <w:pPr>
        <w:pStyle w:val="Tabledesillustrations"/>
        <w:tabs>
          <w:tab w:val="right" w:leader="dot" w:pos="9057"/>
        </w:tabs>
        <w:rPr>
          <w:rFonts w:asciiTheme="minorHAnsi" w:hAnsiTheme="minorHAnsi"/>
          <w:noProof/>
          <w:sz w:val="22"/>
          <w:szCs w:val="22"/>
          <w:lang w:val="en-US" w:eastAsia="en-US"/>
        </w:rPr>
      </w:pPr>
      <w:hyperlink r:id="rId21" w:anchor="_Toc479264283" w:history="1">
        <w:r w:rsidRPr="008504DE">
          <w:rPr>
            <w:rStyle w:val="Lienhypertexte"/>
            <w:noProof/>
          </w:rPr>
          <w:t>Figure 13 - Procédure de suppression d'un ingrédient arrivé à expiration</w:t>
        </w:r>
        <w:r>
          <w:rPr>
            <w:noProof/>
            <w:webHidden/>
          </w:rPr>
          <w:tab/>
        </w:r>
        <w:r>
          <w:rPr>
            <w:noProof/>
            <w:webHidden/>
          </w:rPr>
          <w:fldChar w:fldCharType="begin"/>
        </w:r>
        <w:r>
          <w:rPr>
            <w:noProof/>
            <w:webHidden/>
          </w:rPr>
          <w:instrText xml:space="preserve"> PAGEREF _Toc479264283 \h </w:instrText>
        </w:r>
        <w:r>
          <w:rPr>
            <w:noProof/>
            <w:webHidden/>
          </w:rPr>
        </w:r>
        <w:r>
          <w:rPr>
            <w:noProof/>
            <w:webHidden/>
          </w:rPr>
          <w:fldChar w:fldCharType="separate"/>
        </w:r>
        <w:r>
          <w:rPr>
            <w:noProof/>
            <w:webHidden/>
          </w:rPr>
          <w:t>20</w:t>
        </w:r>
        <w:r>
          <w:rPr>
            <w:noProof/>
            <w:webHidden/>
          </w:rPr>
          <w:fldChar w:fldCharType="end"/>
        </w:r>
      </w:hyperlink>
    </w:p>
    <w:p w14:paraId="500FC583" w14:textId="2EB2E817" w:rsidR="005D33CE" w:rsidRDefault="005D33CE">
      <w:pPr>
        <w:pStyle w:val="Tabledesillustrations"/>
        <w:tabs>
          <w:tab w:val="right" w:leader="dot" w:pos="9057"/>
        </w:tabs>
        <w:rPr>
          <w:rFonts w:asciiTheme="minorHAnsi" w:hAnsiTheme="minorHAnsi"/>
          <w:noProof/>
          <w:sz w:val="22"/>
          <w:szCs w:val="22"/>
          <w:lang w:val="en-US" w:eastAsia="en-US"/>
        </w:rPr>
      </w:pPr>
      <w:hyperlink r:id="rId22" w:anchor="_Toc479264284" w:history="1">
        <w:r w:rsidRPr="008504DE">
          <w:rPr>
            <w:rStyle w:val="Lienhypertexte"/>
            <w:noProof/>
          </w:rPr>
          <w:t>Figure 14 - Procédure de modification du stock après l'envoi d'une commande</w:t>
        </w:r>
        <w:r>
          <w:rPr>
            <w:noProof/>
            <w:webHidden/>
          </w:rPr>
          <w:tab/>
        </w:r>
        <w:r>
          <w:rPr>
            <w:noProof/>
            <w:webHidden/>
          </w:rPr>
          <w:fldChar w:fldCharType="begin"/>
        </w:r>
        <w:r>
          <w:rPr>
            <w:noProof/>
            <w:webHidden/>
          </w:rPr>
          <w:instrText xml:space="preserve"> PAGEREF _Toc479264284 \h </w:instrText>
        </w:r>
        <w:r>
          <w:rPr>
            <w:noProof/>
            <w:webHidden/>
          </w:rPr>
        </w:r>
        <w:r>
          <w:rPr>
            <w:noProof/>
            <w:webHidden/>
          </w:rPr>
          <w:fldChar w:fldCharType="separate"/>
        </w:r>
        <w:r>
          <w:rPr>
            <w:noProof/>
            <w:webHidden/>
          </w:rPr>
          <w:t>20</w:t>
        </w:r>
        <w:r>
          <w:rPr>
            <w:noProof/>
            <w:webHidden/>
          </w:rPr>
          <w:fldChar w:fldCharType="end"/>
        </w:r>
      </w:hyperlink>
    </w:p>
    <w:p w14:paraId="08190F34" w14:textId="003D342F" w:rsidR="005D33CE" w:rsidRDefault="005D33CE">
      <w:pPr>
        <w:pStyle w:val="Tabledesillustrations"/>
        <w:tabs>
          <w:tab w:val="right" w:leader="dot" w:pos="9057"/>
        </w:tabs>
        <w:rPr>
          <w:rFonts w:asciiTheme="minorHAnsi" w:hAnsiTheme="minorHAnsi"/>
          <w:noProof/>
          <w:sz w:val="22"/>
          <w:szCs w:val="22"/>
          <w:lang w:val="en-US" w:eastAsia="en-US"/>
        </w:rPr>
      </w:pPr>
      <w:hyperlink r:id="rId23" w:anchor="_Toc479264285" w:history="1">
        <w:r w:rsidRPr="008504DE">
          <w:rPr>
            <w:rStyle w:val="Lienhypertexte"/>
            <w:noProof/>
          </w:rPr>
          <w:t>Figure 15 – Procédure d’ajout d’une proposition de recette</w:t>
        </w:r>
        <w:r>
          <w:rPr>
            <w:noProof/>
            <w:webHidden/>
          </w:rPr>
          <w:tab/>
        </w:r>
        <w:r>
          <w:rPr>
            <w:noProof/>
            <w:webHidden/>
          </w:rPr>
          <w:fldChar w:fldCharType="begin"/>
        </w:r>
        <w:r>
          <w:rPr>
            <w:noProof/>
            <w:webHidden/>
          </w:rPr>
          <w:instrText xml:space="preserve"> PAGEREF _Toc479264285 \h </w:instrText>
        </w:r>
        <w:r>
          <w:rPr>
            <w:noProof/>
            <w:webHidden/>
          </w:rPr>
        </w:r>
        <w:r>
          <w:rPr>
            <w:noProof/>
            <w:webHidden/>
          </w:rPr>
          <w:fldChar w:fldCharType="separate"/>
        </w:r>
        <w:r>
          <w:rPr>
            <w:noProof/>
            <w:webHidden/>
          </w:rPr>
          <w:t>21</w:t>
        </w:r>
        <w:r>
          <w:rPr>
            <w:noProof/>
            <w:webHidden/>
          </w:rPr>
          <w:fldChar w:fldCharType="end"/>
        </w:r>
      </w:hyperlink>
    </w:p>
    <w:p w14:paraId="446904D9" w14:textId="34E629D2" w:rsidR="005D33CE" w:rsidRDefault="005D33CE">
      <w:pPr>
        <w:pStyle w:val="Tabledesillustrations"/>
        <w:tabs>
          <w:tab w:val="right" w:leader="dot" w:pos="9057"/>
        </w:tabs>
        <w:rPr>
          <w:rFonts w:asciiTheme="minorHAnsi" w:hAnsiTheme="minorHAnsi"/>
          <w:noProof/>
          <w:sz w:val="22"/>
          <w:szCs w:val="22"/>
          <w:lang w:val="en-US" w:eastAsia="en-US"/>
        </w:rPr>
      </w:pPr>
      <w:hyperlink r:id="rId24" w:anchor="_Toc479264286" w:history="1">
        <w:r w:rsidRPr="008504DE">
          <w:rPr>
            <w:rStyle w:val="Lienhypertexte"/>
            <w:noProof/>
          </w:rPr>
          <w:t>Figure 16 - Résultat de la procédure de suppression d'une proposition qui n'a pas été retenue</w:t>
        </w:r>
        <w:r>
          <w:rPr>
            <w:noProof/>
            <w:webHidden/>
          </w:rPr>
          <w:tab/>
        </w:r>
        <w:r>
          <w:rPr>
            <w:noProof/>
            <w:webHidden/>
          </w:rPr>
          <w:fldChar w:fldCharType="begin"/>
        </w:r>
        <w:r>
          <w:rPr>
            <w:noProof/>
            <w:webHidden/>
          </w:rPr>
          <w:instrText xml:space="preserve"> PAGEREF _Toc479264286 \h </w:instrText>
        </w:r>
        <w:r>
          <w:rPr>
            <w:noProof/>
            <w:webHidden/>
          </w:rPr>
        </w:r>
        <w:r>
          <w:rPr>
            <w:noProof/>
            <w:webHidden/>
          </w:rPr>
          <w:fldChar w:fldCharType="separate"/>
        </w:r>
        <w:r>
          <w:rPr>
            <w:noProof/>
            <w:webHidden/>
          </w:rPr>
          <w:t>22</w:t>
        </w:r>
        <w:r>
          <w:rPr>
            <w:noProof/>
            <w:webHidden/>
          </w:rPr>
          <w:fldChar w:fldCharType="end"/>
        </w:r>
      </w:hyperlink>
    </w:p>
    <w:p w14:paraId="0BEBD333" w14:textId="6A3386A6" w:rsidR="005D33CE" w:rsidRDefault="005D33CE">
      <w:pPr>
        <w:pStyle w:val="Tabledesillustrations"/>
        <w:tabs>
          <w:tab w:val="right" w:leader="dot" w:pos="9057"/>
        </w:tabs>
        <w:rPr>
          <w:rFonts w:asciiTheme="minorHAnsi" w:hAnsiTheme="minorHAnsi"/>
          <w:noProof/>
          <w:sz w:val="22"/>
          <w:szCs w:val="22"/>
          <w:lang w:val="en-US" w:eastAsia="en-US"/>
        </w:rPr>
      </w:pPr>
      <w:hyperlink r:id="rId25" w:anchor="_Toc479264287" w:history="1">
        <w:r w:rsidRPr="008504DE">
          <w:rPr>
            <w:rStyle w:val="Lienhypertexte"/>
            <w:noProof/>
          </w:rPr>
          <w:t>Figure 17 - Procédure listant les préparations réalisables avec un ingrédient précis</w:t>
        </w:r>
        <w:r>
          <w:rPr>
            <w:noProof/>
            <w:webHidden/>
          </w:rPr>
          <w:tab/>
        </w:r>
        <w:r>
          <w:rPr>
            <w:noProof/>
            <w:webHidden/>
          </w:rPr>
          <w:fldChar w:fldCharType="begin"/>
        </w:r>
        <w:r>
          <w:rPr>
            <w:noProof/>
            <w:webHidden/>
          </w:rPr>
          <w:instrText xml:space="preserve"> PAGEREF _Toc479264287 \h </w:instrText>
        </w:r>
        <w:r>
          <w:rPr>
            <w:noProof/>
            <w:webHidden/>
          </w:rPr>
        </w:r>
        <w:r>
          <w:rPr>
            <w:noProof/>
            <w:webHidden/>
          </w:rPr>
          <w:fldChar w:fldCharType="separate"/>
        </w:r>
        <w:r>
          <w:rPr>
            <w:noProof/>
            <w:webHidden/>
          </w:rPr>
          <w:t>23</w:t>
        </w:r>
        <w:r>
          <w:rPr>
            <w:noProof/>
            <w:webHidden/>
          </w:rPr>
          <w:fldChar w:fldCharType="end"/>
        </w:r>
      </w:hyperlink>
    </w:p>
    <w:p w14:paraId="71120140" w14:textId="30EC5993" w:rsidR="005D33CE" w:rsidRDefault="005D33CE">
      <w:pPr>
        <w:pStyle w:val="Tabledesillustrations"/>
        <w:tabs>
          <w:tab w:val="right" w:leader="dot" w:pos="9057"/>
        </w:tabs>
        <w:rPr>
          <w:rFonts w:asciiTheme="minorHAnsi" w:hAnsiTheme="minorHAnsi"/>
          <w:noProof/>
          <w:sz w:val="22"/>
          <w:szCs w:val="22"/>
          <w:lang w:val="en-US" w:eastAsia="en-US"/>
        </w:rPr>
      </w:pPr>
      <w:hyperlink r:id="rId26" w:anchor="_Toc479264288" w:history="1">
        <w:r w:rsidRPr="008504DE">
          <w:rPr>
            <w:rStyle w:val="Lienhypertexte"/>
            <w:noProof/>
          </w:rPr>
          <w:t>Figure 18 - Procédure d'affichage des couples (potions,onguents) utilisant la même liste d'ingrédients</w:t>
        </w:r>
        <w:r>
          <w:rPr>
            <w:noProof/>
            <w:webHidden/>
          </w:rPr>
          <w:tab/>
        </w:r>
        <w:r>
          <w:rPr>
            <w:noProof/>
            <w:webHidden/>
          </w:rPr>
          <w:fldChar w:fldCharType="begin"/>
        </w:r>
        <w:r>
          <w:rPr>
            <w:noProof/>
            <w:webHidden/>
          </w:rPr>
          <w:instrText xml:space="preserve"> PAGEREF _Toc479264288 \h </w:instrText>
        </w:r>
        <w:r>
          <w:rPr>
            <w:noProof/>
            <w:webHidden/>
          </w:rPr>
        </w:r>
        <w:r>
          <w:rPr>
            <w:noProof/>
            <w:webHidden/>
          </w:rPr>
          <w:fldChar w:fldCharType="separate"/>
        </w:r>
        <w:r>
          <w:rPr>
            <w:noProof/>
            <w:webHidden/>
          </w:rPr>
          <w:t>23</w:t>
        </w:r>
        <w:r>
          <w:rPr>
            <w:noProof/>
            <w:webHidden/>
          </w:rPr>
          <w:fldChar w:fldCharType="end"/>
        </w:r>
      </w:hyperlink>
    </w:p>
    <w:p w14:paraId="5AC6D727" w14:textId="111759A2" w:rsidR="005D33CE" w:rsidRDefault="005D33CE">
      <w:pPr>
        <w:pStyle w:val="Tabledesillustrations"/>
        <w:tabs>
          <w:tab w:val="right" w:leader="dot" w:pos="9057"/>
        </w:tabs>
        <w:rPr>
          <w:rFonts w:asciiTheme="minorHAnsi" w:hAnsiTheme="minorHAnsi"/>
          <w:noProof/>
          <w:sz w:val="22"/>
          <w:szCs w:val="22"/>
          <w:lang w:val="en-US" w:eastAsia="en-US"/>
        </w:rPr>
      </w:pPr>
      <w:hyperlink r:id="rId27" w:anchor="_Toc479264289" w:history="1">
        <w:r w:rsidRPr="008504DE">
          <w:rPr>
            <w:rStyle w:val="Lienhypertexte"/>
            <w:noProof/>
          </w:rPr>
          <w:t>Figure 19 - Procédure affichant les potions réalisables avec un ingrédient précis</w:t>
        </w:r>
        <w:r>
          <w:rPr>
            <w:noProof/>
            <w:webHidden/>
          </w:rPr>
          <w:tab/>
        </w:r>
        <w:r>
          <w:rPr>
            <w:noProof/>
            <w:webHidden/>
          </w:rPr>
          <w:fldChar w:fldCharType="begin"/>
        </w:r>
        <w:r>
          <w:rPr>
            <w:noProof/>
            <w:webHidden/>
          </w:rPr>
          <w:instrText xml:space="preserve"> PAGEREF _Toc479264289 \h </w:instrText>
        </w:r>
        <w:r>
          <w:rPr>
            <w:noProof/>
            <w:webHidden/>
          </w:rPr>
        </w:r>
        <w:r>
          <w:rPr>
            <w:noProof/>
            <w:webHidden/>
          </w:rPr>
          <w:fldChar w:fldCharType="separate"/>
        </w:r>
        <w:r>
          <w:rPr>
            <w:noProof/>
            <w:webHidden/>
          </w:rPr>
          <w:t>24</w:t>
        </w:r>
        <w:r>
          <w:rPr>
            <w:noProof/>
            <w:webHidden/>
          </w:rPr>
          <w:fldChar w:fldCharType="end"/>
        </w:r>
      </w:hyperlink>
    </w:p>
    <w:p w14:paraId="1938EA62" w14:textId="38C17593" w:rsidR="005D33CE" w:rsidRDefault="005D33CE">
      <w:pPr>
        <w:pStyle w:val="Tabledesillustrations"/>
        <w:tabs>
          <w:tab w:val="right" w:leader="dot" w:pos="9057"/>
        </w:tabs>
        <w:rPr>
          <w:rFonts w:asciiTheme="minorHAnsi" w:hAnsiTheme="minorHAnsi"/>
          <w:noProof/>
          <w:sz w:val="22"/>
          <w:szCs w:val="22"/>
          <w:lang w:val="en-US" w:eastAsia="en-US"/>
        </w:rPr>
      </w:pPr>
      <w:hyperlink r:id="rId28" w:anchor="_Toc479264290" w:history="1">
        <w:r w:rsidRPr="008504DE">
          <w:rPr>
            <w:rStyle w:val="Lienhypertexte"/>
            <w:noProof/>
          </w:rPr>
          <w:t>Figure 20 - Procédure listant les potions classées par température de préparation</w:t>
        </w:r>
        <w:r>
          <w:rPr>
            <w:noProof/>
            <w:webHidden/>
          </w:rPr>
          <w:tab/>
        </w:r>
        <w:r>
          <w:rPr>
            <w:noProof/>
            <w:webHidden/>
          </w:rPr>
          <w:fldChar w:fldCharType="begin"/>
        </w:r>
        <w:r>
          <w:rPr>
            <w:noProof/>
            <w:webHidden/>
          </w:rPr>
          <w:instrText xml:space="preserve"> PAGEREF _Toc479264290 \h </w:instrText>
        </w:r>
        <w:r>
          <w:rPr>
            <w:noProof/>
            <w:webHidden/>
          </w:rPr>
        </w:r>
        <w:r>
          <w:rPr>
            <w:noProof/>
            <w:webHidden/>
          </w:rPr>
          <w:fldChar w:fldCharType="separate"/>
        </w:r>
        <w:r>
          <w:rPr>
            <w:noProof/>
            <w:webHidden/>
          </w:rPr>
          <w:t>24</w:t>
        </w:r>
        <w:r>
          <w:rPr>
            <w:noProof/>
            <w:webHidden/>
          </w:rPr>
          <w:fldChar w:fldCharType="end"/>
        </w:r>
      </w:hyperlink>
    </w:p>
    <w:p w14:paraId="378464B4" w14:textId="7086A5C7" w:rsidR="005D33CE" w:rsidRDefault="005D33CE">
      <w:pPr>
        <w:pStyle w:val="Tabledesillustrations"/>
        <w:tabs>
          <w:tab w:val="right" w:leader="dot" w:pos="9057"/>
        </w:tabs>
        <w:rPr>
          <w:rFonts w:asciiTheme="minorHAnsi" w:hAnsiTheme="minorHAnsi"/>
          <w:noProof/>
          <w:sz w:val="22"/>
          <w:szCs w:val="22"/>
          <w:lang w:val="en-US" w:eastAsia="en-US"/>
        </w:rPr>
      </w:pPr>
      <w:hyperlink r:id="rId29" w:anchor="_Toc479264291" w:history="1">
        <w:r w:rsidRPr="008504DE">
          <w:rPr>
            <w:rStyle w:val="Lienhypertexte"/>
            <w:noProof/>
          </w:rPr>
          <w:t>Figure 21 - Procédure affichant la marge que dégage Giselle pour chaque préparation</w:t>
        </w:r>
        <w:r>
          <w:rPr>
            <w:noProof/>
            <w:webHidden/>
          </w:rPr>
          <w:tab/>
        </w:r>
        <w:r>
          <w:rPr>
            <w:noProof/>
            <w:webHidden/>
          </w:rPr>
          <w:fldChar w:fldCharType="begin"/>
        </w:r>
        <w:r>
          <w:rPr>
            <w:noProof/>
            <w:webHidden/>
          </w:rPr>
          <w:instrText xml:space="preserve"> PAGEREF _Toc479264291 \h </w:instrText>
        </w:r>
        <w:r>
          <w:rPr>
            <w:noProof/>
            <w:webHidden/>
          </w:rPr>
        </w:r>
        <w:r>
          <w:rPr>
            <w:noProof/>
            <w:webHidden/>
          </w:rPr>
          <w:fldChar w:fldCharType="separate"/>
        </w:r>
        <w:r>
          <w:rPr>
            <w:noProof/>
            <w:webHidden/>
          </w:rPr>
          <w:t>25</w:t>
        </w:r>
        <w:r>
          <w:rPr>
            <w:noProof/>
            <w:webHidden/>
          </w:rPr>
          <w:fldChar w:fldCharType="end"/>
        </w:r>
      </w:hyperlink>
    </w:p>
    <w:p w14:paraId="6D182295" w14:textId="3CEF92EF" w:rsidR="005D33CE" w:rsidRDefault="005D33CE">
      <w:pPr>
        <w:pStyle w:val="Tabledesillustrations"/>
        <w:tabs>
          <w:tab w:val="right" w:leader="dot" w:pos="9057"/>
        </w:tabs>
        <w:rPr>
          <w:rFonts w:asciiTheme="minorHAnsi" w:hAnsiTheme="minorHAnsi"/>
          <w:noProof/>
          <w:sz w:val="22"/>
          <w:szCs w:val="22"/>
          <w:lang w:val="en-US" w:eastAsia="en-US"/>
        </w:rPr>
      </w:pPr>
      <w:hyperlink r:id="rId30" w:anchor="_Toc479264292" w:history="1">
        <w:r w:rsidRPr="008504DE">
          <w:rPr>
            <w:rStyle w:val="Lienhypertexte"/>
            <w:noProof/>
          </w:rPr>
          <w:t>Figure 22 - Procédure donnant le nombre moyen d'ingrédients utilisés pour fabriquer une préparation</w:t>
        </w:r>
        <w:r>
          <w:rPr>
            <w:noProof/>
            <w:webHidden/>
          </w:rPr>
          <w:tab/>
        </w:r>
        <w:r>
          <w:rPr>
            <w:noProof/>
            <w:webHidden/>
          </w:rPr>
          <w:fldChar w:fldCharType="begin"/>
        </w:r>
        <w:r>
          <w:rPr>
            <w:noProof/>
            <w:webHidden/>
          </w:rPr>
          <w:instrText xml:space="preserve"> PAGEREF _Toc479264292 \h </w:instrText>
        </w:r>
        <w:r>
          <w:rPr>
            <w:noProof/>
            <w:webHidden/>
          </w:rPr>
        </w:r>
        <w:r>
          <w:rPr>
            <w:noProof/>
            <w:webHidden/>
          </w:rPr>
          <w:fldChar w:fldCharType="separate"/>
        </w:r>
        <w:r>
          <w:rPr>
            <w:noProof/>
            <w:webHidden/>
          </w:rPr>
          <w:t>25</w:t>
        </w:r>
        <w:r>
          <w:rPr>
            <w:noProof/>
            <w:webHidden/>
          </w:rPr>
          <w:fldChar w:fldCharType="end"/>
        </w:r>
      </w:hyperlink>
    </w:p>
    <w:p w14:paraId="552F065E" w14:textId="1C902600" w:rsidR="00E77823" w:rsidRDefault="002533A5" w:rsidP="00FA4898">
      <w:pPr>
        <w:jc w:val="both"/>
      </w:pPr>
      <w:r>
        <w:rPr>
          <w:sz w:val="20"/>
        </w:rPr>
        <w:fldChar w:fldCharType="end"/>
      </w:r>
      <w:r w:rsidR="00E77823">
        <w:br w:type="page"/>
      </w:r>
      <w:bookmarkStart w:id="0" w:name="_GoBack"/>
      <w:bookmarkEnd w:id="0"/>
    </w:p>
    <w:p w14:paraId="57E2C302" w14:textId="77777777" w:rsidR="0058332A" w:rsidRDefault="00F7585D" w:rsidP="00FA4898">
      <w:pPr>
        <w:pStyle w:val="Titre1"/>
        <w:numPr>
          <w:ilvl w:val="0"/>
          <w:numId w:val="1"/>
        </w:numPr>
        <w:spacing w:after="240"/>
        <w:jc w:val="both"/>
      </w:pPr>
      <w:bookmarkStart w:id="1" w:name="_Toc479264244"/>
      <w:r>
        <w:lastRenderedPageBreak/>
        <w:t>Présentation</w:t>
      </w:r>
      <w:r w:rsidR="00E77823">
        <w:t xml:space="preserve"> du projet</w:t>
      </w:r>
      <w:bookmarkEnd w:id="1"/>
    </w:p>
    <w:p w14:paraId="3CFB6100" w14:textId="77777777" w:rsidR="00E77823" w:rsidRDefault="00F7585D" w:rsidP="00FA4898">
      <w:pPr>
        <w:pStyle w:val="Titre2"/>
        <w:numPr>
          <w:ilvl w:val="0"/>
          <w:numId w:val="15"/>
        </w:numPr>
        <w:jc w:val="both"/>
      </w:pPr>
      <w:bookmarkStart w:id="2" w:name="_Toc479264245"/>
      <w:r>
        <w:t>Contexte</w:t>
      </w:r>
      <w:bookmarkEnd w:id="2"/>
    </w:p>
    <w:p w14:paraId="4AC358DF" w14:textId="77777777"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14:paraId="268099E7" w14:textId="77777777"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14:paraId="5AD6B5F2" w14:textId="77777777" w:rsidR="00F7585D" w:rsidRDefault="00F7585D" w:rsidP="00FA4898">
      <w:pPr>
        <w:pStyle w:val="Paragraphedeliste"/>
        <w:numPr>
          <w:ilvl w:val="0"/>
          <w:numId w:val="3"/>
        </w:numPr>
        <w:spacing w:before="240"/>
        <w:jc w:val="both"/>
      </w:pPr>
      <w:r>
        <w:t>Des potions</w:t>
      </w:r>
    </w:p>
    <w:p w14:paraId="31EE4E06" w14:textId="77777777" w:rsidR="00F7585D" w:rsidRDefault="00F7585D" w:rsidP="00FA4898">
      <w:pPr>
        <w:pStyle w:val="Paragraphedeliste"/>
        <w:numPr>
          <w:ilvl w:val="0"/>
          <w:numId w:val="3"/>
        </w:numPr>
        <w:spacing w:before="240"/>
        <w:jc w:val="both"/>
      </w:pPr>
      <w:r>
        <w:t>Des onguents</w:t>
      </w:r>
    </w:p>
    <w:p w14:paraId="559430EF" w14:textId="77777777" w:rsidR="00F7585D" w:rsidRDefault="00F7585D" w:rsidP="00FA4898">
      <w:pPr>
        <w:pStyle w:val="Paragraphedeliste"/>
        <w:numPr>
          <w:ilvl w:val="0"/>
          <w:numId w:val="3"/>
        </w:numPr>
        <w:spacing w:before="240"/>
        <w:jc w:val="both"/>
      </w:pPr>
      <w:r>
        <w:t>Des ingrédients (pour préparer des potions et des onguents)</w:t>
      </w:r>
    </w:p>
    <w:p w14:paraId="774B19EB" w14:textId="77777777" w:rsidR="009629F8" w:rsidRDefault="009629F8" w:rsidP="00FA4898">
      <w:pPr>
        <w:spacing w:before="240"/>
        <w:jc w:val="both"/>
      </w:pPr>
      <w:r>
        <w:t xml:space="preserve">Pour expliquer le fonctionnement </w:t>
      </w:r>
      <w:r w:rsidR="002E2B74">
        <w:t xml:space="preserve">du site GiselleMagicArts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14:paraId="4FAE233A" w14:textId="77777777" w:rsidR="002E2B74" w:rsidRDefault="002E2B74" w:rsidP="00FA4898">
      <w:pPr>
        <w:spacing w:before="240"/>
        <w:jc w:val="both"/>
      </w:pPr>
      <w:r>
        <w:t>Tout d’abord listons quelques informations complémentaires concernant le fonctionnement du site :</w:t>
      </w:r>
    </w:p>
    <w:p w14:paraId="4A29957C" w14:textId="77777777"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14:paraId="4E5BE1B9" w14:textId="77777777" w:rsidR="002E2B74" w:rsidRDefault="002E2B74" w:rsidP="00FA4898">
      <w:pPr>
        <w:pStyle w:val="Paragraphedeliste"/>
        <w:numPr>
          <w:ilvl w:val="0"/>
          <w:numId w:val="4"/>
        </w:numPr>
        <w:spacing w:before="240"/>
        <w:jc w:val="both"/>
      </w:pPr>
      <w:r>
        <w:t>Les clients commandent puis sont livrés</w:t>
      </w:r>
    </w:p>
    <w:p w14:paraId="7761A3DE" w14:textId="77777777"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14:paraId="451635AD" w14:textId="77777777" w:rsidR="002E2B74" w:rsidRDefault="002E2B74" w:rsidP="00FA4898">
      <w:pPr>
        <w:spacing w:before="240"/>
        <w:jc w:val="both"/>
      </w:pPr>
      <w:r>
        <w:rPr>
          <w:noProof/>
          <w:lang w:val="en-US" w:eastAsia="en-US"/>
        </w:rPr>
        <w:drawing>
          <wp:anchor distT="0" distB="0" distL="114300" distR="114300" simplePos="0" relativeHeight="251658243"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14:paraId="061DF09B" w14:textId="77777777" w:rsidR="00F7585D" w:rsidRDefault="00F7585D" w:rsidP="00FA4898">
      <w:pPr>
        <w:pStyle w:val="Titre2"/>
        <w:numPr>
          <w:ilvl w:val="0"/>
          <w:numId w:val="15"/>
        </w:numPr>
        <w:jc w:val="both"/>
      </w:pPr>
      <w:bookmarkStart w:id="3" w:name="_Toc479264246"/>
      <w:r>
        <w:lastRenderedPageBreak/>
        <w:t>Besoins</w:t>
      </w:r>
      <w:bookmarkEnd w:id="3"/>
    </w:p>
    <w:p w14:paraId="21665B18" w14:textId="77777777"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14:paraId="13A35750" w14:textId="77777777"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14:paraId="209CF279" w14:textId="77777777" w:rsidR="004905E3" w:rsidRDefault="004905E3" w:rsidP="00FA4898">
      <w:pPr>
        <w:spacing w:before="240"/>
        <w:jc w:val="both"/>
      </w:pPr>
      <w:r>
        <w:t>Les clients, lorsqu’ils commandent des potions, doivent choisir dans quel récipient celle-ci sera contenu (fioles, pots…). Le prix variera en fonction du type de récipient.</w:t>
      </w:r>
    </w:p>
    <w:p w14:paraId="5D579A53" w14:textId="77777777" w:rsidR="00866E81" w:rsidRDefault="00866E81" w:rsidP="00FA4898">
      <w:pPr>
        <w:spacing w:before="240"/>
        <w:jc w:val="both"/>
      </w:pPr>
      <w:r>
        <w:t>Il faudra préparer un certain nombre de requêtes en langage SQL pour extraire de la base de données des informations clés pour la sorcière.</w:t>
      </w:r>
    </w:p>
    <w:p w14:paraId="7AFC1BAB" w14:textId="77777777"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14:paraId="3ED77C2D" w14:textId="77777777"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14:paraId="3108B91C" w14:textId="77777777" w:rsidR="004E006A" w:rsidRDefault="004E006A" w:rsidP="00FA4898">
      <w:pPr>
        <w:jc w:val="both"/>
      </w:pPr>
    </w:p>
    <w:p w14:paraId="52BEFF11" w14:textId="77777777" w:rsidR="009E0AA5" w:rsidRDefault="009E0AA5" w:rsidP="00FA4898">
      <w:pPr>
        <w:pStyle w:val="Titre2"/>
        <w:numPr>
          <w:ilvl w:val="0"/>
          <w:numId w:val="15"/>
        </w:numPr>
        <w:jc w:val="both"/>
      </w:pPr>
      <w:bookmarkStart w:id="4" w:name="_Toc479264247"/>
      <w:r>
        <w:t>L’équipe projet</w:t>
      </w:r>
      <w:bookmarkEnd w:id="4"/>
    </w:p>
    <w:p w14:paraId="62D1671B" w14:textId="77777777" w:rsidR="009E0AA5" w:rsidRDefault="009E0AA5" w:rsidP="00FA4898">
      <w:pPr>
        <w:spacing w:before="240"/>
        <w:jc w:val="both"/>
      </w:pPr>
      <w:r>
        <w:t>L’équipe chargée de réaliser le projet de Giselle est composée de quatre membres :</w:t>
      </w:r>
    </w:p>
    <w:p w14:paraId="36CF7F14" w14:textId="77777777" w:rsidR="009E0AA5" w:rsidRDefault="000107C7" w:rsidP="00FA4898">
      <w:pPr>
        <w:pStyle w:val="Paragraphedeliste"/>
        <w:numPr>
          <w:ilvl w:val="0"/>
          <w:numId w:val="7"/>
        </w:numPr>
        <w:spacing w:before="240"/>
        <w:jc w:val="both"/>
      </w:pPr>
      <w:r>
        <w:t>Florian FRITS</w:t>
      </w:r>
      <w:r w:rsidR="003962A0">
        <w:t>C</w:t>
      </w:r>
      <w:r>
        <w:t>H</w:t>
      </w:r>
    </w:p>
    <w:p w14:paraId="33936ED2" w14:textId="77777777" w:rsidR="000107C7" w:rsidRDefault="000107C7" w:rsidP="00FA4898">
      <w:pPr>
        <w:pStyle w:val="Paragraphedeliste"/>
        <w:numPr>
          <w:ilvl w:val="0"/>
          <w:numId w:val="7"/>
        </w:numPr>
        <w:spacing w:before="240"/>
        <w:jc w:val="both"/>
      </w:pPr>
      <w:r>
        <w:t>Aurélien KLEIN</w:t>
      </w:r>
    </w:p>
    <w:p w14:paraId="2EAEE1B5" w14:textId="77777777" w:rsidR="000107C7" w:rsidRDefault="000107C7" w:rsidP="00FA4898">
      <w:pPr>
        <w:pStyle w:val="Paragraphedeliste"/>
        <w:numPr>
          <w:ilvl w:val="0"/>
          <w:numId w:val="7"/>
        </w:numPr>
        <w:spacing w:before="240"/>
        <w:jc w:val="both"/>
      </w:pPr>
      <w:r>
        <w:t>Pierre GEERAERT</w:t>
      </w:r>
    </w:p>
    <w:p w14:paraId="2C69DEEA" w14:textId="77777777" w:rsidR="000107C7" w:rsidRDefault="000107C7" w:rsidP="00FA4898">
      <w:pPr>
        <w:pStyle w:val="Paragraphedeliste"/>
        <w:numPr>
          <w:ilvl w:val="0"/>
          <w:numId w:val="7"/>
        </w:numPr>
        <w:spacing w:before="240"/>
        <w:jc w:val="both"/>
      </w:pPr>
      <w:r>
        <w:t>Alexandre LECOMTE (chef de projet)</w:t>
      </w:r>
    </w:p>
    <w:p w14:paraId="33D5AD8A" w14:textId="77777777" w:rsidR="000107C7" w:rsidRDefault="000107C7" w:rsidP="00FA4898">
      <w:pPr>
        <w:spacing w:before="240"/>
        <w:jc w:val="both"/>
      </w:pPr>
      <w:r>
        <w:t>Dans la suite de ce rapport, « nous » désignera l’équipe du projet présentée ci-dessus.</w:t>
      </w:r>
    </w:p>
    <w:p w14:paraId="0D679202" w14:textId="77777777"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14:paraId="6738A98F" w14:textId="77777777" w:rsidR="000107C7" w:rsidRDefault="000107C7" w:rsidP="00FA4898">
      <w:pPr>
        <w:pStyle w:val="Titre1"/>
        <w:numPr>
          <w:ilvl w:val="0"/>
          <w:numId w:val="1"/>
        </w:numPr>
        <w:spacing w:after="240"/>
        <w:jc w:val="both"/>
      </w:pPr>
      <w:bookmarkStart w:id="5" w:name="_Toc479264248"/>
      <w:r>
        <w:lastRenderedPageBreak/>
        <w:t>Planification du projet</w:t>
      </w:r>
      <w:bookmarkEnd w:id="5"/>
    </w:p>
    <w:p w14:paraId="28858687" w14:textId="77777777" w:rsidR="00F51484" w:rsidRDefault="00F51484" w:rsidP="00FA4898">
      <w:pPr>
        <w:pStyle w:val="Titre2"/>
        <w:numPr>
          <w:ilvl w:val="0"/>
          <w:numId w:val="8"/>
        </w:numPr>
        <w:spacing w:after="240"/>
        <w:jc w:val="both"/>
      </w:pPr>
      <w:bookmarkStart w:id="6" w:name="_Toc479264249"/>
      <w:r>
        <w:t>Découpage du projet : le WBS</w:t>
      </w:r>
      <w:bookmarkEnd w:id="6"/>
    </w:p>
    <w:p w14:paraId="2FD8F77C" w14:textId="77777777" w:rsidR="00A07250" w:rsidRDefault="00A07250" w:rsidP="00FA4898">
      <w:pPr>
        <w:spacing w:before="240"/>
        <w:jc w:val="both"/>
      </w:pPr>
      <w:r>
        <w:t xml:space="preserve">Afin de se répartir correctement les tâches et avoir une vision globale du travail pour réaliser le projet nous avons décidé de définir un Work Breakdown Structure (WBS).  </w:t>
      </w:r>
    </w:p>
    <w:p w14:paraId="3A9B252D" w14:textId="77777777"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14:paraId="730BB8DA" w14:textId="77777777" w:rsidR="00A07250" w:rsidRDefault="00A07250" w:rsidP="00FA4898">
      <w:pPr>
        <w:spacing w:before="240"/>
        <w:jc w:val="both"/>
      </w:pPr>
      <w:r>
        <w:t xml:space="preserve">Le dernier niveau doit correspondre à une tâche que l’on peut attribuer à une ou plusieurs personnes de l’équipe.  </w:t>
      </w:r>
    </w:p>
    <w:p w14:paraId="060532E7" w14:textId="77777777"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14:paraId="25D66204" w14:textId="77777777" w:rsidR="00A07250" w:rsidRDefault="00A07250" w:rsidP="00FA4898">
      <w:pPr>
        <w:pStyle w:val="Titre2"/>
        <w:numPr>
          <w:ilvl w:val="0"/>
          <w:numId w:val="8"/>
        </w:numPr>
        <w:jc w:val="both"/>
      </w:pPr>
      <w:bookmarkStart w:id="7" w:name="_Toc479264250"/>
      <w:r>
        <w:t>Planning prévisionnel</w:t>
      </w:r>
      <w:bookmarkEnd w:id="7"/>
    </w:p>
    <w:p w14:paraId="561CA345" w14:textId="77777777" w:rsidR="00A07250" w:rsidRDefault="00A07250" w:rsidP="00FA4898">
      <w:pPr>
        <w:spacing w:before="240"/>
        <w:jc w:val="both"/>
      </w:pPr>
      <w:r>
        <w:t xml:space="preserve">A partir de ce WBS nous avons établi une répartition des tâches (figure 2) ainsi qu’une estimation de la durée de celles-ci.  </w:t>
      </w:r>
    </w:p>
    <w:p w14:paraId="1760A479" w14:textId="77777777"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14:paraId="7B027AAA" w14:textId="77777777"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5825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14:paraId="6A978B21" w14:textId="7742B061" w:rsidR="00FB6EBD" w:rsidRPr="00FB7A71" w:rsidRDefault="00FB6EBD" w:rsidP="009B4CD1">
                            <w:pPr>
                              <w:pStyle w:val="Lgende"/>
                              <w:jc w:val="center"/>
                              <w:rPr>
                                <w:noProof/>
                                <w:sz w:val="24"/>
                                <w:szCs w:val="24"/>
                              </w:rPr>
                            </w:pPr>
                            <w:bookmarkStart w:id="8" w:name="_Toc479264271"/>
                            <w:r>
                              <w:t xml:space="preserve">Figure </w:t>
                            </w:r>
                            <w:fldSimple w:instr=" SEQ Figure \* ARABIC ">
                              <w:r w:rsidR="00A03FAC">
                                <w:rPr>
                                  <w:noProof/>
                                </w:rPr>
                                <w:t>1</w:t>
                              </w:r>
                            </w:fldSimple>
                            <w:r>
                              <w:t xml:space="preserve"> - WBS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14:paraId="6A978B21" w14:textId="7742B061" w:rsidR="00FB6EBD" w:rsidRPr="00FB7A71" w:rsidRDefault="00FB6EBD" w:rsidP="009B4CD1">
                      <w:pPr>
                        <w:pStyle w:val="Lgende"/>
                        <w:jc w:val="center"/>
                        <w:rPr>
                          <w:noProof/>
                          <w:sz w:val="24"/>
                          <w:szCs w:val="24"/>
                        </w:rPr>
                      </w:pPr>
                      <w:bookmarkStart w:id="9" w:name="_Toc479264271"/>
                      <w:r>
                        <w:t xml:space="preserve">Figure </w:t>
                      </w:r>
                      <w:fldSimple w:instr=" SEQ Figure \* ARABIC ">
                        <w:r w:rsidR="00A03FAC">
                          <w:rPr>
                            <w:noProof/>
                          </w:rPr>
                          <w:t>1</w:t>
                        </w:r>
                      </w:fldSimple>
                      <w:r>
                        <w:t xml:space="preserve"> - WBS du projet</w:t>
                      </w:r>
                      <w:bookmarkEnd w:id="9"/>
                    </w:p>
                  </w:txbxContent>
                </v:textbox>
                <w10:wrap type="topAndBottom" anchorx="margin"/>
              </v:shape>
            </w:pict>
          </mc:Fallback>
        </mc:AlternateContent>
      </w:r>
      <w:r>
        <w:rPr>
          <w:noProof/>
          <w:lang w:val="en-US" w:eastAsia="en-US"/>
        </w:rPr>
        <w:drawing>
          <wp:anchor distT="0" distB="0" distL="114300" distR="114300" simplePos="0" relativeHeight="251658249"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F7B5C" w14:textId="77777777"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58251"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3B8C18C" w14:textId="654042E4" w:rsidR="00FB6EBD" w:rsidRPr="009B7607" w:rsidRDefault="00FB6EBD" w:rsidP="009B4CD1">
                            <w:pPr>
                              <w:pStyle w:val="Lgende"/>
                              <w:jc w:val="center"/>
                              <w:rPr>
                                <w:noProof/>
                                <w:sz w:val="24"/>
                                <w:szCs w:val="24"/>
                              </w:rPr>
                            </w:pPr>
                            <w:bookmarkStart w:id="10" w:name="_Toc479264272"/>
                            <w:r>
                              <w:t xml:space="preserve">Figure </w:t>
                            </w:r>
                            <w:fldSimple w:instr=" SEQ Figure \* ARABIC ">
                              <w:r w:rsidR="00A03FAC">
                                <w:rPr>
                                  <w:noProof/>
                                </w:rPr>
                                <w:t>2</w:t>
                              </w:r>
                            </w:fldSimple>
                            <w:r>
                              <w:t xml:space="preserve"> - Répartition des tâches prévisionnelles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582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14:paraId="43B8C18C" w14:textId="654042E4" w:rsidR="00FB6EBD" w:rsidRPr="009B7607" w:rsidRDefault="00FB6EBD" w:rsidP="009B4CD1">
                      <w:pPr>
                        <w:pStyle w:val="Lgende"/>
                        <w:jc w:val="center"/>
                        <w:rPr>
                          <w:noProof/>
                          <w:sz w:val="24"/>
                          <w:szCs w:val="24"/>
                        </w:rPr>
                      </w:pPr>
                      <w:bookmarkStart w:id="11" w:name="_Toc479264272"/>
                      <w:r>
                        <w:t xml:space="preserve">Figure </w:t>
                      </w:r>
                      <w:fldSimple w:instr=" SEQ Figure \* ARABIC ">
                        <w:r w:rsidR="00A03FAC">
                          <w:rPr>
                            <w:noProof/>
                          </w:rPr>
                          <w:t>2</w:t>
                        </w:r>
                      </w:fldSimple>
                      <w:r>
                        <w:t xml:space="preserve"> - Répartition des tâches prévisionnelles</w:t>
                      </w:r>
                      <w:bookmarkEnd w:id="11"/>
                    </w:p>
                  </w:txbxContent>
                </v:textbox>
                <w10:wrap type="topAndBottom" anchorx="margin"/>
              </v:shape>
            </w:pict>
          </mc:Fallback>
        </mc:AlternateContent>
      </w:r>
      <w:r>
        <w:rPr>
          <w:noProof/>
          <w:lang w:val="en-US" w:eastAsia="en-US"/>
        </w:rPr>
        <w:drawing>
          <wp:anchor distT="0" distB="0" distL="114300" distR="114300" simplePos="0" relativeHeight="251658248"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14:paraId="79AFC6C3" w14:textId="77777777" w:rsidR="009B4CD1" w:rsidRDefault="009B4CD1" w:rsidP="00FA4898">
      <w:pPr>
        <w:keepNext/>
        <w:jc w:val="both"/>
      </w:pPr>
    </w:p>
    <w:p w14:paraId="67BEA89A" w14:textId="1A5AC2B2" w:rsidR="009B4CD1" w:rsidRDefault="003962A0" w:rsidP="0034237C">
      <w:pPr>
        <w:pStyle w:val="Lgende"/>
        <w:jc w:val="center"/>
        <w:rPr>
          <w:rFonts w:eastAsiaTheme="majorEastAsia" w:cstheme="majorBidi"/>
          <w:color w:val="365F91" w:themeColor="accent1" w:themeShade="BF"/>
          <w:sz w:val="26"/>
          <w:szCs w:val="26"/>
        </w:rPr>
      </w:pPr>
      <w:bookmarkStart w:id="12" w:name="_Toc479264273"/>
      <w:r>
        <w:rPr>
          <w:noProof/>
          <w:lang w:val="en-US" w:eastAsia="en-US"/>
        </w:rPr>
        <w:drawing>
          <wp:anchor distT="0" distB="0" distL="114300" distR="114300" simplePos="0" relativeHeight="25165826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34"/>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A03FAC">
          <w:rPr>
            <w:noProof/>
          </w:rPr>
          <w:t>3</w:t>
        </w:r>
      </w:fldSimple>
      <w:r w:rsidR="009B4CD1">
        <w:t xml:space="preserve"> - Diagramme de Gantt</w:t>
      </w:r>
      <w:r w:rsidR="00047C92">
        <w:t xml:space="preserve"> prévisionnel</w:t>
      </w:r>
      <w:bookmarkEnd w:id="12"/>
    </w:p>
    <w:p w14:paraId="2F31D4C0" w14:textId="77777777" w:rsidR="009B4CD1" w:rsidRDefault="009B4CD1" w:rsidP="00FA4898">
      <w:pPr>
        <w:jc w:val="both"/>
        <w:rPr>
          <w:rFonts w:eastAsiaTheme="majorEastAsia" w:cstheme="majorBidi"/>
          <w:color w:val="365F91" w:themeColor="accent1" w:themeShade="BF"/>
          <w:sz w:val="26"/>
          <w:szCs w:val="26"/>
        </w:rPr>
      </w:pPr>
    </w:p>
    <w:p w14:paraId="612CE0E8" w14:textId="77777777" w:rsidR="00F51484" w:rsidRDefault="00F51484" w:rsidP="00FA4898">
      <w:pPr>
        <w:pStyle w:val="Titre2"/>
        <w:numPr>
          <w:ilvl w:val="0"/>
          <w:numId w:val="8"/>
        </w:numPr>
        <w:spacing w:after="240"/>
        <w:jc w:val="both"/>
      </w:pPr>
      <w:bookmarkStart w:id="13" w:name="_Toc479264251"/>
      <w:r>
        <w:t>Planning effectif</w:t>
      </w:r>
      <w:bookmarkEnd w:id="13"/>
    </w:p>
    <w:p w14:paraId="1DFFDEC1" w14:textId="59AF01A8" w:rsidR="00FC311B" w:rsidRDefault="00FC311B" w:rsidP="00FA4898">
      <w:pPr>
        <w:jc w:val="both"/>
      </w:pPr>
      <w:r>
        <w:t xml:space="preserve">Au bout des 7 jours du projet, nous avons </w:t>
      </w:r>
      <w:r w:rsidR="5C669F65">
        <w:t>respecté les délais.</w:t>
      </w:r>
      <w:r>
        <w:t xml:space="preserve"> Tous les livrables sont prêts et ont été soumis à la MOA (Giselle la sorcière).</w:t>
      </w:r>
    </w:p>
    <w:p w14:paraId="16578A31" w14:textId="77777777" w:rsidR="00FC311B" w:rsidRDefault="00FC311B" w:rsidP="00FC311B">
      <w:pPr>
        <w:spacing w:before="240"/>
        <w:jc w:val="both"/>
      </w:pPr>
      <w:r>
        <w:t>La figure 4 présente la répartition des tâches effectives et la figure 5 le diagramme de Gantt effectif. Observons les différences par rapport aux prévisions effectuées au début du projet.</w:t>
      </w:r>
    </w:p>
    <w:p w14:paraId="3A980F99" w14:textId="45FCF407" w:rsidR="00FB6EBD" w:rsidRDefault="00A03FAC" w:rsidP="00FC311B">
      <w:pPr>
        <w:spacing w:before="240"/>
        <w:jc w:val="both"/>
      </w:pPr>
      <w:r>
        <w:t>La première différence notable concerne l’enchaînement de la méthode MERISE. En effet, nous on peut voir que la conception du MPD à commencer avant la fin de la conception du MCD. Cela provient du fait que la version finale du MCD est arrivée tard dans le déroulement du projet.</w:t>
      </w:r>
    </w:p>
    <w:p w14:paraId="373B3AAF" w14:textId="3057FD2A" w:rsidR="00F07EFA" w:rsidRDefault="00ED2AE7" w:rsidP="00FC311B">
      <w:pPr>
        <w:spacing w:before="240"/>
        <w:jc w:val="both"/>
      </w:pPr>
      <w:r>
        <w:t xml:space="preserve">De plus, nous avons modifié les </w:t>
      </w:r>
      <w:r w:rsidR="00D2439F">
        <w:t>ressources</w:t>
      </w:r>
      <w:r w:rsidR="00551265">
        <w:t xml:space="preserve"> humaines attribués à la conception de certaines requêtes car celles-ci demandées </w:t>
      </w:r>
      <w:r w:rsidR="00D2439F">
        <w:t>plus de temps que prévu ou au contraire moins de temps que prévu.</w:t>
      </w:r>
    </w:p>
    <w:p w14:paraId="463708E4" w14:textId="225F76F2" w:rsidR="00D2439F" w:rsidRDefault="00A03FAC" w:rsidP="00FC311B">
      <w:pPr>
        <w:spacing w:before="240"/>
        <w:jc w:val="both"/>
      </w:pPr>
      <w:r>
        <w:t>Dans l’ensemble le planning prévisionnel correspond au planning effectif.</w:t>
      </w:r>
    </w:p>
    <w:p w14:paraId="26DA09E6" w14:textId="77777777" w:rsidR="00FC311B" w:rsidRDefault="00FC311B" w:rsidP="00FC311B">
      <w:pPr>
        <w:spacing w:before="240"/>
        <w:jc w:val="both"/>
      </w:pPr>
      <w:r>
        <w:rPr>
          <w:noProof/>
          <w:lang w:val="en-US" w:eastAsia="en-US"/>
        </w:rPr>
        <w:lastRenderedPageBreak/>
        <mc:AlternateContent>
          <mc:Choice Requires="wps">
            <w:drawing>
              <wp:anchor distT="0" distB="0" distL="114300" distR="114300" simplePos="0" relativeHeight="251658307" behindDoc="0" locked="0" layoutInCell="1" allowOverlap="1" wp14:anchorId="5BFF62DF" wp14:editId="6F80E2C8">
                <wp:simplePos x="0" y="0"/>
                <wp:positionH relativeFrom="column">
                  <wp:posOffset>-426720</wp:posOffset>
                </wp:positionH>
                <wp:positionV relativeFrom="paragraph">
                  <wp:posOffset>7189470</wp:posOffset>
                </wp:positionV>
                <wp:extent cx="6604000" cy="635"/>
                <wp:effectExtent l="0" t="0" r="6350" b="18415"/>
                <wp:wrapTopAndBottom/>
                <wp:docPr id="75" name="Zone de texte 75"/>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14:paraId="6A3C61EE" w14:textId="7002B01B" w:rsidR="00FB6EBD" w:rsidRPr="00CC016C" w:rsidRDefault="00FB6EBD" w:rsidP="00FC311B">
                            <w:pPr>
                              <w:pStyle w:val="Lgende"/>
                              <w:jc w:val="center"/>
                              <w:rPr>
                                <w:noProof/>
                                <w:sz w:val="24"/>
                                <w:szCs w:val="24"/>
                              </w:rPr>
                            </w:pPr>
                            <w:bookmarkStart w:id="14" w:name="_Toc479264274"/>
                            <w:r>
                              <w:t xml:space="preserve">Figure </w:t>
                            </w:r>
                            <w:fldSimple w:instr=" SEQ Figure \* ARABIC ">
                              <w:r w:rsidR="00A03FAC">
                                <w:rPr>
                                  <w:noProof/>
                                </w:rPr>
                                <w:t>4</w:t>
                              </w:r>
                            </w:fldSimple>
                            <w:r>
                              <w:t xml:space="preserve"> - Répartition des tâches effective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62DF" id="Zone de texte 75" o:spid="_x0000_s1030" type="#_x0000_t202" style="position:absolute;left:0;text-align:left;margin-left:-33.6pt;margin-top:566.1pt;width:520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" stroked="f">
                <v:textbox style="mso-fit-shape-to-text:t" inset="0,0,0,0">
                  <w:txbxContent>
                    <w:p w14:paraId="6A3C61EE" w14:textId="7002B01B" w:rsidR="00FB6EBD" w:rsidRPr="00CC016C" w:rsidRDefault="00FB6EBD" w:rsidP="00FC311B">
                      <w:pPr>
                        <w:pStyle w:val="Lgende"/>
                        <w:jc w:val="center"/>
                        <w:rPr>
                          <w:noProof/>
                          <w:sz w:val="24"/>
                          <w:szCs w:val="24"/>
                        </w:rPr>
                      </w:pPr>
                      <w:bookmarkStart w:id="15" w:name="_Toc479264274"/>
                      <w:r>
                        <w:t xml:space="preserve">Figure </w:t>
                      </w:r>
                      <w:fldSimple w:instr=" SEQ Figure \* ARABIC ">
                        <w:r w:rsidR="00A03FAC">
                          <w:rPr>
                            <w:noProof/>
                          </w:rPr>
                          <w:t>4</w:t>
                        </w:r>
                      </w:fldSimple>
                      <w:r>
                        <w:t xml:space="preserve"> - Répartition des tâches effective</w:t>
                      </w:r>
                      <w:bookmarkEnd w:id="15"/>
                    </w:p>
                  </w:txbxContent>
                </v:textbox>
                <w10:wrap type="topAndBottom"/>
              </v:shape>
            </w:pict>
          </mc:Fallback>
        </mc:AlternateContent>
      </w:r>
      <w:r>
        <w:rPr>
          <w:noProof/>
          <w:lang w:val="en-US" w:eastAsia="en-US"/>
        </w:rPr>
        <w:drawing>
          <wp:anchor distT="0" distB="0" distL="114300" distR="114300" simplePos="0" relativeHeight="251658306" behindDoc="0" locked="0" layoutInCell="1" allowOverlap="1">
            <wp:simplePos x="0" y="0"/>
            <wp:positionH relativeFrom="margin">
              <wp:align>center</wp:align>
            </wp:positionH>
            <wp:positionV relativeFrom="paragraph">
              <wp:posOffset>0</wp:posOffset>
            </wp:positionV>
            <wp:extent cx="6604000" cy="7132320"/>
            <wp:effectExtent l="0" t="0" r="6350" b="0"/>
            <wp:wrapTopAndBottom/>
            <wp:docPr id="74" name="Image 74"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lanningEffectif.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1" r="60265" b="1"/>
                    <a:stretch/>
                  </pic:blipFill>
                  <pic:spPr bwMode="auto">
                    <a:xfrm>
                      <a:off x="0" y="0"/>
                      <a:ext cx="6604000" cy="713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33F6C51" w14:textId="77777777" w:rsidR="00FC311B" w:rsidRDefault="00FC311B">
      <w:r>
        <w:br w:type="page"/>
      </w:r>
    </w:p>
    <w:p w14:paraId="292A5205" w14:textId="6BB32F9B" w:rsidR="00F51484" w:rsidRDefault="00A03FAC" w:rsidP="00FC311B">
      <w:pPr>
        <w:spacing w:before="240"/>
        <w:jc w:val="both"/>
        <w:rPr>
          <w:rFonts w:eastAsiaTheme="majorEastAsia" w:cstheme="majorBidi"/>
          <w:color w:val="365F91" w:themeColor="accent1" w:themeShade="BF"/>
          <w:sz w:val="26"/>
          <w:szCs w:val="26"/>
        </w:rPr>
      </w:pPr>
      <w:r>
        <w:rPr>
          <w:noProof/>
        </w:rPr>
        <w:lastRenderedPageBreak/>
        <mc:AlternateContent>
          <mc:Choice Requires="wps">
            <w:drawing>
              <wp:anchor distT="0" distB="0" distL="114300" distR="114300" simplePos="0" relativeHeight="251661379" behindDoc="0" locked="0" layoutInCell="1" allowOverlap="1" wp14:anchorId="54363E60" wp14:editId="0C8AD76D">
                <wp:simplePos x="0" y="0"/>
                <wp:positionH relativeFrom="column">
                  <wp:posOffset>-531495</wp:posOffset>
                </wp:positionH>
                <wp:positionV relativeFrom="paragraph">
                  <wp:posOffset>4860925</wp:posOffset>
                </wp:positionV>
                <wp:extent cx="6812280" cy="635"/>
                <wp:effectExtent l="0" t="0" r="7620" b="18415"/>
                <wp:wrapTopAndBottom/>
                <wp:docPr id="77" name="Zone de texte 77"/>
                <wp:cNvGraphicFramePr/>
                <a:graphic xmlns:a="http://schemas.openxmlformats.org/drawingml/2006/main">
                  <a:graphicData uri="http://schemas.microsoft.com/office/word/2010/wordprocessingShape">
                    <wps:wsp>
                      <wps:cNvSpPr txBox="1"/>
                      <wps:spPr>
                        <a:xfrm>
                          <a:off x="0" y="0"/>
                          <a:ext cx="6812280" cy="635"/>
                        </a:xfrm>
                        <a:prstGeom prst="rect">
                          <a:avLst/>
                        </a:prstGeom>
                        <a:solidFill>
                          <a:prstClr val="white"/>
                        </a:solidFill>
                        <a:ln>
                          <a:noFill/>
                        </a:ln>
                      </wps:spPr>
                      <wps:txbx>
                        <w:txbxContent>
                          <w:p w14:paraId="77BEBF06" w14:textId="11974FA3" w:rsidR="00A03FAC" w:rsidRPr="00C865F2" w:rsidRDefault="00A03FAC" w:rsidP="00A03FAC">
                            <w:pPr>
                              <w:pStyle w:val="Lgende"/>
                              <w:jc w:val="center"/>
                              <w:rPr>
                                <w:sz w:val="24"/>
                                <w:szCs w:val="24"/>
                              </w:rPr>
                            </w:pPr>
                            <w:bookmarkStart w:id="16" w:name="_Toc479264275"/>
                            <w:r>
                              <w:t xml:space="preserve">Figure </w:t>
                            </w:r>
                            <w:fldSimple w:instr=" SEQ Figure \* ARABIC ">
                              <w:r>
                                <w:rPr>
                                  <w:noProof/>
                                </w:rPr>
                                <w:t>5</w:t>
                              </w:r>
                            </w:fldSimple>
                            <w:r>
                              <w:t xml:space="preserve"> - Diagramme de Gantt effectif</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63E60" id="Zone de texte 77" o:spid="_x0000_s1031" type="#_x0000_t202" style="position:absolute;left:0;text-align:left;margin-left:-41.85pt;margin-top:382.75pt;width:536.4pt;height:.05pt;z-index:251661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" stroked="f">
                <v:textbox style="mso-fit-shape-to-text:t" inset="0,0,0,0">
                  <w:txbxContent>
                    <w:p w14:paraId="77BEBF06" w14:textId="11974FA3" w:rsidR="00A03FAC" w:rsidRPr="00C865F2" w:rsidRDefault="00A03FAC" w:rsidP="00A03FAC">
                      <w:pPr>
                        <w:pStyle w:val="Lgende"/>
                        <w:jc w:val="center"/>
                        <w:rPr>
                          <w:sz w:val="24"/>
                          <w:szCs w:val="24"/>
                        </w:rPr>
                      </w:pPr>
                      <w:bookmarkStart w:id="17" w:name="_Toc479264275"/>
                      <w:r>
                        <w:t xml:space="preserve">Figure </w:t>
                      </w:r>
                      <w:fldSimple w:instr=" SEQ Figure \* ARABIC ">
                        <w:r>
                          <w:rPr>
                            <w:noProof/>
                          </w:rPr>
                          <w:t>5</w:t>
                        </w:r>
                      </w:fldSimple>
                      <w:r>
                        <w:t xml:space="preserve"> - Diagramme de Gantt effectif</w:t>
                      </w:r>
                      <w:bookmarkEnd w:id="17"/>
                    </w:p>
                  </w:txbxContent>
                </v:textbox>
                <w10:wrap type="topAndBottom"/>
              </v:shape>
            </w:pict>
          </mc:Fallback>
        </mc:AlternateContent>
      </w:r>
      <w:r w:rsidR="00FC311B">
        <w:rPr>
          <w:noProof/>
          <w:lang w:val="en-US" w:eastAsia="en-US"/>
        </w:rPr>
        <w:drawing>
          <wp:anchor distT="0" distB="0" distL="114300" distR="114300" simplePos="0" relativeHeight="251659331" behindDoc="0" locked="0" layoutInCell="1" allowOverlap="1" wp14:anchorId="0182A2A6" wp14:editId="58E453D7">
            <wp:simplePos x="0" y="0"/>
            <wp:positionH relativeFrom="margin">
              <wp:align>center</wp:align>
            </wp:positionH>
            <wp:positionV relativeFrom="paragraph">
              <wp:posOffset>0</wp:posOffset>
            </wp:positionV>
            <wp:extent cx="6812280" cy="4803775"/>
            <wp:effectExtent l="0" t="0" r="7620" b="0"/>
            <wp:wrapTopAndBottom/>
            <wp:docPr id="76" name="Image 76"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PlanningEffectif.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9853" t="548" b="-2"/>
                    <a:stretch/>
                  </pic:blipFill>
                  <pic:spPr bwMode="auto">
                    <a:xfrm>
                      <a:off x="0" y="0"/>
                      <a:ext cx="6812280" cy="4803775"/>
                    </a:xfrm>
                    <a:prstGeom prst="rect">
                      <a:avLst/>
                    </a:prstGeom>
                    <a:noFill/>
                    <a:ln>
                      <a:noFill/>
                    </a:ln>
                    <a:extLst>
                      <a:ext uri="{53640926-AAD7-44D8-BBD7-CCE9431645EC}">
                        <a14:shadowObscured xmlns:a14="http://schemas.microsoft.com/office/drawing/2010/main"/>
                      </a:ext>
                    </a:extLst>
                  </pic:spPr>
                </pic:pic>
              </a:graphicData>
            </a:graphic>
          </wp:anchor>
        </w:drawing>
      </w:r>
      <w:r w:rsidR="00F51484">
        <w:br w:type="page"/>
      </w:r>
    </w:p>
    <w:p w14:paraId="42469138" w14:textId="77777777" w:rsidR="00F51484" w:rsidRDefault="00F51484" w:rsidP="00FA4898">
      <w:pPr>
        <w:pStyle w:val="Titre1"/>
        <w:numPr>
          <w:ilvl w:val="0"/>
          <w:numId w:val="1"/>
        </w:numPr>
        <w:spacing w:after="240"/>
        <w:jc w:val="both"/>
      </w:pPr>
      <w:bookmarkStart w:id="18" w:name="_Toc479264252"/>
      <w:r>
        <w:lastRenderedPageBreak/>
        <w:t>Mise en place de la solution proposée</w:t>
      </w:r>
      <w:bookmarkEnd w:id="18"/>
    </w:p>
    <w:p w14:paraId="62F0EBEC" w14:textId="77777777" w:rsidR="00F51484" w:rsidRDefault="00F51484" w:rsidP="00FA4898">
      <w:pPr>
        <w:pStyle w:val="Titre2"/>
        <w:numPr>
          <w:ilvl w:val="0"/>
          <w:numId w:val="14"/>
        </w:numPr>
        <w:spacing w:after="240"/>
        <w:jc w:val="both"/>
      </w:pPr>
      <w:bookmarkStart w:id="19" w:name="_Toc479264253"/>
      <w:r>
        <w:t>Modélisation : la méthode MERISE</w:t>
      </w:r>
      <w:bookmarkEnd w:id="19"/>
    </w:p>
    <w:p w14:paraId="25D65B32" w14:textId="77777777"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14:paraId="4788AC62" w14:textId="77777777" w:rsidR="004F640A" w:rsidRDefault="004F640A" w:rsidP="004F640A">
      <w:pPr>
        <w:spacing w:before="240"/>
      </w:pPr>
      <w:r>
        <w:t>La méthode Merise se caractérise par ces différents axes :</w:t>
      </w:r>
    </w:p>
    <w:p w14:paraId="0A7B1080" w14:textId="77777777" w:rsidR="004F640A" w:rsidRDefault="004F640A" w:rsidP="004F640A">
      <w:pPr>
        <w:pStyle w:val="Paragraphedeliste"/>
        <w:numPr>
          <w:ilvl w:val="0"/>
          <w:numId w:val="18"/>
        </w:numPr>
        <w:spacing w:before="240"/>
      </w:pPr>
      <w:r>
        <w:t xml:space="preserve">Identifier les acteurs du projet </w:t>
      </w:r>
    </w:p>
    <w:p w14:paraId="4ABA6C39" w14:textId="77777777" w:rsidR="004F640A" w:rsidRDefault="004F640A" w:rsidP="004F640A">
      <w:pPr>
        <w:pStyle w:val="Paragraphedeliste"/>
        <w:numPr>
          <w:ilvl w:val="0"/>
          <w:numId w:val="18"/>
        </w:numPr>
      </w:pPr>
      <w:r>
        <w:t xml:space="preserve">Réaliser le schéma directeur (objectifs/stratégie de l’entreprise, cadre du projet) </w:t>
      </w:r>
    </w:p>
    <w:p w14:paraId="0018BDB4" w14:textId="77777777" w:rsidR="004F640A" w:rsidRDefault="004F640A" w:rsidP="004F640A">
      <w:pPr>
        <w:pStyle w:val="Paragraphedeliste"/>
        <w:numPr>
          <w:ilvl w:val="0"/>
          <w:numId w:val="18"/>
        </w:numPr>
      </w:pPr>
      <w:r>
        <w:t xml:space="preserve">Faire l’étude préalable (description des besoins et des attentes des utilisateurs, ébauche des divers modèles) </w:t>
      </w:r>
    </w:p>
    <w:p w14:paraId="7B8FF913" w14:textId="77777777" w:rsidR="004F640A" w:rsidRDefault="004F640A" w:rsidP="004F640A">
      <w:pPr>
        <w:pStyle w:val="Paragraphedeliste"/>
        <w:numPr>
          <w:ilvl w:val="0"/>
          <w:numId w:val="18"/>
        </w:numPr>
      </w:pPr>
      <w:r>
        <w:t xml:space="preserve">Faire l’étude détaillée </w:t>
      </w:r>
    </w:p>
    <w:p w14:paraId="3D86B40A" w14:textId="77777777" w:rsidR="004F640A" w:rsidRDefault="004F640A" w:rsidP="004F640A">
      <w:pPr>
        <w:pStyle w:val="Paragraphedeliste"/>
        <w:numPr>
          <w:ilvl w:val="0"/>
          <w:numId w:val="18"/>
        </w:numPr>
      </w:pPr>
      <w:r>
        <w:t xml:space="preserve">Réalisation de l’étude technique (moyens techniques nécessaires) </w:t>
      </w:r>
    </w:p>
    <w:p w14:paraId="093C4E00" w14:textId="77777777" w:rsidR="004F640A" w:rsidRDefault="004F640A" w:rsidP="004F640A">
      <w:pPr>
        <w:pStyle w:val="Paragraphedeliste"/>
        <w:numPr>
          <w:ilvl w:val="0"/>
          <w:numId w:val="18"/>
        </w:numPr>
      </w:pPr>
      <w:r>
        <w:t xml:space="preserve">Mise en production </w:t>
      </w:r>
    </w:p>
    <w:p w14:paraId="62551FA8" w14:textId="77777777" w:rsidR="004F640A" w:rsidRDefault="004F640A" w:rsidP="004F640A">
      <w:pPr>
        <w:pStyle w:val="Paragraphedeliste"/>
        <w:numPr>
          <w:ilvl w:val="0"/>
          <w:numId w:val="18"/>
        </w:numPr>
      </w:pPr>
      <w:r>
        <w:t>Gestion de la maintenance (informations sur les acteurs, les documentations et les formations)</w:t>
      </w:r>
    </w:p>
    <w:p w14:paraId="1064908A" w14:textId="77777777" w:rsidR="004F640A" w:rsidRDefault="004F640A" w:rsidP="004F640A">
      <w:pPr>
        <w:spacing w:before="240"/>
      </w:pPr>
      <w:r>
        <w:t>La méthode MERISE se déroule en trois grandes étapes :</w:t>
      </w:r>
    </w:p>
    <w:p w14:paraId="5C48002F" w14:textId="77777777"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14:paraId="03D59342" w14:textId="77777777" w:rsidR="004F640A" w:rsidRDefault="0034237C" w:rsidP="004F640A">
      <w:pPr>
        <w:pStyle w:val="Paragraphedeliste"/>
        <w:numPr>
          <w:ilvl w:val="0"/>
          <w:numId w:val="19"/>
        </w:numPr>
      </w:pPr>
      <w:r>
        <w:t>Le modèle logique de données (MLD) : Quelles sont les liens qui découlent de ces relations ?</w:t>
      </w:r>
    </w:p>
    <w:p w14:paraId="4BBF83B5" w14:textId="77777777" w:rsidR="0034237C" w:rsidRDefault="0034237C" w:rsidP="0065495D">
      <w:pPr>
        <w:pStyle w:val="Paragraphedeliste"/>
        <w:numPr>
          <w:ilvl w:val="0"/>
          <w:numId w:val="19"/>
        </w:numPr>
      </w:pPr>
      <w:r>
        <w:t>Le modèle physique de données (MPD) : C’est l’implémentation en langage SQL (Structured Query Language) de la base de données pour un système de gestion choisit.</w:t>
      </w:r>
    </w:p>
    <w:p w14:paraId="1F18A58F" w14:textId="77777777"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14:paraId="3B50E71C" w14:textId="77777777"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14:paraId="789CB7FE" w14:textId="77777777" w:rsidR="00F51484" w:rsidRDefault="00F51484" w:rsidP="00FA4898">
      <w:pPr>
        <w:pStyle w:val="Titre3"/>
        <w:numPr>
          <w:ilvl w:val="0"/>
          <w:numId w:val="10"/>
        </w:numPr>
        <w:spacing w:after="240"/>
        <w:jc w:val="both"/>
      </w:pPr>
      <w:bookmarkStart w:id="20" w:name="_Toc479264254"/>
      <w:r>
        <w:t>Modèle conceptuel de données (MCD)</w:t>
      </w:r>
      <w:bookmarkEnd w:id="20"/>
    </w:p>
    <w:p w14:paraId="03A78DE5" w14:textId="77777777" w:rsidR="009B7C42" w:rsidRDefault="009B7C42" w:rsidP="00FA4898">
      <w:pPr>
        <w:jc w:val="both"/>
      </w:pPr>
      <w:r>
        <w:t>Pour pouvoir construire le modèle conceptuel de données</w:t>
      </w:r>
      <w:r w:rsidR="005257C1">
        <w:rPr>
          <w:rStyle w:val="Appelnotedebasdep"/>
        </w:rPr>
        <w:footnoteReference w:id="2"/>
      </w:r>
      <w:r>
        <w:t xml:space="preserve"> on procède en deux étapes :</w:t>
      </w:r>
    </w:p>
    <w:p w14:paraId="32BA1826" w14:textId="77777777" w:rsidR="009B7C42" w:rsidRDefault="009B7C42" w:rsidP="00FA4898">
      <w:pPr>
        <w:pStyle w:val="Paragraphedeliste"/>
        <w:numPr>
          <w:ilvl w:val="0"/>
          <w:numId w:val="17"/>
        </w:numPr>
        <w:spacing w:before="240"/>
        <w:jc w:val="both"/>
      </w:pPr>
      <w:r>
        <w:t>La création d’un dictionnaire de données (DD)</w:t>
      </w:r>
    </w:p>
    <w:p w14:paraId="4C1704EF" w14:textId="77777777" w:rsidR="009B7C42" w:rsidRDefault="009B7C42" w:rsidP="00FA4898">
      <w:pPr>
        <w:pStyle w:val="Paragraphedeliste"/>
        <w:numPr>
          <w:ilvl w:val="0"/>
          <w:numId w:val="17"/>
        </w:numPr>
        <w:jc w:val="both"/>
      </w:pPr>
      <w:r>
        <w:t>La création d’une matrice des dépendances fonctionnelles (Matrice des DF)</w:t>
      </w:r>
    </w:p>
    <w:p w14:paraId="6866B2AE" w14:textId="77777777"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14:paraId="3806D4CF" w14:textId="77777777" w:rsidR="00F444DD" w:rsidRDefault="00BC6DE6" w:rsidP="00FA4898">
      <w:pPr>
        <w:spacing w:before="240" w:after="240"/>
        <w:jc w:val="both"/>
      </w:pPr>
      <w:r>
        <w:rPr>
          <w:noProof/>
          <w:lang w:val="en-US" w:eastAsia="en-US"/>
        </w:rPr>
        <w:drawing>
          <wp:anchor distT="0" distB="0" distL="114300" distR="114300" simplePos="0" relativeHeight="2516582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37"/>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5825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14:paraId="11D918BB" w14:textId="01F8DA86" w:rsidR="00FB6EBD" w:rsidRPr="00211DEF" w:rsidRDefault="00FB6EBD" w:rsidP="00AC7110">
                            <w:pPr>
                              <w:pStyle w:val="Lgende"/>
                              <w:jc w:val="center"/>
                              <w:rPr>
                                <w:noProof/>
                                <w:sz w:val="24"/>
                                <w:szCs w:val="24"/>
                              </w:rPr>
                            </w:pPr>
                            <w:bookmarkStart w:id="21" w:name="_Toc479264276"/>
                            <w:r>
                              <w:t xml:space="preserve">Figure </w:t>
                            </w:r>
                            <w:fldSimple w:instr=" SEQ Figure \* ARABIC ">
                              <w:r w:rsidR="00A03FAC">
                                <w:rPr>
                                  <w:noProof/>
                                </w:rPr>
                                <w:t>6</w:t>
                              </w:r>
                            </w:fldSimple>
                            <w:r>
                              <w:t xml:space="preserve"> - Dictionnaire de données (DD)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2" type="#_x0000_t202" style="position:absolute;left:0;text-align:left;margin-left:0;margin-top:587.35pt;width:377.4pt;height:10.2pt;z-index:25165825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r2yDROQIAAG4EAAAOAAAAAAAA&#10;AAAAAAAAAC4CAABkcnMvZTJvRG9jLnhtbFBLAQItABQABgAIAAAAIQCVUc6H3wAAAAoBAAAPAAAA&#10;AAAAAAAAAAAAAJMEAABkcnMvZG93bnJldi54bWxQSwUGAAAAAAQABADzAAAAnwUAAAAA&#10;" stroked="f">
                <v:textbox inset="0,0,0,0">
                  <w:txbxContent>
                    <w:p w14:paraId="11D918BB" w14:textId="01F8DA86" w:rsidR="00FB6EBD" w:rsidRPr="00211DEF" w:rsidRDefault="00FB6EBD" w:rsidP="00AC7110">
                      <w:pPr>
                        <w:pStyle w:val="Lgende"/>
                        <w:jc w:val="center"/>
                        <w:rPr>
                          <w:noProof/>
                          <w:sz w:val="24"/>
                          <w:szCs w:val="24"/>
                        </w:rPr>
                      </w:pPr>
                      <w:bookmarkStart w:id="22" w:name="_Toc479264276"/>
                      <w:r>
                        <w:t xml:space="preserve">Figure </w:t>
                      </w:r>
                      <w:fldSimple w:instr=" SEQ Figure \* ARABIC ">
                        <w:r w:rsidR="00A03FAC">
                          <w:rPr>
                            <w:noProof/>
                          </w:rPr>
                          <w:t>6</w:t>
                        </w:r>
                      </w:fldSimple>
                      <w:r>
                        <w:t xml:space="preserve"> - Dictionnaire de données (DD)</w:t>
                      </w:r>
                      <w:bookmarkEnd w:id="22"/>
                    </w:p>
                  </w:txbxContent>
                </v:textbox>
                <w10:wrap type="topAndBottom" anchorx="margin"/>
              </v:shape>
            </w:pict>
          </mc:Fallback>
        </mc:AlternateContent>
      </w:r>
      <w:r w:rsidR="00F444DD">
        <w:t>Nous aboutissons au dictionnaire de données suivant :</w:t>
      </w:r>
    </w:p>
    <w:p w14:paraId="1BC8D0F8" w14:textId="77777777" w:rsidR="0065495D" w:rsidRDefault="0065495D" w:rsidP="00FA4898">
      <w:pPr>
        <w:spacing w:before="240" w:after="240"/>
        <w:jc w:val="both"/>
      </w:pPr>
    </w:p>
    <w:p w14:paraId="3DE47040" w14:textId="77777777" w:rsidR="002D22D3" w:rsidRDefault="002D22D3">
      <w:r>
        <w:br w:type="page"/>
      </w:r>
    </w:p>
    <w:p w14:paraId="666B8872" w14:textId="77777777"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14:paraId="701D5D58" w14:textId="77777777"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58255"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14:paraId="77C30E59" w14:textId="1F217BEA" w:rsidR="00FB6EBD" w:rsidRPr="003A7539" w:rsidRDefault="00FB6EBD" w:rsidP="00AC7110">
                            <w:pPr>
                              <w:pStyle w:val="Lgende"/>
                              <w:jc w:val="center"/>
                              <w:rPr>
                                <w:noProof/>
                                <w:sz w:val="24"/>
                                <w:szCs w:val="24"/>
                              </w:rPr>
                            </w:pPr>
                            <w:bookmarkStart w:id="23" w:name="_Toc479264277"/>
                            <w:r>
                              <w:t xml:space="preserve">Figure </w:t>
                            </w:r>
                            <w:fldSimple w:instr=" SEQ Figure \* ARABIC ">
                              <w:r w:rsidR="00A03FAC">
                                <w:rPr>
                                  <w:noProof/>
                                </w:rPr>
                                <w:t>7</w:t>
                              </w:r>
                            </w:fldSimple>
                            <w:r>
                              <w:t xml:space="preserve"> - Matrice des dépendances fonctionnelles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3" type="#_x0000_t202" style="position:absolute;left:0;text-align:left;margin-left:402.15pt;margin-top:437.2pt;width:453.35pt;height:13.8pt;z-index:25165825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4mFXDgCAABuBAAADgAAAAAAAAAA&#10;AAAAAAAuAgAAZHJzL2Uyb0RvYy54bWxQSwECLQAUAAYACAAAACEAy1z4+N4AAAAIAQAADwAAAAAA&#10;AAAAAAAAAACSBAAAZHJzL2Rvd25yZXYueG1sUEsFBgAAAAAEAAQA8wAAAJ0FAAAAAA==&#10;" stroked="f">
                <v:textbox inset="0,0,0,0">
                  <w:txbxContent>
                    <w:p w14:paraId="77C30E59" w14:textId="1F217BEA" w:rsidR="00FB6EBD" w:rsidRPr="003A7539" w:rsidRDefault="00FB6EBD" w:rsidP="00AC7110">
                      <w:pPr>
                        <w:pStyle w:val="Lgende"/>
                        <w:jc w:val="center"/>
                        <w:rPr>
                          <w:noProof/>
                          <w:sz w:val="24"/>
                          <w:szCs w:val="24"/>
                        </w:rPr>
                      </w:pPr>
                      <w:bookmarkStart w:id="24" w:name="_Toc479264277"/>
                      <w:r>
                        <w:t xml:space="preserve">Figure </w:t>
                      </w:r>
                      <w:fldSimple w:instr=" SEQ Figure \* ARABIC ">
                        <w:r w:rsidR="00A03FAC">
                          <w:rPr>
                            <w:noProof/>
                          </w:rPr>
                          <w:t>7</w:t>
                        </w:r>
                      </w:fldSimple>
                      <w:r>
                        <w:t xml:space="preserve"> - Matrice des dépendances fonctionnelles</w:t>
                      </w:r>
                      <w:bookmarkEnd w:id="24"/>
                    </w:p>
                  </w:txbxContent>
                </v:textbox>
                <w10:wrap type="topAndBottom" anchorx="margin"/>
              </v:shape>
            </w:pict>
          </mc:Fallback>
        </mc:AlternateContent>
      </w:r>
      <w:r>
        <w:rPr>
          <w:noProof/>
          <w:lang w:val="en-US" w:eastAsia="en-US"/>
        </w:rPr>
        <w:drawing>
          <wp:anchor distT="0" distB="0" distL="114300" distR="114300" simplePos="0" relativeHeight="251658253"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38"/>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14:paraId="240E8F6F" w14:textId="77777777" w:rsidR="00AC7110" w:rsidRDefault="00AC7110" w:rsidP="00FA4898">
      <w:pPr>
        <w:spacing w:before="240" w:after="240"/>
        <w:jc w:val="both"/>
      </w:pPr>
      <w:r>
        <w:t xml:space="preserve"> </w:t>
      </w:r>
    </w:p>
    <w:p w14:paraId="1DE2665A" w14:textId="77777777" w:rsidR="005A2D61" w:rsidRDefault="005A2D61" w:rsidP="00FA4898">
      <w:pPr>
        <w:spacing w:before="240" w:after="240"/>
        <w:jc w:val="both"/>
      </w:pPr>
      <w:r>
        <w:t>A l’aide de ces deux documents (DD et matrice des DF) on établit le modèle conceptuel de données sur le logiciel JMERISE.</w:t>
      </w:r>
    </w:p>
    <w:p w14:paraId="33F5EB95" w14:textId="77777777" w:rsidR="005A2D61" w:rsidRDefault="00407AC1" w:rsidP="00FA4898">
      <w:pPr>
        <w:spacing w:before="240" w:after="240"/>
        <w:jc w:val="both"/>
      </w:pPr>
      <w:r>
        <w:t>On obtient le MCD suivant :</w:t>
      </w:r>
    </w:p>
    <w:p w14:paraId="307BA653" w14:textId="77777777" w:rsidR="00407AC1" w:rsidRDefault="00407AC1" w:rsidP="00FA4898">
      <w:pPr>
        <w:spacing w:before="240" w:after="240"/>
        <w:jc w:val="both"/>
      </w:pPr>
    </w:p>
    <w:p w14:paraId="604CE796" w14:textId="77777777" w:rsidR="009B7C42" w:rsidRPr="009B7C42" w:rsidRDefault="001B1D9B" w:rsidP="00FA4898">
      <w:pPr>
        <w:spacing w:before="240" w:after="240"/>
        <w:jc w:val="both"/>
      </w:pPr>
      <w:r>
        <w:t xml:space="preserve"> </w:t>
      </w:r>
    </w:p>
    <w:p w14:paraId="7997090F" w14:textId="77777777" w:rsidR="002D22D3" w:rsidRDefault="00A72537" w:rsidP="002D22D3">
      <w:pPr>
        <w:spacing w:before="240"/>
        <w:jc w:val="both"/>
      </w:pPr>
      <w:r>
        <w:rPr>
          <w:noProof/>
          <w:lang w:val="en-US" w:eastAsia="en-US"/>
        </w:rPr>
        <w:lastRenderedPageBreak/>
        <w:drawing>
          <wp:anchor distT="0" distB="182880" distL="114300" distR="114300" simplePos="0" relativeHeight="25165825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39"/>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58257"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14:paraId="677A2B48" w14:textId="4B631D1D" w:rsidR="00FB6EBD" w:rsidRDefault="00FB6EBD" w:rsidP="00407AC1">
                            <w:pPr>
                              <w:pStyle w:val="Lgende"/>
                              <w:jc w:val="center"/>
                              <w:rPr>
                                <w:noProof/>
                              </w:rPr>
                            </w:pPr>
                            <w:bookmarkStart w:id="25" w:name="_Toc479264278"/>
                            <w:r>
                              <w:t xml:space="preserve">Figure </w:t>
                            </w:r>
                            <w:fldSimple w:instr=" SEQ Figure \* ARABIC ">
                              <w:r w:rsidR="00A03FAC">
                                <w:rPr>
                                  <w:noProof/>
                                </w:rPr>
                                <w:t>8</w:t>
                              </w:r>
                            </w:fldSimple>
                            <w:r>
                              <w:t xml:space="preserve"> - Modèle Conceptuel de données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4" type="#_x0000_t202" style="position:absolute;left:0;text-align:left;margin-left:0;margin-top:263.3pt;width:520.55pt;height:14.4pt;z-index:251658257;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Hu78hk2AgAAbgQAAA4AAAAAAAAAAAAA&#10;AAAALgIAAGRycy9lMm9Eb2MueG1sUEsBAi0AFAAGAAgAAAAhAKhxdfDeAAAACQEAAA8AAAAAAAAA&#10;AAAAAAAAkAQAAGRycy9kb3ducmV2LnhtbFBLBQYAAAAABAAEAPMAAACbBQAAAAA=&#10;" stroked="f">
                <v:textbox inset="0,0,0,0">
                  <w:txbxContent>
                    <w:p w14:paraId="677A2B48" w14:textId="4B631D1D" w:rsidR="00FB6EBD" w:rsidRDefault="00FB6EBD" w:rsidP="00407AC1">
                      <w:pPr>
                        <w:pStyle w:val="Lgende"/>
                        <w:jc w:val="center"/>
                        <w:rPr>
                          <w:noProof/>
                        </w:rPr>
                      </w:pPr>
                      <w:bookmarkStart w:id="26" w:name="_Toc479264278"/>
                      <w:r>
                        <w:t xml:space="preserve">Figure </w:t>
                      </w:r>
                      <w:fldSimple w:instr=" SEQ Figure \* ARABIC ">
                        <w:r w:rsidR="00A03FAC">
                          <w:rPr>
                            <w:noProof/>
                          </w:rPr>
                          <w:t>8</w:t>
                        </w:r>
                      </w:fldSimple>
                      <w:r>
                        <w:t xml:space="preserve"> - Modèle Conceptuel de données</w:t>
                      </w:r>
                      <w:bookmarkEnd w:id="26"/>
                    </w:p>
                  </w:txbxContent>
                </v:textbox>
                <w10:wrap type="topAndBottom" anchorx="margin"/>
              </v:shape>
            </w:pict>
          </mc:Fallback>
        </mc:AlternateContent>
      </w:r>
      <w:r w:rsidR="002D22D3">
        <w:t>La figure 6 présente le modèle conceptuel de données de la future base de données du site GiselleMagicArts.com.</w:t>
      </w:r>
    </w:p>
    <w:p w14:paraId="0D9B4E37" w14:textId="77777777"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14:paraId="3A0F8A01" w14:textId="77777777"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14:paraId="230476A4" w14:textId="77777777"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14:paraId="1E7CDE39" w14:textId="77777777"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14:paraId="48D94C34" w14:textId="77777777" w:rsidR="00831A75" w:rsidRDefault="00831A75" w:rsidP="002D22D3">
      <w:pPr>
        <w:spacing w:before="240"/>
        <w:jc w:val="both"/>
      </w:pPr>
      <w:r>
        <w:t>Une préparation utilise un ou aucun diluant (cas des onguents).</w:t>
      </w:r>
    </w:p>
    <w:p w14:paraId="346033B6" w14:textId="77777777"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14:paraId="2EA68F21" w14:textId="77777777"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14:paraId="7F97DE6B" w14:textId="77777777"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14:paraId="767039DE" w14:textId="77777777"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14:paraId="775E6771" w14:textId="77777777"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14:paraId="59DFDE89" w14:textId="77777777" w:rsidR="00407AC1" w:rsidRPr="00407AC1" w:rsidRDefault="00407AC1" w:rsidP="00FA4898">
      <w:pPr>
        <w:jc w:val="both"/>
      </w:pPr>
    </w:p>
    <w:p w14:paraId="2AEA171D" w14:textId="77777777" w:rsidR="00F51484" w:rsidRDefault="00F51484" w:rsidP="00FA4898">
      <w:pPr>
        <w:pStyle w:val="Titre3"/>
        <w:numPr>
          <w:ilvl w:val="0"/>
          <w:numId w:val="10"/>
        </w:numPr>
        <w:spacing w:after="240"/>
        <w:jc w:val="both"/>
      </w:pPr>
      <w:bookmarkStart w:id="27" w:name="_Toc479264255"/>
      <w:r>
        <w:t>Modèle logique de données (MLD)</w:t>
      </w:r>
      <w:bookmarkEnd w:id="27"/>
    </w:p>
    <w:p w14:paraId="5E7DB593" w14:textId="77777777"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14:paraId="35AF93A7" w14:textId="77777777"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14:paraId="66377583" w14:textId="77777777" w:rsidR="004929BA" w:rsidRPr="00294B97" w:rsidRDefault="009F1566" w:rsidP="00FA4898">
      <w:pPr>
        <w:jc w:val="both"/>
      </w:pPr>
      <w:r>
        <w:rPr>
          <w:noProof/>
          <w:lang w:val="en-US" w:eastAsia="en-US"/>
        </w:rPr>
        <w:drawing>
          <wp:anchor distT="0" distB="0" distL="114300" distR="114300" simplePos="0" relativeHeight="25165825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40"/>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58259"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14:paraId="644FECBB" w14:textId="5483BB34" w:rsidR="00FB6EBD" w:rsidRDefault="00FB6EBD" w:rsidP="004929BA">
                            <w:pPr>
                              <w:pStyle w:val="Lgende"/>
                              <w:jc w:val="center"/>
                              <w:rPr>
                                <w:noProof/>
                              </w:rPr>
                            </w:pPr>
                            <w:bookmarkStart w:id="28" w:name="_Toc479264279"/>
                            <w:r>
                              <w:t xml:space="preserve">Figure </w:t>
                            </w:r>
                            <w:fldSimple w:instr=" SEQ Figure \* ARABIC ">
                              <w:r w:rsidR="00A03FAC">
                                <w:rPr>
                                  <w:noProof/>
                                </w:rPr>
                                <w:t>9</w:t>
                              </w:r>
                            </w:fldSimple>
                            <w:r>
                              <w:t xml:space="preserve"> - Modèle logique de données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5" type="#_x0000_t202" style="position:absolute;left:0;text-align:left;margin-left:0;margin-top:312.8pt;width:517.75pt;height:13.8pt;z-index:25165825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" stroked="f">
                <v:textbox inset="0,0,0,0">
                  <w:txbxContent>
                    <w:p w14:paraId="644FECBB" w14:textId="5483BB34" w:rsidR="00FB6EBD" w:rsidRDefault="00FB6EBD" w:rsidP="004929BA">
                      <w:pPr>
                        <w:pStyle w:val="Lgende"/>
                        <w:jc w:val="center"/>
                        <w:rPr>
                          <w:noProof/>
                        </w:rPr>
                      </w:pPr>
                      <w:bookmarkStart w:id="29" w:name="_Toc479264279"/>
                      <w:r>
                        <w:t xml:space="preserve">Figure </w:t>
                      </w:r>
                      <w:fldSimple w:instr=" SEQ Figure \* ARABIC ">
                        <w:r w:rsidR="00A03FAC">
                          <w:rPr>
                            <w:noProof/>
                          </w:rPr>
                          <w:t>9</w:t>
                        </w:r>
                      </w:fldSimple>
                      <w:r>
                        <w:t xml:space="preserve"> - Modèle logique de données</w:t>
                      </w:r>
                      <w:bookmarkEnd w:id="29"/>
                    </w:p>
                  </w:txbxContent>
                </v:textbox>
                <w10:wrap type="topAndBottom" anchorx="margin"/>
              </v:shape>
            </w:pict>
          </mc:Fallback>
        </mc:AlternateContent>
      </w:r>
    </w:p>
    <w:p w14:paraId="191EF0A7" w14:textId="77777777" w:rsidR="00F51484" w:rsidRDefault="00F51484" w:rsidP="00FA4898">
      <w:pPr>
        <w:pStyle w:val="Titre3"/>
        <w:numPr>
          <w:ilvl w:val="0"/>
          <w:numId w:val="10"/>
        </w:numPr>
        <w:spacing w:after="240"/>
        <w:jc w:val="both"/>
      </w:pPr>
      <w:bookmarkStart w:id="30" w:name="_Toc479264256"/>
      <w:r>
        <w:lastRenderedPageBreak/>
        <w:t>Choix du SGBDR</w:t>
      </w:r>
      <w:bookmarkEnd w:id="30"/>
    </w:p>
    <w:p w14:paraId="6A92114E" w14:textId="77777777" w:rsidR="00581542" w:rsidRDefault="00581542" w:rsidP="00581542">
      <w:pPr>
        <w:jc w:val="both"/>
      </w:pPr>
      <w:r>
        <w:rPr>
          <w:noProof/>
          <w:lang w:val="en-US" w:eastAsia="en-US"/>
        </w:rPr>
        <w:drawing>
          <wp:anchor distT="0" distB="0" distL="114300" distR="114300" simplePos="0" relativeHeight="25165826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41"/>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14:paraId="3D2DF093" w14:textId="77777777" w:rsidR="00581542" w:rsidRDefault="00484D41" w:rsidP="00581542">
      <w:pPr>
        <w:spacing w:before="240"/>
        <w:jc w:val="both"/>
      </w:pPr>
      <w:r>
        <w:rPr>
          <w:noProof/>
          <w:lang w:val="en-US" w:eastAsia="en-US"/>
        </w:rPr>
        <mc:AlternateContent>
          <mc:Choice Requires="wps">
            <w:drawing>
              <wp:anchor distT="0" distB="0" distL="114300" distR="114300" simplePos="0" relativeHeight="251658261"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14:paraId="18E8FEA0" w14:textId="09A05787" w:rsidR="00FB6EBD" w:rsidRPr="00755A72" w:rsidRDefault="00FB6EBD" w:rsidP="00484D41">
                            <w:pPr>
                              <w:pStyle w:val="Lgende"/>
                              <w:rPr>
                                <w:noProof/>
                                <w:sz w:val="24"/>
                                <w:szCs w:val="24"/>
                              </w:rPr>
                            </w:pPr>
                            <w:bookmarkStart w:id="31" w:name="_Toc479264280"/>
                            <w:r>
                              <w:t xml:space="preserve">Figure </w:t>
                            </w:r>
                            <w:fldSimple w:instr=" SEQ Figure \* ARABIC ">
                              <w:r w:rsidR="00A03FAC">
                                <w:rPr>
                                  <w:noProof/>
                                </w:rPr>
                                <w:t>10</w:t>
                              </w:r>
                            </w:fldSimple>
                            <w:r>
                              <w:t xml:space="preserve"> - Logo de MySQL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6" type="#_x0000_t202" style="position:absolute;left:0;text-align:left;margin-left:376.15pt;margin-top:42.75pt;width:97.8pt;height:11.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" stroked="f">
                <v:textbox inset="0,0,0,0">
                  <w:txbxContent>
                    <w:p w14:paraId="18E8FEA0" w14:textId="09A05787" w:rsidR="00FB6EBD" w:rsidRPr="00755A72" w:rsidRDefault="00FB6EBD" w:rsidP="00484D41">
                      <w:pPr>
                        <w:pStyle w:val="Lgende"/>
                        <w:rPr>
                          <w:noProof/>
                          <w:sz w:val="24"/>
                          <w:szCs w:val="24"/>
                        </w:rPr>
                      </w:pPr>
                      <w:bookmarkStart w:id="32" w:name="_Toc479264280"/>
                      <w:r>
                        <w:t xml:space="preserve">Figure </w:t>
                      </w:r>
                      <w:fldSimple w:instr=" SEQ Figure \* ARABIC ">
                        <w:r w:rsidR="00A03FAC">
                          <w:rPr>
                            <w:noProof/>
                          </w:rPr>
                          <w:t>10</w:t>
                        </w:r>
                      </w:fldSimple>
                      <w:r>
                        <w:t xml:space="preserve"> - Logo de MySQL</w:t>
                      </w:r>
                      <w:bookmarkEnd w:id="32"/>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14:paraId="075AFB87" w14:textId="77777777"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3"/>
      </w:r>
      <w:r w:rsidR="00581542">
        <w:t>.</w:t>
      </w:r>
    </w:p>
    <w:p w14:paraId="482111AB" w14:textId="77777777"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14:paraId="235AA64E" w14:textId="77777777" w:rsidR="00F51484" w:rsidRDefault="00F51484" w:rsidP="00FA4898">
      <w:pPr>
        <w:pStyle w:val="Titre3"/>
        <w:numPr>
          <w:ilvl w:val="0"/>
          <w:numId w:val="10"/>
        </w:numPr>
        <w:spacing w:after="240"/>
        <w:jc w:val="both"/>
      </w:pPr>
      <w:bookmarkStart w:id="33" w:name="_Toc479264257"/>
      <w:r>
        <w:t>Modèle physique de données (MPD)</w:t>
      </w:r>
      <w:bookmarkEnd w:id="33"/>
    </w:p>
    <w:p w14:paraId="39230F16" w14:textId="77777777"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14:paraId="5FE85568" w14:textId="77777777"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14:paraId="00EC8766" w14:textId="77777777"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14:paraId="12114E0F" w14:textId="77777777"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14:paraId="4880E45E" w14:textId="77777777" w:rsidR="00FA24C2" w:rsidRDefault="00FA24C2">
      <w:pPr>
        <w:rPr>
          <w:rFonts w:eastAsiaTheme="majorEastAsia" w:cstheme="majorBidi"/>
          <w:color w:val="365F91" w:themeColor="accent1" w:themeShade="BF"/>
          <w:sz w:val="26"/>
          <w:szCs w:val="26"/>
        </w:rPr>
      </w:pPr>
      <w:r>
        <w:br w:type="page"/>
      </w:r>
    </w:p>
    <w:p w14:paraId="043DCA84" w14:textId="77777777" w:rsidR="0040557E" w:rsidRDefault="0040557E" w:rsidP="00FA4898">
      <w:pPr>
        <w:pStyle w:val="Titre2"/>
        <w:numPr>
          <w:ilvl w:val="0"/>
          <w:numId w:val="14"/>
        </w:numPr>
        <w:spacing w:after="240"/>
        <w:jc w:val="both"/>
      </w:pPr>
      <w:bookmarkStart w:id="34" w:name="_Toc479264258"/>
      <w:r>
        <w:lastRenderedPageBreak/>
        <w:t>Les requêtes SQL</w:t>
      </w:r>
      <w:bookmarkEnd w:id="34"/>
    </w:p>
    <w:p w14:paraId="6A3410FA" w14:textId="77777777"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14:paraId="292D3850" w14:textId="77777777" w:rsidR="0040557E" w:rsidRDefault="0040557E" w:rsidP="00FA4898">
      <w:pPr>
        <w:pStyle w:val="Titre3"/>
        <w:numPr>
          <w:ilvl w:val="0"/>
          <w:numId w:val="16"/>
        </w:numPr>
        <w:spacing w:after="240"/>
        <w:jc w:val="both"/>
      </w:pPr>
      <w:bookmarkStart w:id="35" w:name="_Toc479264259"/>
      <w:r>
        <w:t>Remplissage de la base de données</w:t>
      </w:r>
      <w:bookmarkEnd w:id="35"/>
    </w:p>
    <w:p w14:paraId="7D4BF2BE" w14:textId="77777777" w:rsidR="006B29BC" w:rsidRDefault="006B29BC" w:rsidP="00B1149E">
      <w:pPr>
        <w:jc w:val="both"/>
      </w:pPr>
      <w:r>
        <w:t>Afin d’insérer un jeu de données cohérent et significatif nous avons décidé de procéder de cette manière :</w:t>
      </w:r>
    </w:p>
    <w:p w14:paraId="750B240B" w14:textId="77777777"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14:paraId="320B54BC" w14:textId="77777777"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4"/>
      </w:r>
      <w:r>
        <w:t>.</w:t>
      </w:r>
    </w:p>
    <w:p w14:paraId="4176CE37" w14:textId="77777777"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14:paraId="782B2FED" w14:textId="77777777" w:rsidR="00B1149E" w:rsidRDefault="00B1149E" w:rsidP="00B1149E">
      <w:pPr>
        <w:spacing w:after="240"/>
        <w:jc w:val="both"/>
      </w:pPr>
      <w:r>
        <w:t>Vous trouverez le fichier Excel du jeu de données, les fichiers CSV et le script de remplissage sur le dépôt GitHub du projet.</w:t>
      </w:r>
    </w:p>
    <w:p w14:paraId="4AFCFF3D" w14:textId="77777777"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14:paraId="27BBA82A" w14:textId="77777777" w:rsidR="0040557E" w:rsidRDefault="0040557E" w:rsidP="00FA4898">
      <w:pPr>
        <w:pStyle w:val="Titre3"/>
        <w:numPr>
          <w:ilvl w:val="0"/>
          <w:numId w:val="16"/>
        </w:numPr>
        <w:spacing w:after="240"/>
        <w:jc w:val="both"/>
      </w:pPr>
      <w:bookmarkStart w:id="36" w:name="_Toc479264260"/>
      <w:r>
        <w:t>Procédures stockées</w:t>
      </w:r>
      <w:bookmarkEnd w:id="36"/>
    </w:p>
    <w:p w14:paraId="110CB618" w14:textId="77777777"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14:paraId="79247851" w14:textId="77777777" w:rsidR="00304348" w:rsidRDefault="00304348" w:rsidP="00304348">
      <w:pPr>
        <w:spacing w:after="240"/>
        <w:jc w:val="both"/>
      </w:pPr>
      <w:r>
        <w:t>Nous avons choisi de définir des procédures stockées</w:t>
      </w:r>
      <w:r>
        <w:rPr>
          <w:rStyle w:val="Appelnotedebasdep"/>
        </w:rPr>
        <w:footnoteReference w:id="5"/>
      </w:r>
      <w:r>
        <w:t xml:space="preserve"> pour satisfaire les besoins suivants :</w:t>
      </w:r>
    </w:p>
    <w:p w14:paraId="3F64B0C6" w14:textId="77777777" w:rsidR="005324CE" w:rsidRDefault="005324CE" w:rsidP="005324CE">
      <w:pPr>
        <w:pStyle w:val="Paragraphedeliste"/>
        <w:numPr>
          <w:ilvl w:val="0"/>
          <w:numId w:val="25"/>
        </w:numPr>
        <w:spacing w:after="240"/>
        <w:jc w:val="both"/>
      </w:pPr>
      <w:r>
        <w:t>Affichage du stock des ingrédients et mise à jour à la réception de nouveaux ingrédients</w:t>
      </w:r>
    </w:p>
    <w:p w14:paraId="7E4657ED" w14:textId="77777777" w:rsidR="005324CE" w:rsidRDefault="005324CE" w:rsidP="005324CE">
      <w:pPr>
        <w:pStyle w:val="Paragraphedeliste"/>
        <w:numPr>
          <w:ilvl w:val="0"/>
          <w:numId w:val="25"/>
        </w:numPr>
        <w:spacing w:after="240"/>
        <w:jc w:val="both"/>
      </w:pPr>
      <w:r>
        <w:t>Consultation des commandes d’un client</w:t>
      </w:r>
    </w:p>
    <w:p w14:paraId="4A4430CF" w14:textId="77777777" w:rsidR="005324CE" w:rsidRDefault="005324CE" w:rsidP="005324CE">
      <w:pPr>
        <w:pStyle w:val="Paragraphedeliste"/>
        <w:numPr>
          <w:ilvl w:val="0"/>
          <w:numId w:val="25"/>
        </w:numPr>
        <w:spacing w:after="240"/>
        <w:jc w:val="both"/>
      </w:pPr>
      <w:r>
        <w:t>Suppression d’un ingrédient arrivé à expiration (pourra être éventuellement automatisé)</w:t>
      </w:r>
    </w:p>
    <w:p w14:paraId="61C42A51" w14:textId="77777777" w:rsidR="005324CE" w:rsidRDefault="005324CE" w:rsidP="005324CE">
      <w:pPr>
        <w:pStyle w:val="Paragraphedeliste"/>
        <w:numPr>
          <w:ilvl w:val="0"/>
          <w:numId w:val="25"/>
        </w:numPr>
        <w:spacing w:after="240"/>
        <w:jc w:val="both"/>
      </w:pPr>
      <w:r>
        <w:t>Mise à jour du stock après envoi d’une commande (la commande devra changer de statut)</w:t>
      </w:r>
    </w:p>
    <w:p w14:paraId="15471C54" w14:textId="77777777" w:rsidR="007E0DBA" w:rsidRDefault="00F44F5C" w:rsidP="00F44F5C">
      <w:pPr>
        <w:jc w:val="both"/>
        <w:rPr>
          <w:i/>
        </w:rPr>
      </w:pPr>
      <w:r>
        <w:t xml:space="preserve">Nous avons </w:t>
      </w:r>
      <w:r w:rsidR="008800C2">
        <w:t>décidé</w:t>
      </w:r>
      <w:r>
        <w:t xml:space="preserve"> de stocker ces procédures car elles seront surement utilisées fréquemment au quotidien quand le site web fonctionnera.</w:t>
      </w:r>
      <w:r w:rsidR="007E0DBA">
        <w:rPr>
          <w:i/>
        </w:rPr>
        <w:br w:type="page"/>
      </w:r>
    </w:p>
    <w:p w14:paraId="2E8326B3" w14:textId="77777777"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14:paraId="105EFFB1" w14:textId="77777777" w:rsidR="00BB2816" w:rsidRDefault="00BB2816" w:rsidP="00BB2816">
      <w:pPr>
        <w:spacing w:after="240"/>
        <w:jc w:val="both"/>
      </w:pPr>
      <w:r>
        <w:t xml:space="preserve">Cette procédure prend comme paramètres </w:t>
      </w:r>
      <w:r w:rsidR="00F44F5C">
        <w:t>l’id</w:t>
      </w:r>
      <w:r>
        <w:t xml:space="preserve"> de l'ingrédient, la quantité à ajouter et sa fraicheur. </w:t>
      </w:r>
    </w:p>
    <w:p w14:paraId="0CD69619" w14:textId="77777777" w:rsidR="00F44F5C" w:rsidRDefault="00F44F5C" w:rsidP="00BB2816">
      <w:pPr>
        <w:spacing w:after="240"/>
        <w:jc w:val="both"/>
      </w:pPr>
      <w:r>
        <w:t>La procédure commence par vérifier si l’ingrédient que l’on veut ajouter existe ou non dans le stock. Ensuite en fonction de cette condition :</w:t>
      </w:r>
    </w:p>
    <w:p w14:paraId="1445AFF1" w14:textId="77777777" w:rsidR="00F44F5C" w:rsidRDefault="00F44F5C" w:rsidP="00F44F5C">
      <w:pPr>
        <w:pStyle w:val="Paragraphedeliste"/>
        <w:numPr>
          <w:ilvl w:val="0"/>
          <w:numId w:val="30"/>
        </w:numPr>
        <w:spacing w:after="240"/>
        <w:jc w:val="both"/>
      </w:pPr>
      <w:r>
        <w:t>Si l’élément existe on fait une modification en incrémentant la quantité dans le stock à l’aide du clause UPDATE.</w:t>
      </w:r>
    </w:p>
    <w:p w14:paraId="3EA3F6C9" w14:textId="77777777" w:rsidR="00F44F5C" w:rsidRDefault="00F44F5C" w:rsidP="00F44F5C">
      <w:pPr>
        <w:pStyle w:val="Paragraphedeliste"/>
        <w:numPr>
          <w:ilvl w:val="0"/>
          <w:numId w:val="30"/>
        </w:numPr>
        <w:spacing w:after="240"/>
        <w:jc w:val="both"/>
      </w:pPr>
      <w:r>
        <w:t>Si l’élément n’existe pas on l’ajoute dans le stock à l’aide du clause INSERT INTO.</w:t>
      </w:r>
    </w:p>
    <w:p w14:paraId="7CE1996D" w14:textId="77777777" w:rsidR="00304348" w:rsidRDefault="00BB2816" w:rsidP="00BB2816">
      <w:pPr>
        <w:spacing w:after="240"/>
        <w:jc w:val="both"/>
      </w:pPr>
      <w:r>
        <w:t>Pour finir, nous affichons l'intégralité des articles après modifications pour permette un inventaire des stocks.</w:t>
      </w:r>
    </w:p>
    <w:p w14:paraId="0A1B7804" w14:textId="77777777" w:rsidR="00F44F5C" w:rsidRPr="00F44F5C" w:rsidRDefault="00F44F5C" w:rsidP="00F44F5C">
      <w:pPr>
        <w:spacing w:after="240"/>
        <w:jc w:val="both"/>
      </w:pPr>
      <w:r w:rsidRPr="00F44F5C">
        <w:t>L’exécution de la procédure se fait à l’aide de la commande :</w:t>
      </w:r>
    </w:p>
    <w:p w14:paraId="76CBE9F2" w14:textId="77777777" w:rsidR="00F44F5C" w:rsidRPr="00F44F5C" w:rsidRDefault="00F44F5C" w:rsidP="00F44F5C">
      <w:pPr>
        <w:shd w:val="clear" w:color="auto" w:fill="D9D9D9" w:themeFill="background1" w:themeFillShade="D9"/>
        <w:spacing w:after="240"/>
        <w:jc w:val="both"/>
        <w:rPr>
          <w:rFonts w:ascii="Consolas" w:hAnsi="Consolas"/>
          <w:sz w:val="22"/>
        </w:rPr>
      </w:pPr>
      <w:r w:rsidRPr="00F44F5C">
        <w:rPr>
          <w:rFonts w:ascii="Consolas" w:hAnsi="Consolas"/>
          <w:b/>
          <w:sz w:val="22"/>
        </w:rPr>
        <w:t xml:space="preserve">CALL </w:t>
      </w:r>
      <w:r w:rsidRPr="00F44F5C">
        <w:rPr>
          <w:rFonts w:ascii="Consolas" w:hAnsi="Consolas"/>
          <w:sz w:val="22"/>
        </w:rPr>
        <w:t>ajout_stock(</w:t>
      </w:r>
      <w:r w:rsidRPr="00F44F5C">
        <w:rPr>
          <w:rFonts w:ascii="Consolas" w:hAnsi="Consolas"/>
          <w:i/>
          <w:sz w:val="22"/>
        </w:rPr>
        <w:t>nb, fraicheur, id_produit, id_fournisseur</w:t>
      </w:r>
      <w:r w:rsidRPr="00F44F5C">
        <w:rPr>
          <w:rFonts w:ascii="Consolas" w:hAnsi="Consolas"/>
          <w:sz w:val="22"/>
        </w:rPr>
        <w:t>)</w:t>
      </w:r>
    </w:p>
    <w:p w14:paraId="47A30CFF" w14:textId="77777777" w:rsidR="00F44F5C" w:rsidRDefault="007E296C" w:rsidP="00BB2816">
      <w:pPr>
        <w:spacing w:after="240"/>
        <w:jc w:val="both"/>
      </w:pPr>
      <w:r>
        <w:rPr>
          <w:noProof/>
          <w:lang w:val="en-US" w:eastAsia="en-US"/>
        </w:rPr>
        <mc:AlternateContent>
          <mc:Choice Requires="wps">
            <w:drawing>
              <wp:anchor distT="0" distB="0" distL="114300" distR="114300" simplePos="0" relativeHeight="251658263" behindDoc="0" locked="0" layoutInCell="1" allowOverlap="1" wp14:anchorId="211A6473" wp14:editId="0C8C4D12">
                <wp:simplePos x="0" y="0"/>
                <wp:positionH relativeFrom="margin">
                  <wp:align>center</wp:align>
                </wp:positionH>
                <wp:positionV relativeFrom="paragraph">
                  <wp:posOffset>848995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2D05382F" w14:textId="5179250F" w:rsidR="00FB6EBD" w:rsidRPr="005D759E" w:rsidRDefault="00FB6EBD" w:rsidP="007E0DBA">
                            <w:pPr>
                              <w:pStyle w:val="Lgende"/>
                              <w:jc w:val="center"/>
                              <w:rPr>
                                <w:noProof/>
                                <w:sz w:val="24"/>
                                <w:szCs w:val="24"/>
                              </w:rPr>
                            </w:pPr>
                            <w:bookmarkStart w:id="37" w:name="_Toc479264281"/>
                            <w:r>
                              <w:t xml:space="preserve">Figure </w:t>
                            </w:r>
                            <w:fldSimple w:instr=" SEQ Figure \* ARABIC ">
                              <w:r w:rsidR="00A03FAC">
                                <w:rPr>
                                  <w:noProof/>
                                </w:rPr>
                                <w:t>11</w:t>
                              </w:r>
                            </w:fldSimple>
                            <w:r>
                              <w:t xml:space="preserve"> - Procédure d'affichage et de mise à jour du stock des ingrédients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A6473" id="Zone de texte 31" o:spid="_x0000_s1037" type="#_x0000_t202" style="position:absolute;left:0;text-align:left;margin-left:0;margin-top:66.85pt;width:373.2pt;height:.05pt;z-index:25165826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muNAIAAGwEAAAOAAAAZHJzL2Uyb0RvYy54bWysVMFu2zAMvQ/YPwi6L06aL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" stroked="f">
                <v:textbox style="mso-fit-shape-to-text:t" inset="0,0,0,0">
                  <w:txbxContent>
                    <w:p w14:paraId="2D05382F" w14:textId="5179250F" w:rsidR="00FB6EBD" w:rsidRPr="005D759E" w:rsidRDefault="00FB6EBD" w:rsidP="007E0DBA">
                      <w:pPr>
                        <w:pStyle w:val="Lgende"/>
                        <w:jc w:val="center"/>
                        <w:rPr>
                          <w:noProof/>
                          <w:sz w:val="24"/>
                          <w:szCs w:val="24"/>
                        </w:rPr>
                      </w:pPr>
                      <w:bookmarkStart w:id="38" w:name="_Toc479264281"/>
                      <w:r>
                        <w:t xml:space="preserve">Figure </w:t>
                      </w:r>
                      <w:fldSimple w:instr=" SEQ Figure \* ARABIC ">
                        <w:r w:rsidR="00A03FAC">
                          <w:rPr>
                            <w:noProof/>
                          </w:rPr>
                          <w:t>11</w:t>
                        </w:r>
                      </w:fldSimple>
                      <w:r>
                        <w:t xml:space="preserve"> - Procédure d'affichage et de mise à jour du stock des ingrédients</w:t>
                      </w:r>
                      <w:bookmarkEnd w:id="38"/>
                    </w:p>
                  </w:txbxContent>
                </v:textbox>
                <w10:wrap type="topAndBottom" anchorx="margin"/>
              </v:shape>
            </w:pict>
          </mc:Fallback>
        </mc:AlternateContent>
      </w:r>
      <w:r w:rsidRPr="00F44F5C">
        <w:rPr>
          <w:noProof/>
          <w:lang w:val="en-US" w:eastAsia="en-US"/>
        </w:rPr>
        <w:drawing>
          <wp:anchor distT="0" distB="0" distL="114300" distR="114300" simplePos="0" relativeHeight="251658287" behindDoc="0" locked="0" layoutInCell="1" allowOverlap="1">
            <wp:simplePos x="0" y="0"/>
            <wp:positionH relativeFrom="margin">
              <wp:align>center</wp:align>
            </wp:positionH>
            <wp:positionV relativeFrom="paragraph">
              <wp:posOffset>645795</wp:posOffset>
            </wp:positionV>
            <wp:extent cx="2565713" cy="173181"/>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04" b="12157"/>
                    <a:stretch/>
                  </pic:blipFill>
                  <pic:spPr bwMode="auto">
                    <a:xfrm>
                      <a:off x="0" y="0"/>
                      <a:ext cx="2565713" cy="173181"/>
                    </a:xfrm>
                    <a:prstGeom prst="rect">
                      <a:avLst/>
                    </a:prstGeom>
                    <a:ln>
                      <a:noFill/>
                    </a:ln>
                    <a:extLst>
                      <a:ext uri="{53640926-AAD7-44D8-BBD7-CCE9431645EC}">
                        <a14:shadowObscured xmlns:a14="http://schemas.microsoft.com/office/drawing/2010/main"/>
                      </a:ext>
                    </a:extLst>
                  </pic:spPr>
                </pic:pic>
              </a:graphicData>
            </a:graphic>
          </wp:anchor>
        </w:drawing>
      </w:r>
      <w:r w:rsidR="00F44F5C" w:rsidRPr="00F44F5C">
        <w:t>Nb correspond à la qu</w:t>
      </w:r>
      <w:r>
        <w:t xml:space="preserve">antité d’ingrédients à rajouter ; </w:t>
      </w:r>
      <w:r w:rsidR="00F44F5C" w:rsidRPr="00F44F5C">
        <w:t>fraicheur correspond</w:t>
      </w:r>
      <w:r>
        <w:t xml:space="preserve"> à la fraicheur des ingrédients ; </w:t>
      </w:r>
      <w:r w:rsidR="00F44F5C" w:rsidRPr="00F44F5C">
        <w:t>id_produit</w:t>
      </w:r>
      <w:r>
        <w:t xml:space="preserve"> correspond à l’id d’ingrédient ; </w:t>
      </w:r>
      <w:r w:rsidR="00F44F5C" w:rsidRPr="00F44F5C">
        <w:t>id_fournisseur correspond à l’id du fournisseur d’où proviennent les ingrédients</w:t>
      </w:r>
      <w:r>
        <w:t>.</w:t>
      </w:r>
    </w:p>
    <w:p w14:paraId="17761209" w14:textId="77777777" w:rsidR="00A87D5B" w:rsidRDefault="00A87D5B">
      <w:pPr>
        <w:rPr>
          <w:b/>
        </w:rPr>
      </w:pPr>
      <w:r>
        <w:rPr>
          <w:b/>
        </w:rPr>
        <w:t>Historique des commandes d’un client</w:t>
      </w:r>
    </w:p>
    <w:p w14:paraId="58F35723" w14:textId="77777777" w:rsidR="00A87D5B" w:rsidRDefault="00A87D5B" w:rsidP="00E560E6">
      <w:pPr>
        <w:spacing w:before="240"/>
        <w:jc w:val="both"/>
      </w:pPr>
      <w:r>
        <w:t>Cette procédure prend en paramètre le nom du client pour lequel on souhaite obtenir la liste des commandes.</w:t>
      </w:r>
    </w:p>
    <w:p w14:paraId="18D8C90E" w14:textId="77777777" w:rsidR="00E560E6" w:rsidRDefault="00E560E6" w:rsidP="00E560E6">
      <w:pPr>
        <w:spacing w:before="240"/>
        <w:jc w:val="both"/>
      </w:pPr>
      <w:r>
        <w:rPr>
          <w:noProof/>
          <w:lang w:val="en-US" w:eastAsia="en-US"/>
        </w:rPr>
        <mc:AlternateContent>
          <mc:Choice Requires="wps">
            <w:drawing>
              <wp:anchor distT="0" distB="0" distL="114300" distR="114300" simplePos="0" relativeHeight="251658267"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14:paraId="15FCD135" w14:textId="5A374E79" w:rsidR="00FB6EBD" w:rsidRPr="00BF265F" w:rsidRDefault="00FB6EBD" w:rsidP="00E560E6">
                            <w:pPr>
                              <w:pStyle w:val="Lgende"/>
                              <w:jc w:val="center"/>
                              <w:rPr>
                                <w:noProof/>
                                <w:sz w:val="24"/>
                                <w:szCs w:val="24"/>
                              </w:rPr>
                            </w:pPr>
                            <w:bookmarkStart w:id="39" w:name="_Toc479264282"/>
                            <w:r>
                              <w:t xml:space="preserve">Figure </w:t>
                            </w:r>
                            <w:fldSimple w:instr=" SEQ Figure \* ARABIC ">
                              <w:r w:rsidR="00A03FAC">
                                <w:rPr>
                                  <w:noProof/>
                                </w:rPr>
                                <w:t>12</w:t>
                              </w:r>
                            </w:fldSimple>
                            <w:r>
                              <w:t xml:space="preserve"> - Procédure affichant l'historique des commandes d'un client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8" type="#_x0000_t202" style="position:absolute;left:0;text-align:left;margin-left:-.05pt;margin-top:139.5pt;width:453pt;height:15pt;z-index:2516582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" stroked="f">
                <v:textbox inset="0,0,0,0">
                  <w:txbxContent>
                    <w:p w14:paraId="15FCD135" w14:textId="5A374E79" w:rsidR="00FB6EBD" w:rsidRPr="00BF265F" w:rsidRDefault="00FB6EBD" w:rsidP="00E560E6">
                      <w:pPr>
                        <w:pStyle w:val="Lgende"/>
                        <w:jc w:val="center"/>
                        <w:rPr>
                          <w:noProof/>
                          <w:sz w:val="24"/>
                          <w:szCs w:val="24"/>
                        </w:rPr>
                      </w:pPr>
                      <w:bookmarkStart w:id="40" w:name="_Toc479264282"/>
                      <w:r>
                        <w:t xml:space="preserve">Figure </w:t>
                      </w:r>
                      <w:fldSimple w:instr=" SEQ Figure \* ARABIC ">
                        <w:r w:rsidR="00A03FAC">
                          <w:rPr>
                            <w:noProof/>
                          </w:rPr>
                          <w:t>12</w:t>
                        </w:r>
                      </w:fldSimple>
                      <w:r>
                        <w:t xml:space="preserve"> - Procédure affichant l'historique des commandes d'un client</w:t>
                      </w:r>
                      <w:bookmarkEnd w:id="40"/>
                    </w:p>
                  </w:txbxContent>
                </v:textbox>
                <w10:wrap type="topAndBottom" anchorx="margin"/>
              </v:shape>
            </w:pict>
          </mc:Fallback>
        </mc:AlternateContent>
      </w:r>
      <w:r>
        <w:rPr>
          <w:noProof/>
          <w:lang w:val="en-US" w:eastAsia="en-US"/>
        </w:rPr>
        <w:drawing>
          <wp:anchor distT="0" distB="0" distL="114300" distR="114300" simplePos="0" relativeHeight="251658266"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14:paraId="6703F9FC" w14:textId="77777777" w:rsidR="00A87D5B" w:rsidRDefault="00A87D5B" w:rsidP="00E560E6">
      <w:pPr>
        <w:spacing w:before="240"/>
        <w:jc w:val="both"/>
        <w:rPr>
          <w:b/>
        </w:rPr>
      </w:pPr>
      <w:r>
        <w:rPr>
          <w:b/>
        </w:rPr>
        <w:br w:type="page"/>
      </w:r>
    </w:p>
    <w:p w14:paraId="48A064C7" w14:textId="77777777" w:rsidR="00BB2816" w:rsidRDefault="007E0DBA" w:rsidP="00BB2816">
      <w:pPr>
        <w:spacing w:after="240"/>
        <w:jc w:val="both"/>
        <w:rPr>
          <w:b/>
        </w:rPr>
      </w:pPr>
      <w:r w:rsidRPr="007E0DBA">
        <w:rPr>
          <w:b/>
        </w:rPr>
        <w:lastRenderedPageBreak/>
        <w:t>Suppression d’un ingrédient arrivé à expiration</w:t>
      </w:r>
    </w:p>
    <w:p w14:paraId="250FD6DB" w14:textId="77777777" w:rsidR="007E0DBA" w:rsidRDefault="007E0DBA" w:rsidP="007E0DBA">
      <w:pPr>
        <w:spacing w:after="240"/>
        <w:jc w:val="both"/>
      </w:pPr>
      <w:r>
        <w:t>Cette procédure permet de décrémenter d'une unité (journée) la fraicheur chaque jour. Elle est programmée pour s’exécuter tous les soirs à minuit.</w:t>
      </w:r>
    </w:p>
    <w:p w14:paraId="57A8226F" w14:textId="77777777" w:rsidR="00F44F5C" w:rsidRPr="007E0DBA" w:rsidRDefault="00A87D5B" w:rsidP="007E0DBA">
      <w:pPr>
        <w:spacing w:after="240"/>
        <w:jc w:val="both"/>
      </w:pPr>
      <w:r>
        <w:rPr>
          <w:noProof/>
          <w:lang w:val="en-US" w:eastAsia="en-US"/>
        </w:rPr>
        <mc:AlternateContent>
          <mc:Choice Requires="wps">
            <w:drawing>
              <wp:anchor distT="0" distB="0" distL="114300" distR="114300" simplePos="0" relativeHeight="251658265"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7266E160" w14:textId="7DE10E8E" w:rsidR="00FB6EBD" w:rsidRPr="00DF3CA8" w:rsidRDefault="00FB6EBD" w:rsidP="00A87D5B">
                            <w:pPr>
                              <w:pStyle w:val="Lgende"/>
                              <w:rPr>
                                <w:noProof/>
                                <w:sz w:val="24"/>
                                <w:szCs w:val="24"/>
                              </w:rPr>
                            </w:pPr>
                            <w:bookmarkStart w:id="41" w:name="_Toc479264283"/>
                            <w:r>
                              <w:t xml:space="preserve">Figure </w:t>
                            </w:r>
                            <w:fldSimple w:instr=" SEQ Figure \* ARABIC ">
                              <w:r w:rsidR="00A03FAC">
                                <w:rPr>
                                  <w:noProof/>
                                </w:rPr>
                                <w:t>13</w:t>
                              </w:r>
                            </w:fldSimple>
                            <w:r>
                              <w:t xml:space="preserve"> - Procédure de suppression d'un ingrédient arrivé à expiration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9" type="#_x0000_t202" style="position:absolute;left:0;text-align:left;margin-left:0;margin-top:148.5pt;width:268.2pt;height:.05pt;z-index:25165826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In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WGCJzQCAABsBAAADgAAAAAAAAAAAAAA&#10;AAAuAgAAZHJzL2Uyb0RvYy54bWxQSwECLQAUAAYACAAAACEAsbskft8AAAAIAQAADwAAAAAAAAAA&#10;AAAAAACOBAAAZHJzL2Rvd25yZXYueG1sUEsFBgAAAAAEAAQA8wAAAJoFAAAAAA==&#10;" stroked="f">
                <v:textbox style="mso-fit-shape-to-text:t" inset="0,0,0,0">
                  <w:txbxContent>
                    <w:p w14:paraId="7266E160" w14:textId="7DE10E8E" w:rsidR="00FB6EBD" w:rsidRPr="00DF3CA8" w:rsidRDefault="00FB6EBD" w:rsidP="00A87D5B">
                      <w:pPr>
                        <w:pStyle w:val="Lgende"/>
                        <w:rPr>
                          <w:noProof/>
                          <w:sz w:val="24"/>
                          <w:szCs w:val="24"/>
                        </w:rPr>
                      </w:pPr>
                      <w:bookmarkStart w:id="42" w:name="_Toc479264283"/>
                      <w:r>
                        <w:t xml:space="preserve">Figure </w:t>
                      </w:r>
                      <w:fldSimple w:instr=" SEQ Figure \* ARABIC ">
                        <w:r w:rsidR="00A03FAC">
                          <w:rPr>
                            <w:noProof/>
                          </w:rPr>
                          <w:t>13</w:t>
                        </w:r>
                      </w:fldSimple>
                      <w:r>
                        <w:t xml:space="preserve"> - Procédure de suppression d'un ingrédient arrivé à expiration</w:t>
                      </w:r>
                      <w:bookmarkEnd w:id="42"/>
                    </w:p>
                  </w:txbxContent>
                </v:textbox>
                <w10:wrap type="topAndBottom" anchorx="margin"/>
              </v:shape>
            </w:pict>
          </mc:Fallback>
        </mc:AlternateContent>
      </w:r>
      <w:r>
        <w:rPr>
          <w:noProof/>
          <w:lang w:val="en-US" w:eastAsia="en-US"/>
        </w:rPr>
        <w:drawing>
          <wp:anchor distT="0" distB="0" distL="114300" distR="114300" simplePos="0" relativeHeight="251658264" behindDoc="0" locked="0" layoutInCell="1" allowOverlap="1">
            <wp:simplePos x="0" y="0"/>
            <wp:positionH relativeFrom="margin">
              <wp:align>center</wp:align>
            </wp:positionH>
            <wp:positionV relativeFrom="paragraph">
              <wp:posOffset>454660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La procédure supprime également les éléments dont la fraicheur est égale a 0 en effectuant une jointure entre Stock et Produit.</w:t>
      </w:r>
    </w:p>
    <w:p w14:paraId="2E8C7BF4" w14:textId="77777777" w:rsidR="00BB2816" w:rsidRDefault="00626BDC" w:rsidP="00BB2816">
      <w:pPr>
        <w:spacing w:after="240"/>
        <w:jc w:val="both"/>
        <w:rPr>
          <w:b/>
        </w:rPr>
      </w:pPr>
      <w:r>
        <w:rPr>
          <w:b/>
        </w:rPr>
        <w:t>Mise à jour du stock après envoie d’une commande</w:t>
      </w:r>
    </w:p>
    <w:p w14:paraId="41D18E6E" w14:textId="77777777" w:rsidR="004C3316" w:rsidRDefault="004C3316" w:rsidP="004C3316">
      <w:pPr>
        <w:spacing w:after="240"/>
        <w:jc w:val="both"/>
      </w:pPr>
      <w:r>
        <w:t xml:space="preserve">Cette procédure permet de mettre à jour le stock lors de l'envoi d'une commande. Elle prend en argument le numéro de la commande concerné. </w:t>
      </w:r>
    </w:p>
    <w:p w14:paraId="0914A399" w14:textId="77777777" w:rsidR="004C3316" w:rsidRDefault="004C3316" w:rsidP="004C3316">
      <w:pPr>
        <w:spacing w:after="240"/>
        <w:jc w:val="both"/>
      </w:pPr>
      <w:r>
        <w:t>La première partie de la procédure stockée permet d'afficher une commande ainsi que son statut, ses produits, quantités et sa quantité dans le stock.</w:t>
      </w:r>
    </w:p>
    <w:p w14:paraId="7DDCE0DB" w14:textId="77777777" w:rsidR="004C3316" w:rsidRDefault="004C3316" w:rsidP="004C3316">
      <w:pPr>
        <w:spacing w:after="240"/>
        <w:jc w:val="both"/>
      </w:pPr>
      <w:r>
        <w:t>On effectue une jointure entre les tables Commande, Stock et Produit avec un lien entre les ID commande et les IDproduit ainsi que le statut qui doit être en préparation.</w:t>
      </w:r>
    </w:p>
    <w:p w14:paraId="41967BFC" w14:textId="77777777" w:rsidR="004C3316" w:rsidRDefault="002A38F1" w:rsidP="004C3316">
      <w:pPr>
        <w:spacing w:after="240"/>
        <w:jc w:val="both"/>
      </w:pPr>
      <w:r>
        <w:t>E</w:t>
      </w:r>
      <w:r w:rsidR="004C3316">
        <w:t xml:space="preserve">nsuite le stock du/des produits concernés se met </w:t>
      </w:r>
      <w:r>
        <w:t>à</w:t>
      </w:r>
      <w:r w:rsidR="004C3316">
        <w:t xml:space="preserve"> jour en retirant la quantité </w:t>
      </w:r>
      <w:r>
        <w:t>présente</w:t>
      </w:r>
      <w:r w:rsidR="004C3316">
        <w:t xml:space="preserve"> dans la commande pour chaque </w:t>
      </w:r>
      <w:r>
        <w:t>produit. L</w:t>
      </w:r>
      <w:r w:rsidR="004C3316">
        <w:t xml:space="preserve">e statut de la commande se </w:t>
      </w:r>
      <w:r>
        <w:t>passe en livraison si le statut</w:t>
      </w:r>
    </w:p>
    <w:p w14:paraId="23DBF2C2" w14:textId="77777777" w:rsidR="004C3316" w:rsidRDefault="003B6C1C" w:rsidP="004C3316">
      <w:pPr>
        <w:spacing w:after="240"/>
        <w:jc w:val="both"/>
      </w:pPr>
      <w:r>
        <w:rPr>
          <w:noProof/>
          <w:lang w:val="en-US" w:eastAsia="en-US"/>
        </w:rPr>
        <mc:AlternateContent>
          <mc:Choice Requires="wps">
            <w:drawing>
              <wp:anchor distT="0" distB="0" distL="114300" distR="114300" simplePos="0" relativeHeight="251658289" behindDoc="0" locked="0" layoutInCell="1" allowOverlap="1" wp14:anchorId="437ED44A" wp14:editId="73A30414">
                <wp:simplePos x="0" y="0"/>
                <wp:positionH relativeFrom="column">
                  <wp:posOffset>611505</wp:posOffset>
                </wp:positionH>
                <wp:positionV relativeFrom="paragraph">
                  <wp:posOffset>2742565</wp:posOffset>
                </wp:positionV>
                <wp:extent cx="4533265" cy="635"/>
                <wp:effectExtent l="0" t="0" r="635" b="18415"/>
                <wp:wrapTopAndBottom/>
                <wp:docPr id="57" name="Zone de texte 57"/>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14:paraId="31652EB5" w14:textId="48007E27" w:rsidR="00FB6EBD" w:rsidRPr="00B8739D" w:rsidRDefault="00FB6EBD" w:rsidP="003B6C1C">
                            <w:pPr>
                              <w:pStyle w:val="Lgende"/>
                              <w:jc w:val="center"/>
                              <w:rPr>
                                <w:noProof/>
                                <w:sz w:val="24"/>
                                <w:szCs w:val="24"/>
                              </w:rPr>
                            </w:pPr>
                            <w:bookmarkStart w:id="43" w:name="_Toc479264284"/>
                            <w:r>
                              <w:t xml:space="preserve">Figure </w:t>
                            </w:r>
                            <w:fldSimple w:instr=" SEQ Figure \* ARABIC ">
                              <w:r w:rsidR="00A03FAC">
                                <w:rPr>
                                  <w:noProof/>
                                </w:rPr>
                                <w:t>14</w:t>
                              </w:r>
                            </w:fldSimple>
                            <w:r>
                              <w:t xml:space="preserve"> - Procédure de modification du stock après l'envoi d'une commande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ED44A" id="Zone de texte 57" o:spid="_x0000_s1040" type="#_x0000_t202" style="position:absolute;left:0;text-align:left;margin-left:48.15pt;margin-top:215.95pt;width:356.9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WNgIAAGwEAAAOAAAAZHJzL2Uyb0RvYy54bWysVE1v2zAMvQ/YfxB0X5yPJiu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" stroked="f">
                <v:textbox style="mso-fit-shape-to-text:t" inset="0,0,0,0">
                  <w:txbxContent>
                    <w:p w14:paraId="31652EB5" w14:textId="48007E27" w:rsidR="00FB6EBD" w:rsidRPr="00B8739D" w:rsidRDefault="00FB6EBD" w:rsidP="003B6C1C">
                      <w:pPr>
                        <w:pStyle w:val="Lgende"/>
                        <w:jc w:val="center"/>
                        <w:rPr>
                          <w:noProof/>
                          <w:sz w:val="24"/>
                          <w:szCs w:val="24"/>
                        </w:rPr>
                      </w:pPr>
                      <w:bookmarkStart w:id="44" w:name="_Toc479264284"/>
                      <w:r>
                        <w:t xml:space="preserve">Figure </w:t>
                      </w:r>
                      <w:fldSimple w:instr=" SEQ Figure \* ARABIC ">
                        <w:r w:rsidR="00A03FAC">
                          <w:rPr>
                            <w:noProof/>
                          </w:rPr>
                          <w:t>14</w:t>
                        </w:r>
                      </w:fldSimple>
                      <w:r>
                        <w:t xml:space="preserve"> - Procédure de modification du stock après l'envoi d'une commande</w:t>
                      </w:r>
                      <w:bookmarkEnd w:id="44"/>
                    </w:p>
                  </w:txbxContent>
                </v:textbox>
                <w10:wrap type="topAndBottom"/>
              </v:shape>
            </w:pict>
          </mc:Fallback>
        </mc:AlternateContent>
      </w:r>
      <w:r w:rsidR="002A38F1">
        <w:rPr>
          <w:noProof/>
          <w:lang w:val="en-US" w:eastAsia="en-US"/>
        </w:rPr>
        <w:drawing>
          <wp:anchor distT="0" distB="0" distL="114300" distR="114300" simplePos="0" relativeHeight="251658288" behindDoc="0" locked="0" layoutInCell="1" allowOverlap="1">
            <wp:simplePos x="0" y="0"/>
            <wp:positionH relativeFrom="margin">
              <wp:align>center</wp:align>
            </wp:positionH>
            <wp:positionV relativeFrom="paragraph">
              <wp:posOffset>323215</wp:posOffset>
            </wp:positionV>
            <wp:extent cx="4533265" cy="2362200"/>
            <wp:effectExtent l="0" t="0" r="635" b="0"/>
            <wp:wrapTopAndBottom/>
            <wp:docPr id="56" name="Image 56" descr="C:\Users\lecom\AppData\Local\Microsoft\Windows\INetCache\Content.Word\envoi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envoi_command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206" b="32865"/>
                    <a:stretch/>
                  </pic:blipFill>
                  <pic:spPr bwMode="auto">
                    <a:xfrm>
                      <a:off x="0" y="0"/>
                      <a:ext cx="453326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F1">
        <w:t>Pour finir, on affiche</w:t>
      </w:r>
      <w:r w:rsidR="004C3316">
        <w:t xml:space="preserve"> la commande avec le statut modifié</w:t>
      </w:r>
      <w:r w:rsidR="002A38F1">
        <w:t>.</w:t>
      </w:r>
    </w:p>
    <w:p w14:paraId="4599D3BA" w14:textId="77777777" w:rsidR="002A38F1" w:rsidRPr="004C3316" w:rsidRDefault="002A38F1" w:rsidP="004C3316">
      <w:pPr>
        <w:spacing w:after="240"/>
        <w:jc w:val="both"/>
      </w:pPr>
    </w:p>
    <w:p w14:paraId="6D52778C" w14:textId="77777777" w:rsidR="0040557E" w:rsidRDefault="0040557E" w:rsidP="00FA4898">
      <w:pPr>
        <w:pStyle w:val="Titre3"/>
        <w:numPr>
          <w:ilvl w:val="0"/>
          <w:numId w:val="16"/>
        </w:numPr>
        <w:spacing w:after="240"/>
        <w:jc w:val="both"/>
      </w:pPr>
      <w:bookmarkStart w:id="45" w:name="_Toc479264261"/>
      <w:r>
        <w:lastRenderedPageBreak/>
        <w:t>Soumission de recettes</w:t>
      </w:r>
      <w:bookmarkEnd w:id="45"/>
    </w:p>
    <w:p w14:paraId="1F11C04C" w14:textId="77777777"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14:paraId="068008CC" w14:textId="77777777" w:rsidR="00D54EE3" w:rsidRDefault="00D54EE3" w:rsidP="00F97703">
      <w:pPr>
        <w:spacing w:before="240"/>
        <w:jc w:val="both"/>
      </w:pPr>
      <w:r>
        <w:t>Nous devions donc pouvoir ajouter une proposition de recette et ensuite permettre à Giselle de valider ou de refuser cette proposition.</w:t>
      </w:r>
    </w:p>
    <w:p w14:paraId="2D68170C" w14:textId="77777777" w:rsidR="00D54EE3" w:rsidRDefault="00D54EE3" w:rsidP="00F97703">
      <w:pPr>
        <w:spacing w:before="240"/>
        <w:jc w:val="both"/>
        <w:rPr>
          <w:b/>
        </w:rPr>
      </w:pPr>
      <w:r>
        <w:rPr>
          <w:b/>
        </w:rPr>
        <w:t>Ajouter une proposition de recette</w:t>
      </w:r>
    </w:p>
    <w:p w14:paraId="05061C8D" w14:textId="77777777"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se_compose_propo.</w:t>
      </w:r>
    </w:p>
    <w:p w14:paraId="5AF150C1" w14:textId="77777777" w:rsidR="00D54EE3" w:rsidRDefault="00F97703" w:rsidP="00F97703">
      <w:pPr>
        <w:spacing w:before="240"/>
        <w:jc w:val="both"/>
      </w:pPr>
      <w:r>
        <w:t xml:space="preserve"> La table se_compose_propo ne contient que des ID, il faut donc récupérer les ID correspondant aux ingrédients passés en paramètres.</w:t>
      </w:r>
      <w:r w:rsidR="007F5018">
        <w:t xml:space="preserve"> On utilise pour cela des requêtes de type INSERT INTO … SELECT …</w:t>
      </w:r>
    </w:p>
    <w:p w14:paraId="1BEDF7D0" w14:textId="77777777" w:rsidR="007F5018" w:rsidRDefault="007F5018" w:rsidP="00F97703">
      <w:pPr>
        <w:spacing w:before="240"/>
        <w:jc w:val="both"/>
      </w:pPr>
      <w:r>
        <w:t>Par exemple, pour ajouter le deuxième ingrédient dans la recette :</w:t>
      </w:r>
    </w:p>
    <w:p w14:paraId="0DAFD475" w14:textId="77777777" w:rsidR="007F5018" w:rsidRPr="00F44F5C" w:rsidRDefault="007F5018" w:rsidP="007F5018">
      <w:pPr>
        <w:shd w:val="clear" w:color="auto" w:fill="D9D9D9" w:themeFill="background1" w:themeFillShade="D9"/>
        <w:spacing w:before="240"/>
        <w:rPr>
          <w:rFonts w:ascii="Consolas" w:hAnsi="Consolas"/>
          <w:sz w:val="22"/>
        </w:rPr>
      </w:pPr>
      <w:r w:rsidRPr="00F44F5C">
        <w:rPr>
          <w:rFonts w:ascii="Consolas" w:hAnsi="Consolas"/>
          <w:b/>
          <w:sz w:val="22"/>
        </w:rPr>
        <w:t>INSERT INTO</w:t>
      </w:r>
      <w:r w:rsidRPr="00F44F5C">
        <w:rPr>
          <w:rFonts w:ascii="Consolas" w:hAnsi="Consolas"/>
          <w:sz w:val="22"/>
        </w:rPr>
        <w:t xml:space="preserve"> se_compose_propo(`QteIngredient`,`FraicheurMin`,`FraicheurMax`,`Temps`,`IDProposition`,`IDproduit`)</w:t>
      </w:r>
    </w:p>
    <w:p w14:paraId="10459621" w14:textId="77777777"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14:paraId="38195EF4" w14:textId="77777777"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Produit</w:t>
      </w:r>
    </w:p>
    <w:p w14:paraId="604BAF43" w14:textId="77777777"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NomProduit = ingredient2;</w:t>
      </w:r>
    </w:p>
    <w:p w14:paraId="2967DF91" w14:textId="77777777" w:rsidR="003837BA" w:rsidRPr="003837BA" w:rsidRDefault="003B6C1C" w:rsidP="00F97703">
      <w:pPr>
        <w:spacing w:before="240"/>
        <w:jc w:val="both"/>
      </w:pPr>
      <w:r>
        <w:rPr>
          <w:noProof/>
          <w:lang w:val="en-US" w:eastAsia="en-US"/>
        </w:rPr>
        <w:drawing>
          <wp:anchor distT="0" distB="0" distL="114300" distR="114300" simplePos="0" relativeHeight="251658275" behindDoc="0" locked="0" layoutInCell="1" allowOverlap="1">
            <wp:simplePos x="0" y="0"/>
            <wp:positionH relativeFrom="margin">
              <wp:posOffset>-312420</wp:posOffset>
            </wp:positionH>
            <wp:positionV relativeFrom="paragraph">
              <wp:posOffset>445135</wp:posOffset>
            </wp:positionV>
            <wp:extent cx="6373495"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46"/>
                    <a:stretch>
                      <a:fillRect/>
                    </a:stretch>
                  </pic:blipFill>
                  <pic:spPr>
                    <a:xfrm>
                      <a:off x="0" y="0"/>
                      <a:ext cx="6373495" cy="952500"/>
                    </a:xfrm>
                    <a:prstGeom prst="rect">
                      <a:avLst/>
                    </a:prstGeom>
                  </pic:spPr>
                </pic:pic>
              </a:graphicData>
            </a:graphic>
          </wp:anchor>
        </w:drawing>
      </w:r>
      <w:r>
        <w:rPr>
          <w:noProof/>
          <w:lang w:val="en-US" w:eastAsia="en-US"/>
        </w:rPr>
        <mc:AlternateContent>
          <mc:Choice Requires="wps">
            <w:drawing>
              <wp:anchor distT="0" distB="0" distL="114300" distR="114300" simplePos="0" relativeHeight="251658276" behindDoc="0" locked="0" layoutInCell="1" allowOverlap="1" wp14:anchorId="35AE491D" wp14:editId="7A37BBA4">
                <wp:simplePos x="0" y="0"/>
                <wp:positionH relativeFrom="column">
                  <wp:posOffset>-312420</wp:posOffset>
                </wp:positionH>
                <wp:positionV relativeFrom="paragraph">
                  <wp:posOffset>1454785</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14:paraId="4E40CC46" w14:textId="6C19B98E" w:rsidR="00FB6EBD" w:rsidRPr="00D74314" w:rsidRDefault="00FB6EBD" w:rsidP="003837BA">
                            <w:pPr>
                              <w:pStyle w:val="Lgende"/>
                              <w:jc w:val="center"/>
                              <w:rPr>
                                <w:noProof/>
                                <w:sz w:val="24"/>
                                <w:szCs w:val="24"/>
                              </w:rPr>
                            </w:pPr>
                            <w:bookmarkStart w:id="46" w:name="_Toc479264285"/>
                            <w:r>
                              <w:t xml:space="preserve">Figure </w:t>
                            </w:r>
                            <w:fldSimple w:instr=" SEQ Figure \* ARABIC ">
                              <w:r w:rsidR="00A03FAC">
                                <w:rPr>
                                  <w:noProof/>
                                </w:rPr>
                                <w:t>15</w:t>
                              </w:r>
                            </w:fldSimple>
                            <w:r>
                              <w:t xml:space="preserve"> – Procédure d’ajout d’une proposition de recette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41" type="#_x0000_t202" style="position:absolute;left:0;text-align:left;margin-left:-24.6pt;margin-top:114.55pt;width:501.8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" stroked="f">
                <v:textbox style="mso-fit-shape-to-text:t" inset="0,0,0,0">
                  <w:txbxContent>
                    <w:p w14:paraId="4E40CC46" w14:textId="6C19B98E" w:rsidR="00FB6EBD" w:rsidRPr="00D74314" w:rsidRDefault="00FB6EBD" w:rsidP="003837BA">
                      <w:pPr>
                        <w:pStyle w:val="Lgende"/>
                        <w:jc w:val="center"/>
                        <w:rPr>
                          <w:noProof/>
                          <w:sz w:val="24"/>
                          <w:szCs w:val="24"/>
                        </w:rPr>
                      </w:pPr>
                      <w:bookmarkStart w:id="47" w:name="_Toc479264285"/>
                      <w:r>
                        <w:t xml:space="preserve">Figure </w:t>
                      </w:r>
                      <w:fldSimple w:instr=" SEQ Figure \* ARABIC ">
                        <w:r w:rsidR="00A03FAC">
                          <w:rPr>
                            <w:noProof/>
                          </w:rPr>
                          <w:t>15</w:t>
                        </w:r>
                      </w:fldSimple>
                      <w:r>
                        <w:t xml:space="preserve"> – Procédure d’ajout d’une proposition de recette</w:t>
                      </w:r>
                      <w:bookmarkEnd w:id="47"/>
                    </w:p>
                  </w:txbxContent>
                </v:textbox>
                <w10:wrap type="topAndBottom"/>
              </v:shape>
            </w:pict>
          </mc:Fallback>
        </mc:AlternateContent>
      </w:r>
      <w:r w:rsidR="003837BA" w:rsidRPr="003837BA">
        <w:t>Une fois la proposition de recette ajoutée on affiche le récapitulatif de celle-ci.</w:t>
      </w:r>
    </w:p>
    <w:p w14:paraId="65E2C1EB" w14:textId="77777777" w:rsidR="003837BA" w:rsidRDefault="00FC15F1" w:rsidP="00F97703">
      <w:pPr>
        <w:spacing w:before="240"/>
        <w:jc w:val="both"/>
        <w:rPr>
          <w:b/>
        </w:rPr>
      </w:pPr>
      <w:r>
        <w:rPr>
          <w:b/>
        </w:rPr>
        <w:t>Valider une recette qui a été acceptée</w:t>
      </w:r>
    </w:p>
    <w:p w14:paraId="6B4F28D5" w14:textId="77777777"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14:paraId="352E73A9" w14:textId="77777777" w:rsidR="009E2028" w:rsidRDefault="009E2028" w:rsidP="00F97703">
      <w:pPr>
        <w:spacing w:before="240"/>
        <w:jc w:val="both"/>
      </w:pPr>
      <w:r>
        <w:t>La procédure valider_proposition prend en paramètre l’ID de la proposition pour laquelle on veut transférer la recette dans les recettes officielles. Une fois la proposition ajoutée dans les tables Produit, Preparation et se_compose_prepa on la supprime des tables Proposition et se_compose_propo.</w:t>
      </w:r>
    </w:p>
    <w:p w14:paraId="21DECE90" w14:textId="77777777" w:rsidR="003B6C1C" w:rsidRDefault="003B6C1C">
      <w:pPr>
        <w:rPr>
          <w:b/>
        </w:rPr>
      </w:pPr>
      <w:r>
        <w:rPr>
          <w:b/>
        </w:rPr>
        <w:br w:type="page"/>
      </w:r>
    </w:p>
    <w:p w14:paraId="3AA99E99" w14:textId="77777777" w:rsidR="009E2028" w:rsidRDefault="009E2028" w:rsidP="00F97703">
      <w:pPr>
        <w:spacing w:before="240"/>
        <w:jc w:val="both"/>
        <w:rPr>
          <w:b/>
        </w:rPr>
      </w:pPr>
      <w:r>
        <w:rPr>
          <w:b/>
        </w:rPr>
        <w:lastRenderedPageBreak/>
        <w:t>Supprimer une recette qui n’a pas été retenue</w:t>
      </w:r>
    </w:p>
    <w:p w14:paraId="676F5104" w14:textId="77777777"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14:paraId="023F2F7C" w14:textId="77777777"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refus_proposition(id)</w:t>
      </w:r>
    </w:p>
    <w:p w14:paraId="483F6DFE" w14:textId="77777777" w:rsidR="003B6C1C" w:rsidRDefault="00487F89" w:rsidP="003B6C1C">
      <w:pPr>
        <w:spacing w:before="240"/>
        <w:jc w:val="both"/>
      </w:pPr>
      <w:r w:rsidRPr="000B15D7">
        <w:rPr>
          <w:noProof/>
          <w:lang w:val="en-US" w:eastAsia="en-US"/>
        </w:rPr>
        <w:drawing>
          <wp:anchor distT="0" distB="0" distL="114300" distR="114300" simplePos="0" relativeHeight="251658277"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58278"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14:paraId="23F09496" w14:textId="710CAE6E" w:rsidR="00FB6EBD" w:rsidRPr="007142F8" w:rsidRDefault="00FB6EBD" w:rsidP="009E2028">
                            <w:pPr>
                              <w:pStyle w:val="Lgende"/>
                              <w:jc w:val="center"/>
                              <w:rPr>
                                <w:noProof/>
                                <w:sz w:val="24"/>
                                <w:szCs w:val="24"/>
                              </w:rPr>
                            </w:pPr>
                            <w:bookmarkStart w:id="48" w:name="_Toc479264286"/>
                            <w:r>
                              <w:t xml:space="preserve">Figure </w:t>
                            </w:r>
                            <w:fldSimple w:instr=" SEQ Figure \* ARABIC ">
                              <w:r w:rsidR="00A03FAC">
                                <w:rPr>
                                  <w:noProof/>
                                </w:rPr>
                                <w:t>16</w:t>
                              </w:r>
                            </w:fldSimple>
                            <w:r>
                              <w:t xml:space="preserve"> - Résultat de la procédure de suppression d'une proposition qui n'a pas été retenue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42" type="#_x0000_t202" style="position:absolute;left:0;text-align:left;margin-left:51.55pt;margin-top:304.05pt;width:349.8pt;height:12.6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" stroked="f">
                <v:textbox inset="0,0,0,0">
                  <w:txbxContent>
                    <w:p w14:paraId="23F09496" w14:textId="710CAE6E" w:rsidR="00FB6EBD" w:rsidRPr="007142F8" w:rsidRDefault="00FB6EBD" w:rsidP="009E2028">
                      <w:pPr>
                        <w:pStyle w:val="Lgende"/>
                        <w:jc w:val="center"/>
                        <w:rPr>
                          <w:noProof/>
                          <w:sz w:val="24"/>
                          <w:szCs w:val="24"/>
                        </w:rPr>
                      </w:pPr>
                      <w:bookmarkStart w:id="49" w:name="_Toc479264286"/>
                      <w:r>
                        <w:t xml:space="preserve">Figure </w:t>
                      </w:r>
                      <w:fldSimple w:instr=" SEQ Figure \* ARABIC ">
                        <w:r w:rsidR="00A03FAC">
                          <w:rPr>
                            <w:noProof/>
                          </w:rPr>
                          <w:t>16</w:t>
                        </w:r>
                      </w:fldSimple>
                      <w:r>
                        <w:t xml:space="preserve"> - Résultat de la procédure de suppression d'une proposition qui n'a pas été retenue</w:t>
                      </w:r>
                      <w:bookmarkEnd w:id="49"/>
                    </w:p>
                  </w:txbxContent>
                </v:textbox>
                <w10:wrap type="topAndBottom"/>
              </v:shape>
            </w:pict>
          </mc:Fallback>
        </mc:AlternateContent>
      </w:r>
      <w:r w:rsidR="009E2028" w:rsidRPr="009E2028">
        <w:t>Une fois la commande exécutée, l’enregistrement correspondant est supprimé de la table Proposition et la composition de sa recette est retirée de la table se_compose_propo</w:t>
      </w:r>
      <w:r w:rsidR="009E2028">
        <w:t>.</w:t>
      </w:r>
    </w:p>
    <w:p w14:paraId="19713806" w14:textId="77777777" w:rsidR="003B6C1C" w:rsidRDefault="003B6C1C" w:rsidP="003B6C1C">
      <w:pPr>
        <w:spacing w:before="240"/>
        <w:jc w:val="both"/>
      </w:pPr>
    </w:p>
    <w:p w14:paraId="6610E353" w14:textId="77777777" w:rsidR="0040557E" w:rsidRDefault="0040557E" w:rsidP="00FA4898">
      <w:pPr>
        <w:pStyle w:val="Titre3"/>
        <w:numPr>
          <w:ilvl w:val="0"/>
          <w:numId w:val="16"/>
        </w:numPr>
        <w:spacing w:after="240"/>
        <w:jc w:val="both"/>
      </w:pPr>
      <w:bookmarkStart w:id="50" w:name="_Toc479264262"/>
      <w:r>
        <w:t>Rechercher et consulter</w:t>
      </w:r>
      <w:bookmarkEnd w:id="50"/>
    </w:p>
    <w:p w14:paraId="6865CF6E" w14:textId="77777777" w:rsidR="00BF7759" w:rsidRDefault="00BF7759" w:rsidP="00BF7759">
      <w:pPr>
        <w:jc w:val="both"/>
      </w:pPr>
      <w:r>
        <w:t>La sorcière Giselle avait également besoin de requêtes de recherche/consultation pour pouvoir utiliser le plus facilement et le plus efficacement possible la base de données de son site web. Giselle souhaitait :</w:t>
      </w:r>
    </w:p>
    <w:p w14:paraId="139E1118" w14:textId="77777777" w:rsidR="00BF7759" w:rsidRDefault="00BF7759" w:rsidP="00BF7759">
      <w:pPr>
        <w:pStyle w:val="Paragraphedeliste"/>
        <w:numPr>
          <w:ilvl w:val="0"/>
          <w:numId w:val="27"/>
        </w:numPr>
        <w:spacing w:before="240"/>
        <w:jc w:val="both"/>
      </w:pPr>
      <w:r>
        <w:t>Les potions ou les onguents réalisables avec un ingrédient précis</w:t>
      </w:r>
    </w:p>
    <w:p w14:paraId="61C19CC7" w14:textId="77777777" w:rsidR="00BF7759" w:rsidRDefault="00BF7759" w:rsidP="00BF7759">
      <w:pPr>
        <w:pStyle w:val="Paragraphedeliste"/>
        <w:numPr>
          <w:ilvl w:val="0"/>
          <w:numId w:val="27"/>
        </w:numPr>
        <w:spacing w:before="240"/>
        <w:jc w:val="both"/>
      </w:pPr>
      <w:r>
        <w:t>Les couples (potions, onguents) utilisant la même liste d’ingrédients</w:t>
      </w:r>
    </w:p>
    <w:p w14:paraId="6BD7F568" w14:textId="77777777" w:rsidR="00BF7759" w:rsidRDefault="00BF7759" w:rsidP="00BF7759">
      <w:pPr>
        <w:pStyle w:val="Paragraphedeliste"/>
        <w:numPr>
          <w:ilvl w:val="0"/>
          <w:numId w:val="27"/>
        </w:numPr>
        <w:spacing w:before="240"/>
        <w:jc w:val="both"/>
      </w:pPr>
      <w:r>
        <w:t>Les potions réalisables avec un diluant précis</w:t>
      </w:r>
    </w:p>
    <w:p w14:paraId="0EB0ECFC" w14:textId="77777777" w:rsidR="00BF7759" w:rsidRDefault="00BF7759" w:rsidP="00BF7759">
      <w:pPr>
        <w:pStyle w:val="Paragraphedeliste"/>
        <w:numPr>
          <w:ilvl w:val="0"/>
          <w:numId w:val="27"/>
        </w:numPr>
        <w:spacing w:before="240"/>
        <w:jc w:val="both"/>
      </w:pPr>
      <w:r>
        <w:t>La liste des potions classée par température de préparation</w:t>
      </w:r>
    </w:p>
    <w:p w14:paraId="3649C4A8" w14:textId="77777777" w:rsidR="00BF7759" w:rsidRDefault="00BF7759" w:rsidP="00BF7759">
      <w:pPr>
        <w:pStyle w:val="Paragraphedeliste"/>
        <w:numPr>
          <w:ilvl w:val="0"/>
          <w:numId w:val="27"/>
        </w:numPr>
        <w:spacing w:before="240"/>
        <w:jc w:val="both"/>
      </w:pPr>
      <w:r>
        <w:t>La comparaison entre le prix de vente d’une potion et le total du prix des ingrédients (et diluant) nécessaires à sa réalisation</w:t>
      </w:r>
    </w:p>
    <w:p w14:paraId="6083F130" w14:textId="77777777" w:rsidR="00BF7759" w:rsidRDefault="00BF7759" w:rsidP="00BF7759">
      <w:pPr>
        <w:pStyle w:val="Paragraphedeliste"/>
        <w:numPr>
          <w:ilvl w:val="0"/>
          <w:numId w:val="27"/>
        </w:numPr>
        <w:spacing w:before="240"/>
        <w:jc w:val="both"/>
      </w:pPr>
      <w:r>
        <w:t>Le nombre moyen d’ingrédients utilisés pour fabriquer une potion (ou onguent)</w:t>
      </w:r>
    </w:p>
    <w:p w14:paraId="1B384DBB" w14:textId="77777777"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14:paraId="2009BA4E" w14:textId="77777777" w:rsidR="003460DA" w:rsidRDefault="003460DA">
      <w:r>
        <w:br w:type="page"/>
      </w:r>
    </w:p>
    <w:p w14:paraId="7CB6D1AD" w14:textId="77777777" w:rsidR="00BF7759" w:rsidRDefault="00BF7759" w:rsidP="00BF7759">
      <w:pPr>
        <w:pStyle w:val="Paragraphedeliste"/>
        <w:numPr>
          <w:ilvl w:val="0"/>
          <w:numId w:val="28"/>
        </w:numPr>
        <w:spacing w:before="240"/>
        <w:jc w:val="both"/>
      </w:pPr>
      <w:r>
        <w:lastRenderedPageBreak/>
        <w:t>Le contenu d’une commande</w:t>
      </w:r>
    </w:p>
    <w:p w14:paraId="5678E990" w14:textId="77777777" w:rsidR="00BF7759" w:rsidRDefault="00BF7759" w:rsidP="00BF7759">
      <w:pPr>
        <w:pStyle w:val="Paragraphedeliste"/>
        <w:numPr>
          <w:ilvl w:val="0"/>
          <w:numId w:val="28"/>
        </w:numPr>
        <w:spacing w:before="240"/>
        <w:jc w:val="both"/>
      </w:pPr>
      <w:r>
        <w:t>La liste des Potions</w:t>
      </w:r>
    </w:p>
    <w:p w14:paraId="764A83BA" w14:textId="77777777" w:rsidR="00BF7759" w:rsidRDefault="00BF7759" w:rsidP="00BF7759">
      <w:pPr>
        <w:pStyle w:val="Paragraphedeliste"/>
        <w:numPr>
          <w:ilvl w:val="0"/>
          <w:numId w:val="28"/>
        </w:numPr>
        <w:spacing w:before="240"/>
        <w:jc w:val="both"/>
      </w:pPr>
      <w:r>
        <w:t>La liste des Onguents</w:t>
      </w:r>
    </w:p>
    <w:p w14:paraId="052CB248" w14:textId="77777777" w:rsidR="00BF7759" w:rsidRDefault="00BF7759" w:rsidP="00BF7759">
      <w:pPr>
        <w:pStyle w:val="Paragraphedeliste"/>
        <w:numPr>
          <w:ilvl w:val="0"/>
          <w:numId w:val="28"/>
        </w:numPr>
        <w:spacing w:before="240"/>
        <w:jc w:val="both"/>
      </w:pPr>
      <w:r>
        <w:t>La liste des produits vendus par Giselle ainsi que leur prix</w:t>
      </w:r>
    </w:p>
    <w:p w14:paraId="4FC2E993" w14:textId="77777777" w:rsidR="00BF7759" w:rsidRDefault="00626BDC" w:rsidP="00BF7759">
      <w:pPr>
        <w:pStyle w:val="Paragraphedeliste"/>
        <w:numPr>
          <w:ilvl w:val="0"/>
          <w:numId w:val="28"/>
        </w:numPr>
        <w:spacing w:before="240"/>
        <w:jc w:val="both"/>
      </w:pPr>
      <w:r>
        <w:t>Les recettes proposées selon les clients</w:t>
      </w:r>
      <w:r w:rsidR="00BF7759">
        <w:t xml:space="preserve"> </w:t>
      </w:r>
    </w:p>
    <w:p w14:paraId="4E40CCB0" w14:textId="77777777" w:rsidR="00626BDC" w:rsidRDefault="00626BDC" w:rsidP="00BF7759">
      <w:pPr>
        <w:pStyle w:val="Paragraphedeliste"/>
        <w:numPr>
          <w:ilvl w:val="0"/>
          <w:numId w:val="28"/>
        </w:numPr>
        <w:spacing w:before="240"/>
        <w:jc w:val="both"/>
      </w:pPr>
      <w:r>
        <w:t>Le stock de produits disponibles</w:t>
      </w:r>
    </w:p>
    <w:p w14:paraId="1869AEDD" w14:textId="77777777" w:rsidR="00626BDC" w:rsidRDefault="00626BDC" w:rsidP="00BF7759">
      <w:pPr>
        <w:pStyle w:val="Paragraphedeliste"/>
        <w:numPr>
          <w:ilvl w:val="0"/>
          <w:numId w:val="28"/>
        </w:numPr>
        <w:spacing w:before="240"/>
        <w:jc w:val="both"/>
      </w:pPr>
      <w:r>
        <w:t>La recette d’une préparation (potion ou onguent) précise</w:t>
      </w:r>
    </w:p>
    <w:p w14:paraId="3C4014CE" w14:textId="77777777" w:rsidR="00626BDC" w:rsidRDefault="00626BDC" w:rsidP="00626BDC">
      <w:pPr>
        <w:pStyle w:val="Paragraphedeliste"/>
        <w:numPr>
          <w:ilvl w:val="0"/>
          <w:numId w:val="28"/>
        </w:numPr>
        <w:spacing w:before="240"/>
        <w:jc w:val="both"/>
      </w:pPr>
      <w:r>
        <w:t>La recette d’une proposition précise</w:t>
      </w:r>
    </w:p>
    <w:p w14:paraId="2F9C1495" w14:textId="77777777"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14:paraId="352DD69F" w14:textId="77777777"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14:paraId="7598D06A" w14:textId="77777777" w:rsidR="00D71583" w:rsidRDefault="00D71583" w:rsidP="00BF7759">
      <w:pPr>
        <w:spacing w:before="240"/>
        <w:jc w:val="both"/>
      </w:pPr>
      <w:r>
        <w:rPr>
          <w:noProof/>
          <w:lang w:val="en-US" w:eastAsia="en-US"/>
        </w:rPr>
        <mc:AlternateContent>
          <mc:Choice Requires="wps">
            <w:drawing>
              <wp:anchor distT="0" distB="0" distL="114300" distR="114300" simplePos="0" relativeHeight="251658280"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14:paraId="4B826CC9" w14:textId="216E2DE1" w:rsidR="00FB6EBD" w:rsidRPr="0042494E" w:rsidRDefault="00FB6EBD" w:rsidP="00D71583">
                            <w:pPr>
                              <w:pStyle w:val="Lgende"/>
                              <w:jc w:val="center"/>
                              <w:rPr>
                                <w:noProof/>
                                <w:sz w:val="24"/>
                                <w:szCs w:val="24"/>
                              </w:rPr>
                            </w:pPr>
                            <w:bookmarkStart w:id="51" w:name="_Toc479264287"/>
                            <w:r>
                              <w:t xml:space="preserve">Figure </w:t>
                            </w:r>
                            <w:fldSimple w:instr=" SEQ Figure \* ARABIC ">
                              <w:r w:rsidR="00A03FAC">
                                <w:rPr>
                                  <w:noProof/>
                                </w:rPr>
                                <w:t>17</w:t>
                              </w:r>
                            </w:fldSimple>
                            <w:r>
                              <w:t xml:space="preserve"> - Procédure listant les préparations réalisables avec un ingrédient précis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3" type="#_x0000_t202" style="position:absolute;left:0;text-align:left;margin-left:0;margin-top:149.2pt;width:304.2pt;height:13.2pt;z-index:251658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HLmHBE2AgAAbwQAAA4AAAAAAAAAAAAA&#10;AAAALgIAAGRycy9lMm9Eb2MueG1sUEsBAi0AFAAGAAgAAAAhABQwgBLeAAAACAEAAA8AAAAAAAAA&#10;AAAAAAAAkAQAAGRycy9kb3ducmV2LnhtbFBLBQYAAAAABAAEAPMAAACbBQAAAAA=&#10;" stroked="f">
                <v:textbox inset="0,0,0,0">
                  <w:txbxContent>
                    <w:p w14:paraId="4B826CC9" w14:textId="216E2DE1" w:rsidR="00FB6EBD" w:rsidRPr="0042494E" w:rsidRDefault="00FB6EBD" w:rsidP="00D71583">
                      <w:pPr>
                        <w:pStyle w:val="Lgende"/>
                        <w:jc w:val="center"/>
                        <w:rPr>
                          <w:noProof/>
                          <w:sz w:val="24"/>
                          <w:szCs w:val="24"/>
                        </w:rPr>
                      </w:pPr>
                      <w:bookmarkStart w:id="52" w:name="_Toc479264287"/>
                      <w:r>
                        <w:t xml:space="preserve">Figure </w:t>
                      </w:r>
                      <w:fldSimple w:instr=" SEQ Figure \* ARABIC ">
                        <w:r w:rsidR="00A03FAC">
                          <w:rPr>
                            <w:noProof/>
                          </w:rPr>
                          <w:t>17</w:t>
                        </w:r>
                      </w:fldSimple>
                      <w:r>
                        <w:t xml:space="preserve"> - Procédure listant les préparations réalisables avec un ingrédient précis</w:t>
                      </w:r>
                      <w:bookmarkEnd w:id="52"/>
                    </w:p>
                  </w:txbxContent>
                </v:textbox>
                <w10:wrap type="topAndBottom" anchorx="margin"/>
              </v:shape>
            </w:pict>
          </mc:Fallback>
        </mc:AlternateContent>
      </w:r>
      <w:r>
        <w:rPr>
          <w:noProof/>
          <w:lang w:val="en-US" w:eastAsia="en-US"/>
        </w:rPr>
        <w:drawing>
          <wp:anchor distT="0" distB="0" distL="114300" distR="114300" simplePos="0" relativeHeight="251658279"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48"/>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14:paraId="0AF03521" w14:textId="77777777" w:rsidR="00626BDC" w:rsidRDefault="00D71583" w:rsidP="00BF7759">
      <w:pPr>
        <w:spacing w:before="240"/>
        <w:jc w:val="both"/>
        <w:rPr>
          <w:b/>
        </w:rPr>
      </w:pPr>
      <w:r>
        <w:t xml:space="preserve"> </w:t>
      </w:r>
      <w:r>
        <w:rPr>
          <w:b/>
        </w:rPr>
        <w:t>Les couples potions/onguents utilisant la même liste d’ingrédients</w:t>
      </w:r>
    </w:p>
    <w:p w14:paraId="05E32688" w14:textId="77777777" w:rsidR="00D71583" w:rsidRDefault="00D71583" w:rsidP="00BF7759">
      <w:pPr>
        <w:spacing w:before="240"/>
        <w:jc w:val="both"/>
      </w:pPr>
      <w:r>
        <w:t>On réalise cette requête sous la forme d’une procédure stockée. Cette dernière utilise deux vues : la liste des potions et la liste des onguents. On réalise une jointure pour chacune de ces vues avec la table se_compose_prepa pour avoir la composition des preparations. Ensuite on réalise une jointure à partir des deux sous-requêtes précédentes. On fait la jointure sur les identifiants de produit pour afficher côte à côte les potions et les onguents possédant le/les mêmes ingrédients.</w:t>
      </w:r>
    </w:p>
    <w:p w14:paraId="1CD290D0" w14:textId="77777777" w:rsidR="00D71583" w:rsidRDefault="00D71583" w:rsidP="00BF7759">
      <w:pPr>
        <w:spacing w:before="240"/>
        <w:jc w:val="both"/>
      </w:pPr>
      <w:r>
        <w:t>Pour finir on ajoute les conditions suivantes :</w:t>
      </w:r>
    </w:p>
    <w:p w14:paraId="3E409ACD" w14:textId="77777777" w:rsidR="00D71583" w:rsidRDefault="00D71583" w:rsidP="00D71583">
      <w:pPr>
        <w:pStyle w:val="Paragraphedeliste"/>
        <w:numPr>
          <w:ilvl w:val="0"/>
          <w:numId w:val="29"/>
        </w:numPr>
        <w:spacing w:before="240"/>
        <w:jc w:val="both"/>
      </w:pPr>
      <w:r>
        <w:t>L’onguent et la potion doivent avoir le même nombre d’ingrédient</w:t>
      </w:r>
      <w:r w:rsidR="002264E6">
        <w:t>s</w:t>
      </w:r>
    </w:p>
    <w:p w14:paraId="2796987B" w14:textId="77777777"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14:paraId="611587F6" w14:textId="77777777" w:rsidR="002264E6" w:rsidRDefault="002264E6" w:rsidP="002264E6">
      <w:pPr>
        <w:spacing w:before="240"/>
        <w:jc w:val="both"/>
      </w:pPr>
      <w:r>
        <w:rPr>
          <w:noProof/>
          <w:lang w:val="en-US" w:eastAsia="en-US"/>
        </w:rPr>
        <mc:AlternateContent>
          <mc:Choice Requires="wps">
            <w:drawing>
              <wp:anchor distT="0" distB="0" distL="114300" distR="114300" simplePos="0" relativeHeight="251658282"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14:paraId="7248B427" w14:textId="3BCE65EE" w:rsidR="00FB6EBD" w:rsidRPr="00FC5EBA" w:rsidRDefault="00FB6EBD" w:rsidP="002264E6">
                            <w:pPr>
                              <w:pStyle w:val="Lgende"/>
                              <w:jc w:val="center"/>
                              <w:rPr>
                                <w:noProof/>
                                <w:sz w:val="24"/>
                                <w:szCs w:val="24"/>
                              </w:rPr>
                            </w:pPr>
                            <w:bookmarkStart w:id="53" w:name="_Toc479264288"/>
                            <w:r>
                              <w:t xml:space="preserve">Figure </w:t>
                            </w:r>
                            <w:fldSimple w:instr=" SEQ Figure \* ARABIC ">
                              <w:r w:rsidR="00A03FAC">
                                <w:rPr>
                                  <w:noProof/>
                                </w:rPr>
                                <w:t>18</w:t>
                              </w:r>
                            </w:fldSimple>
                            <w:r>
                              <w:t xml:space="preserve"> - Procédure d'affichage des couples (potions,onguents) utilisant la même liste d'ingrédients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4" type="#_x0000_t202" style="position:absolute;left:0;text-align:left;margin-left:0;margin-top:126.55pt;width:378pt;height:16.2pt;z-index:25165828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CMkmJ6OAIAAG8EAAAOAAAAAAAAAAAA&#10;AAAAAC4CAABkcnMvZTJvRG9jLnhtbFBLAQItABQABgAIAAAAIQAvVRiA3QAAAAgBAAAPAAAAAAAA&#10;AAAAAAAAAJIEAABkcnMvZG93bnJldi54bWxQSwUGAAAAAAQABADzAAAAnAUAAAAA&#10;" stroked="f">
                <v:textbox inset="0,0,0,0">
                  <w:txbxContent>
                    <w:p w14:paraId="7248B427" w14:textId="3BCE65EE" w:rsidR="00FB6EBD" w:rsidRPr="00FC5EBA" w:rsidRDefault="00FB6EBD" w:rsidP="002264E6">
                      <w:pPr>
                        <w:pStyle w:val="Lgende"/>
                        <w:jc w:val="center"/>
                        <w:rPr>
                          <w:noProof/>
                          <w:sz w:val="24"/>
                          <w:szCs w:val="24"/>
                        </w:rPr>
                      </w:pPr>
                      <w:bookmarkStart w:id="54" w:name="_Toc479264288"/>
                      <w:r>
                        <w:t xml:space="preserve">Figure </w:t>
                      </w:r>
                      <w:fldSimple w:instr=" SEQ Figure \* ARABIC ">
                        <w:r w:rsidR="00A03FAC">
                          <w:rPr>
                            <w:noProof/>
                          </w:rPr>
                          <w:t>18</w:t>
                        </w:r>
                      </w:fldSimple>
                      <w:r>
                        <w:t xml:space="preserve"> - Procédure d'affichage des couples (potions,onguents) utilisant la même liste d'ingrédients</w:t>
                      </w:r>
                      <w:bookmarkEnd w:id="54"/>
                    </w:p>
                  </w:txbxContent>
                </v:textbox>
                <w10:wrap type="topAndBottom" anchorx="margin"/>
              </v:shape>
            </w:pict>
          </mc:Fallback>
        </mc:AlternateContent>
      </w:r>
      <w:r>
        <w:rPr>
          <w:noProof/>
          <w:lang w:val="en-US" w:eastAsia="en-US"/>
        </w:rPr>
        <w:drawing>
          <wp:anchor distT="0" distB="0" distL="114300" distR="114300" simplePos="0" relativeHeight="251658281"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49"/>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14:paraId="4FB38F85" w14:textId="77777777" w:rsidR="002264E6" w:rsidRDefault="00A31882" w:rsidP="002264E6">
      <w:pPr>
        <w:spacing w:before="240"/>
        <w:jc w:val="both"/>
        <w:rPr>
          <w:b/>
        </w:rPr>
      </w:pPr>
      <w:r>
        <w:rPr>
          <w:b/>
        </w:rPr>
        <w:lastRenderedPageBreak/>
        <w:t>Les potions réalisables avec un ingrédient précis</w:t>
      </w:r>
    </w:p>
    <w:p w14:paraId="4CAD9E2B" w14:textId="77777777"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14:paraId="47A642C9" w14:textId="77777777"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14:paraId="60FC9961" w14:textId="77777777"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produit, Preparation et Diluant.</w:t>
      </w:r>
    </w:p>
    <w:p w14:paraId="3F8FDF4A" w14:textId="77777777" w:rsidR="00751533" w:rsidRDefault="0025568B" w:rsidP="0025568B">
      <w:pPr>
        <w:spacing w:before="240" w:after="240"/>
        <w:jc w:val="both"/>
      </w:pPr>
      <w:r>
        <w:rPr>
          <w:noProof/>
          <w:lang w:val="en-US" w:eastAsia="en-US"/>
        </w:rPr>
        <mc:AlternateContent>
          <mc:Choice Requires="wps">
            <w:drawing>
              <wp:anchor distT="0" distB="0" distL="114300" distR="114300" simplePos="0" relativeHeight="251658284" behindDoc="0" locked="0" layoutInCell="1" allowOverlap="1" wp14:anchorId="066A4B7E" wp14:editId="36DEDA3F">
                <wp:simplePos x="0" y="0"/>
                <wp:positionH relativeFrom="column">
                  <wp:posOffset>906145</wp:posOffset>
                </wp:positionH>
                <wp:positionV relativeFrom="paragraph">
                  <wp:posOffset>2225040</wp:posOffset>
                </wp:positionV>
                <wp:extent cx="3937000" cy="274320"/>
                <wp:effectExtent l="0" t="0" r="6350" b="0"/>
                <wp:wrapTopAndBottom/>
                <wp:docPr id="52" name="Zone de texte 52"/>
                <wp:cNvGraphicFramePr/>
                <a:graphic xmlns:a="http://schemas.openxmlformats.org/drawingml/2006/main">
                  <a:graphicData uri="http://schemas.microsoft.com/office/word/2010/wordprocessingShape">
                    <wps:wsp>
                      <wps:cNvSpPr txBox="1"/>
                      <wps:spPr>
                        <a:xfrm>
                          <a:off x="0" y="0"/>
                          <a:ext cx="3937000" cy="274320"/>
                        </a:xfrm>
                        <a:prstGeom prst="rect">
                          <a:avLst/>
                        </a:prstGeom>
                        <a:solidFill>
                          <a:prstClr val="white"/>
                        </a:solidFill>
                        <a:ln>
                          <a:noFill/>
                        </a:ln>
                      </wps:spPr>
                      <wps:txbx>
                        <w:txbxContent>
                          <w:p w14:paraId="561EE0B4" w14:textId="2D37EAD3" w:rsidR="00FB6EBD" w:rsidRPr="00FC4CD4" w:rsidRDefault="00FB6EBD" w:rsidP="0025568B">
                            <w:pPr>
                              <w:pStyle w:val="Lgende"/>
                              <w:jc w:val="center"/>
                              <w:rPr>
                                <w:noProof/>
                                <w:sz w:val="24"/>
                                <w:szCs w:val="24"/>
                              </w:rPr>
                            </w:pPr>
                            <w:bookmarkStart w:id="55" w:name="_Toc479264289"/>
                            <w:r>
                              <w:t xml:space="preserve">Figure </w:t>
                            </w:r>
                            <w:fldSimple w:instr=" SEQ Figure \* ARABIC ">
                              <w:r w:rsidR="00A03FAC">
                                <w:rPr>
                                  <w:noProof/>
                                </w:rPr>
                                <w:t>19</w:t>
                              </w:r>
                            </w:fldSimple>
                            <w:r>
                              <w:t xml:space="preserve"> - Procédure affichant les potions réalisables avec un ingrédient précis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5" type="#_x0000_t202" style="position:absolute;left:0;text-align:left;margin-left:71.35pt;margin-top:175.2pt;width:310pt;height:21.6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" stroked="f">
                <v:textbox inset="0,0,0,0">
                  <w:txbxContent>
                    <w:p w14:paraId="561EE0B4" w14:textId="2D37EAD3" w:rsidR="00FB6EBD" w:rsidRPr="00FC4CD4" w:rsidRDefault="00FB6EBD" w:rsidP="0025568B">
                      <w:pPr>
                        <w:pStyle w:val="Lgende"/>
                        <w:jc w:val="center"/>
                        <w:rPr>
                          <w:noProof/>
                          <w:sz w:val="24"/>
                          <w:szCs w:val="24"/>
                        </w:rPr>
                      </w:pPr>
                      <w:bookmarkStart w:id="56" w:name="_Toc479264289"/>
                      <w:r>
                        <w:t xml:space="preserve">Figure </w:t>
                      </w:r>
                      <w:fldSimple w:instr=" SEQ Figure \* ARABIC ">
                        <w:r w:rsidR="00A03FAC">
                          <w:rPr>
                            <w:noProof/>
                          </w:rPr>
                          <w:t>19</w:t>
                        </w:r>
                      </w:fldSimple>
                      <w:r>
                        <w:t xml:space="preserve"> - Procédure affichant les potions réalisables avec un ingrédient précis</w:t>
                      </w:r>
                      <w:bookmarkEnd w:id="56"/>
                    </w:p>
                  </w:txbxContent>
                </v:textbox>
                <w10:wrap type="topAndBottom"/>
              </v:shape>
            </w:pict>
          </mc:Fallback>
        </mc:AlternateContent>
      </w:r>
      <w:r>
        <w:rPr>
          <w:noProof/>
          <w:lang w:val="en-US" w:eastAsia="en-US"/>
        </w:rPr>
        <w:drawing>
          <wp:anchor distT="0" distB="0" distL="114300" distR="114300" simplePos="0" relativeHeight="251658283"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14:paraId="3877A1FB" w14:textId="77777777" w:rsidR="008E368B" w:rsidRPr="00A82952" w:rsidRDefault="00A82952" w:rsidP="0025568B">
      <w:pPr>
        <w:spacing w:before="240" w:after="240"/>
        <w:jc w:val="both"/>
        <w:rPr>
          <w:b/>
        </w:rPr>
      </w:pPr>
      <w:r w:rsidRPr="00A82952">
        <w:rPr>
          <w:b/>
        </w:rPr>
        <w:t>La liste des potions classée</w:t>
      </w:r>
      <w:r>
        <w:rPr>
          <w:b/>
        </w:rPr>
        <w:t>s</w:t>
      </w:r>
      <w:r w:rsidRPr="00A82952">
        <w:rPr>
          <w:b/>
        </w:rPr>
        <w:t xml:space="preserve"> par température de préparation</w:t>
      </w:r>
    </w:p>
    <w:p w14:paraId="4B65E4FF" w14:textId="77777777" w:rsidR="00A82952" w:rsidRDefault="00A82952" w:rsidP="00A82952">
      <w:pPr>
        <w:spacing w:before="240" w:after="240"/>
        <w:jc w:val="both"/>
      </w:pPr>
      <w:r>
        <w:t>La procédure affiche la liste des potions triée par température croissante. L’exécution de la procédure se fait à l’aide de la commande :</w:t>
      </w:r>
    </w:p>
    <w:p w14:paraId="445F1ADE" w14:textId="77777777" w:rsidR="00A82952" w:rsidRPr="00A82952" w:rsidRDefault="00A82952" w:rsidP="00A82952">
      <w:pPr>
        <w:shd w:val="clear" w:color="auto" w:fill="D9D9D9" w:themeFill="background1" w:themeFillShade="D9"/>
        <w:spacing w:before="240" w:after="240"/>
        <w:jc w:val="both"/>
        <w:rPr>
          <w:rFonts w:ascii="Consolas" w:hAnsi="Consolas"/>
          <w:sz w:val="22"/>
        </w:rPr>
      </w:pPr>
      <w:r>
        <w:rPr>
          <w:noProof/>
          <w:lang w:val="en-US" w:eastAsia="en-US"/>
        </w:rPr>
        <mc:AlternateContent>
          <mc:Choice Requires="wps">
            <w:drawing>
              <wp:anchor distT="0" distB="0" distL="114300" distR="114300" simplePos="0" relativeHeight="251658291" behindDoc="0" locked="0" layoutInCell="1" allowOverlap="1" wp14:anchorId="2B925C25" wp14:editId="28E5BFD3">
                <wp:simplePos x="0" y="0"/>
                <wp:positionH relativeFrom="margin">
                  <wp:align>center</wp:align>
                </wp:positionH>
                <wp:positionV relativeFrom="paragraph">
                  <wp:posOffset>2230755</wp:posOffset>
                </wp:positionV>
                <wp:extent cx="3916680" cy="635"/>
                <wp:effectExtent l="0" t="0" r="7620" b="0"/>
                <wp:wrapTopAndBottom/>
                <wp:docPr id="59" name="Zone de texte 59"/>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62429EBC" w14:textId="6A356795" w:rsidR="00FB6EBD" w:rsidRPr="008D7D22" w:rsidRDefault="00FB6EBD" w:rsidP="00A82952">
                            <w:pPr>
                              <w:pStyle w:val="Lgende"/>
                              <w:jc w:val="center"/>
                              <w:rPr>
                                <w:noProof/>
                                <w:sz w:val="24"/>
                                <w:szCs w:val="24"/>
                              </w:rPr>
                            </w:pPr>
                            <w:bookmarkStart w:id="57" w:name="_Toc479264290"/>
                            <w:r>
                              <w:t xml:space="preserve">Figure </w:t>
                            </w:r>
                            <w:fldSimple w:instr=" SEQ Figure \* ARABIC ">
                              <w:r w:rsidR="00A03FAC">
                                <w:rPr>
                                  <w:noProof/>
                                </w:rPr>
                                <w:t>20</w:t>
                              </w:r>
                            </w:fldSimple>
                            <w:r>
                              <w:t xml:space="preserve"> - Procédure listant les potions classées par température de préparation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5C25" id="Zone de texte 59" o:spid="_x0000_s1046" type="#_x0000_t202" style="position:absolute;left:0;text-align:left;margin-left:0;margin-top:175.65pt;width:308.4pt;height:.05pt;z-index:25165829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" stroked="f">
                <v:textbox style="mso-fit-shape-to-text:t" inset="0,0,0,0">
                  <w:txbxContent>
                    <w:p w14:paraId="62429EBC" w14:textId="6A356795" w:rsidR="00FB6EBD" w:rsidRPr="008D7D22" w:rsidRDefault="00FB6EBD" w:rsidP="00A82952">
                      <w:pPr>
                        <w:pStyle w:val="Lgende"/>
                        <w:jc w:val="center"/>
                        <w:rPr>
                          <w:noProof/>
                          <w:sz w:val="24"/>
                          <w:szCs w:val="24"/>
                        </w:rPr>
                      </w:pPr>
                      <w:bookmarkStart w:id="58" w:name="_Toc479264290"/>
                      <w:r>
                        <w:t xml:space="preserve">Figure </w:t>
                      </w:r>
                      <w:fldSimple w:instr=" SEQ Figure \* ARABIC ">
                        <w:r w:rsidR="00A03FAC">
                          <w:rPr>
                            <w:noProof/>
                          </w:rPr>
                          <w:t>20</w:t>
                        </w:r>
                      </w:fldSimple>
                      <w:r>
                        <w:t xml:space="preserve"> - Procédure listant les potions classées par température de préparation</w:t>
                      </w:r>
                      <w:bookmarkEnd w:id="58"/>
                    </w:p>
                  </w:txbxContent>
                </v:textbox>
                <w10:wrap type="topAndBottom" anchorx="margin"/>
              </v:shape>
            </w:pict>
          </mc:Fallback>
        </mc:AlternateContent>
      </w:r>
      <w:r>
        <w:rPr>
          <w:noProof/>
          <w:lang w:val="en-US" w:eastAsia="en-US"/>
        </w:rPr>
        <w:drawing>
          <wp:anchor distT="0" distB="0" distL="114300" distR="114300" simplePos="0" relativeHeight="251658290" behindDoc="0" locked="0" layoutInCell="1" allowOverlap="1">
            <wp:simplePos x="0" y="0"/>
            <wp:positionH relativeFrom="margin">
              <wp:align>center</wp:align>
            </wp:positionH>
            <wp:positionV relativeFrom="paragraph">
              <wp:posOffset>318135</wp:posOffset>
            </wp:positionV>
            <wp:extent cx="3467100" cy="1859280"/>
            <wp:effectExtent l="0" t="0" r="0" b="762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1859280"/>
                    </a:xfrm>
                    <a:prstGeom prst="rect">
                      <a:avLst/>
                    </a:prstGeom>
                    <a:noFill/>
                  </pic:spPr>
                </pic:pic>
              </a:graphicData>
            </a:graphic>
            <wp14:sizeRelH relativeFrom="margin">
              <wp14:pctWidth>0</wp14:pctWidth>
            </wp14:sizeRelH>
            <wp14:sizeRelV relativeFrom="margin">
              <wp14:pctHeight>0</wp14:pctHeight>
            </wp14:sizeRelV>
          </wp:anchor>
        </w:drawing>
      </w:r>
      <w:r w:rsidRPr="00A82952">
        <w:rPr>
          <w:rFonts w:ascii="Consolas" w:hAnsi="Consolas"/>
          <w:b/>
          <w:sz w:val="22"/>
        </w:rPr>
        <w:t>CALL</w:t>
      </w:r>
      <w:r w:rsidRPr="00A82952">
        <w:rPr>
          <w:rFonts w:ascii="Consolas" w:hAnsi="Consolas"/>
          <w:sz w:val="22"/>
        </w:rPr>
        <w:t xml:space="preserve"> temperature;</w:t>
      </w:r>
    </w:p>
    <w:p w14:paraId="67B07FC7" w14:textId="77777777" w:rsidR="0025568B" w:rsidRDefault="008E368B" w:rsidP="00A82952">
      <w:pPr>
        <w:spacing w:after="240"/>
        <w:rPr>
          <w:b/>
        </w:rPr>
      </w:pPr>
      <w:r w:rsidRPr="008E368B">
        <w:rPr>
          <w:b/>
        </w:rPr>
        <w:t>La comparaison entre le prix de vente d’une potion et le total du prix des ingrédients (et diluant) nécessaires à sa réalisation</w:t>
      </w:r>
    </w:p>
    <w:p w14:paraId="390C8804" w14:textId="77777777" w:rsidR="008E368B" w:rsidRDefault="008E368B" w:rsidP="0025568B">
      <w:pPr>
        <w:spacing w:before="240" w:after="240"/>
        <w:jc w:val="both"/>
      </w:pPr>
      <w:r>
        <w:t xml:space="preserve">Cette requête consiste en fait à calculer la marge que dégage Giselle pour chaque préparation qu’elle vend. </w:t>
      </w:r>
    </w:p>
    <w:p w14:paraId="6578E581" w14:textId="77777777" w:rsidR="008E368B" w:rsidRDefault="008E368B" w:rsidP="0025568B">
      <w:pPr>
        <w:spacing w:before="240" w:after="240"/>
        <w:jc w:val="both"/>
      </w:pPr>
      <w:r>
        <w:lastRenderedPageBreak/>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14:paraId="23D8679B" w14:textId="77777777" w:rsidR="005A678F" w:rsidRDefault="005A678F" w:rsidP="0025568B">
      <w:pPr>
        <w:spacing w:before="240" w:after="240"/>
        <w:jc w:val="both"/>
      </w:pPr>
      <w:r>
        <w:rPr>
          <w:noProof/>
          <w:lang w:val="en-US" w:eastAsia="en-US"/>
        </w:rPr>
        <mc:AlternateContent>
          <mc:Choice Requires="wps">
            <w:drawing>
              <wp:anchor distT="0" distB="0" distL="114300" distR="114300" simplePos="0" relativeHeight="251658286" behindDoc="0" locked="0" layoutInCell="1" allowOverlap="1" wp14:anchorId="374F16FC" wp14:editId="7031874D">
                <wp:simplePos x="0" y="0"/>
                <wp:positionH relativeFrom="margin">
                  <wp:align>center</wp:align>
                </wp:positionH>
                <wp:positionV relativeFrom="paragraph">
                  <wp:posOffset>2126615</wp:posOffset>
                </wp:positionV>
                <wp:extent cx="4282440" cy="2514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251460"/>
                        </a:xfrm>
                        <a:prstGeom prst="rect">
                          <a:avLst/>
                        </a:prstGeom>
                        <a:solidFill>
                          <a:prstClr val="white"/>
                        </a:solidFill>
                        <a:ln>
                          <a:noFill/>
                        </a:ln>
                      </wps:spPr>
                      <wps:txbx>
                        <w:txbxContent>
                          <w:p w14:paraId="1A8E768A" w14:textId="14C0DA7E" w:rsidR="00FB6EBD" w:rsidRPr="008A1123" w:rsidRDefault="00FB6EBD" w:rsidP="005A678F">
                            <w:pPr>
                              <w:pStyle w:val="Lgende"/>
                              <w:jc w:val="center"/>
                              <w:rPr>
                                <w:noProof/>
                                <w:sz w:val="24"/>
                                <w:szCs w:val="24"/>
                              </w:rPr>
                            </w:pPr>
                            <w:bookmarkStart w:id="59" w:name="_Toc479264291"/>
                            <w:r>
                              <w:t xml:space="preserve">Figure </w:t>
                            </w:r>
                            <w:fldSimple w:instr=" SEQ Figure \* ARABIC ">
                              <w:r w:rsidR="00A03FAC">
                                <w:rPr>
                                  <w:noProof/>
                                </w:rPr>
                                <w:t>21</w:t>
                              </w:r>
                            </w:fldSimple>
                            <w:r>
                              <w:t xml:space="preserve"> - Procédure affichant la marge que dégage Giselle pour chaque préparation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7" type="#_x0000_t202" style="position:absolute;left:0;text-align:left;margin-left:0;margin-top:167.45pt;width:337.2pt;height:19.8pt;z-index:2516582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" stroked="f">
                <v:textbox inset="0,0,0,0">
                  <w:txbxContent>
                    <w:p w14:paraId="1A8E768A" w14:textId="14C0DA7E" w:rsidR="00FB6EBD" w:rsidRPr="008A1123" w:rsidRDefault="00FB6EBD" w:rsidP="005A678F">
                      <w:pPr>
                        <w:pStyle w:val="Lgende"/>
                        <w:jc w:val="center"/>
                        <w:rPr>
                          <w:noProof/>
                          <w:sz w:val="24"/>
                          <w:szCs w:val="24"/>
                        </w:rPr>
                      </w:pPr>
                      <w:bookmarkStart w:id="60" w:name="_Toc479264291"/>
                      <w:r>
                        <w:t xml:space="preserve">Figure </w:t>
                      </w:r>
                      <w:fldSimple w:instr=" SEQ Figure \* ARABIC ">
                        <w:r w:rsidR="00A03FAC">
                          <w:rPr>
                            <w:noProof/>
                          </w:rPr>
                          <w:t>21</w:t>
                        </w:r>
                      </w:fldSimple>
                      <w:r>
                        <w:t xml:space="preserve"> - Procédure affichant la marge que dégage Giselle pour chaque préparation</w:t>
                      </w:r>
                      <w:bookmarkEnd w:id="60"/>
                    </w:p>
                  </w:txbxContent>
                </v:textbox>
                <w10:wrap type="topAndBottom" anchorx="margin"/>
              </v:shape>
            </w:pict>
          </mc:Fallback>
        </mc:AlternateContent>
      </w:r>
      <w:r>
        <w:rPr>
          <w:noProof/>
          <w:lang w:val="en-US" w:eastAsia="en-US"/>
        </w:rPr>
        <w:drawing>
          <wp:anchor distT="0" distB="0" distL="114300" distR="114300" simplePos="0" relativeHeight="251658285"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52"/>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14:paraId="60E7C047" w14:textId="77777777" w:rsidR="00705F15" w:rsidRDefault="00705F15" w:rsidP="0025568B">
      <w:pPr>
        <w:spacing w:before="240" w:after="240"/>
        <w:jc w:val="both"/>
        <w:rPr>
          <w:b/>
        </w:rPr>
      </w:pPr>
      <w:r w:rsidRPr="00705F15">
        <w:rPr>
          <w:b/>
        </w:rPr>
        <w:t>Le nombre moyen d’ingrédients utilisés pour fabriquer une potion (ou onguent)</w:t>
      </w:r>
    </w:p>
    <w:p w14:paraId="08CDC674" w14:textId="77777777" w:rsid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La première partie sert à créer une vue affichant la somme d’ingrédients par potions.</w:t>
      </w:r>
      <w:r>
        <w:rPr>
          <w:rFonts w:ascii="Calibri" w:eastAsia="Calibri" w:hAnsi="Calibri" w:cs="Times New Roman"/>
          <w:noProof/>
          <w:szCs w:val="22"/>
          <w:lang w:eastAsia="en-US"/>
        </w:rPr>
        <w:t xml:space="preserve"> </w:t>
      </w:r>
      <w:r w:rsidRPr="00070EBD">
        <w:rPr>
          <w:rFonts w:ascii="Calibri" w:eastAsia="Calibri" w:hAnsi="Calibri" w:cs="Times New Roman"/>
          <w:noProof/>
          <w:szCs w:val="22"/>
          <w:lang w:eastAsia="en-US"/>
        </w:rPr>
        <w:t>Elle est ensuite utilisée dans la deuxième partie pour calculer la moyenne d’ingrédients par potion au sein d’une seconde vue.</w:t>
      </w:r>
    </w:p>
    <w:p w14:paraId="197733D8" w14:textId="77777777" w:rsidR="00070EBD" w:rsidRP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L’exécution de la procédure se fait à l’aide de la commande :</w:t>
      </w:r>
    </w:p>
    <w:p w14:paraId="22435663" w14:textId="77777777" w:rsidR="00705F15" w:rsidRDefault="00070EBD" w:rsidP="00070EBD">
      <w:pPr>
        <w:shd w:val="clear" w:color="auto" w:fill="D9D9D9" w:themeFill="background1" w:themeFillShade="D9"/>
        <w:spacing w:line="259" w:lineRule="auto"/>
        <w:rPr>
          <w:rFonts w:ascii="Consolas" w:eastAsia="Calibri" w:hAnsi="Consolas" w:cs="Times New Roman"/>
          <w:noProof/>
          <w:sz w:val="22"/>
          <w:szCs w:val="22"/>
          <w:lang w:eastAsia="en-US"/>
        </w:rPr>
      </w:pPr>
      <w:r w:rsidRPr="00070EBD">
        <w:rPr>
          <w:rFonts w:ascii="Calibri" w:eastAsia="Calibri" w:hAnsi="Calibri" w:cs="Times New Roman"/>
          <w:noProof/>
          <w:sz w:val="22"/>
          <w:szCs w:val="22"/>
          <w:lang w:val="en-US" w:eastAsia="en-US"/>
        </w:rPr>
        <w:drawing>
          <wp:anchor distT="0" distB="0" distL="114300" distR="114300" simplePos="0" relativeHeight="251658292" behindDoc="0" locked="0" layoutInCell="1" allowOverlap="1">
            <wp:simplePos x="0" y="0"/>
            <wp:positionH relativeFrom="margin">
              <wp:align>center</wp:align>
            </wp:positionH>
            <wp:positionV relativeFrom="paragraph">
              <wp:posOffset>354330</wp:posOffset>
            </wp:positionV>
            <wp:extent cx="3230880" cy="886691"/>
            <wp:effectExtent l="0" t="0" r="7620" b="889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648"/>
                    <a:stretch/>
                  </pic:blipFill>
                  <pic:spPr bwMode="auto">
                    <a:xfrm>
                      <a:off x="0" y="0"/>
                      <a:ext cx="3230880" cy="886691"/>
                    </a:xfrm>
                    <a:prstGeom prst="rect">
                      <a:avLst/>
                    </a:prstGeom>
                    <a:ln>
                      <a:noFill/>
                    </a:ln>
                    <a:extLst>
                      <a:ext uri="{53640926-AAD7-44D8-BBD7-CCE9431645EC}">
                        <a14:shadowObscured xmlns:a14="http://schemas.microsoft.com/office/drawing/2010/main"/>
                      </a:ext>
                    </a:extLst>
                  </pic:spPr>
                </pic:pic>
              </a:graphicData>
            </a:graphic>
          </wp:anchor>
        </w:drawing>
      </w:r>
      <w:r w:rsidRPr="00070EBD">
        <w:rPr>
          <w:rFonts w:ascii="Consolas" w:eastAsia="Calibri" w:hAnsi="Consolas" w:cs="Times New Roman"/>
          <w:b/>
          <w:noProof/>
          <w:sz w:val="22"/>
          <w:szCs w:val="22"/>
          <w:lang w:eastAsia="en-US"/>
        </w:rPr>
        <w:t xml:space="preserve">SELECT </w:t>
      </w:r>
      <w:r w:rsidRPr="00070EBD">
        <w:rPr>
          <w:rFonts w:ascii="Consolas" w:eastAsia="Calibri" w:hAnsi="Consolas" w:cs="Times New Roman"/>
          <w:noProof/>
          <w:sz w:val="22"/>
          <w:szCs w:val="22"/>
          <w:lang w:eastAsia="en-US"/>
        </w:rPr>
        <w:t xml:space="preserve">* </w:t>
      </w:r>
      <w:r w:rsidRPr="00070EBD">
        <w:rPr>
          <w:rFonts w:ascii="Consolas" w:eastAsia="Calibri" w:hAnsi="Consolas" w:cs="Times New Roman"/>
          <w:b/>
          <w:noProof/>
          <w:sz w:val="22"/>
          <w:szCs w:val="22"/>
          <w:lang w:eastAsia="en-US"/>
        </w:rPr>
        <w:t>FROM</w:t>
      </w:r>
      <w:r w:rsidRPr="00070EBD">
        <w:rPr>
          <w:rFonts w:ascii="Consolas" w:eastAsia="Calibri" w:hAnsi="Consolas" w:cs="Times New Roman"/>
          <w:noProof/>
          <w:sz w:val="22"/>
          <w:szCs w:val="22"/>
          <w:lang w:eastAsia="en-US"/>
        </w:rPr>
        <w:t xml:space="preserve"> </w:t>
      </w:r>
      <w:r>
        <w:rPr>
          <w:rFonts w:ascii="Consolas" w:eastAsia="Calibri" w:hAnsi="Consolas" w:cs="Times New Roman"/>
          <w:noProof/>
          <w:sz w:val="22"/>
          <w:szCs w:val="22"/>
          <w:lang w:eastAsia="en-US"/>
        </w:rPr>
        <w:t>Moyenne_ingredient_potion</w:t>
      </w:r>
      <w:r w:rsidRPr="00070EBD">
        <w:rPr>
          <w:rFonts w:ascii="Consolas" w:eastAsia="Calibri" w:hAnsi="Consolas" w:cs="Times New Roman"/>
          <w:noProof/>
          <w:sz w:val="22"/>
          <w:szCs w:val="22"/>
          <w:lang w:eastAsia="en-US"/>
        </w:rPr>
        <w:t>;</w:t>
      </w:r>
    </w:p>
    <w:p w14:paraId="3EF43257" w14:textId="77777777" w:rsidR="00F21801" w:rsidRPr="00070EBD" w:rsidRDefault="004D1497" w:rsidP="00070EBD">
      <w:pPr>
        <w:shd w:val="clear" w:color="auto" w:fill="FFFFFF" w:themeFill="background1"/>
        <w:spacing w:after="160" w:line="259" w:lineRule="auto"/>
        <w:rPr>
          <w:rFonts w:ascii="Consolas" w:eastAsia="Calibri" w:hAnsi="Consolas" w:cs="Times New Roman"/>
          <w:b/>
          <w:noProof/>
          <w:sz w:val="22"/>
          <w:szCs w:val="22"/>
          <w:lang w:eastAsia="en-US"/>
        </w:rPr>
      </w:pPr>
      <w:r>
        <w:rPr>
          <w:noProof/>
          <w:lang w:val="en-US" w:eastAsia="en-US"/>
        </w:rPr>
        <mc:AlternateContent>
          <mc:Choice Requires="wps">
            <w:drawing>
              <wp:anchor distT="0" distB="0" distL="114300" distR="114300" simplePos="0" relativeHeight="251658293" behindDoc="0" locked="0" layoutInCell="1" allowOverlap="1" wp14:anchorId="4063B852" wp14:editId="4CA30AF3">
                <wp:simplePos x="0" y="0"/>
                <wp:positionH relativeFrom="margin">
                  <wp:posOffset>487045</wp:posOffset>
                </wp:positionH>
                <wp:positionV relativeFrom="paragraph">
                  <wp:posOffset>1122680</wp:posOffset>
                </wp:positionV>
                <wp:extent cx="4785360" cy="335280"/>
                <wp:effectExtent l="0" t="0" r="0" b="7620"/>
                <wp:wrapTopAndBottom/>
                <wp:docPr id="61" name="Zone de texte 61"/>
                <wp:cNvGraphicFramePr/>
                <a:graphic xmlns:a="http://schemas.openxmlformats.org/drawingml/2006/main">
                  <a:graphicData uri="http://schemas.microsoft.com/office/word/2010/wordprocessingShape">
                    <wps:wsp>
                      <wps:cNvSpPr txBox="1"/>
                      <wps:spPr>
                        <a:xfrm>
                          <a:off x="0" y="0"/>
                          <a:ext cx="4785360" cy="335280"/>
                        </a:xfrm>
                        <a:prstGeom prst="rect">
                          <a:avLst/>
                        </a:prstGeom>
                        <a:solidFill>
                          <a:prstClr val="white"/>
                        </a:solidFill>
                        <a:ln>
                          <a:noFill/>
                        </a:ln>
                      </wps:spPr>
                      <wps:txbx>
                        <w:txbxContent>
                          <w:p w14:paraId="0A6E1D86" w14:textId="64F3600E" w:rsidR="00FB6EBD" w:rsidRPr="00270168" w:rsidRDefault="00FB6EBD" w:rsidP="00070EBD">
                            <w:pPr>
                              <w:pStyle w:val="Lgende"/>
                              <w:jc w:val="center"/>
                              <w:rPr>
                                <w:rFonts w:ascii="Calibri" w:eastAsia="Calibri" w:hAnsi="Calibri" w:cs="Times New Roman"/>
                                <w:noProof/>
                              </w:rPr>
                            </w:pPr>
                            <w:bookmarkStart w:id="61" w:name="_Toc479264292"/>
                            <w:r>
                              <w:t xml:space="preserve">Figure </w:t>
                            </w:r>
                            <w:fldSimple w:instr=" SEQ Figure \* ARABIC ">
                              <w:r w:rsidR="00A03FAC">
                                <w:rPr>
                                  <w:noProof/>
                                </w:rPr>
                                <w:t>22</w:t>
                              </w:r>
                            </w:fldSimple>
                            <w:r>
                              <w:t xml:space="preserve"> - Procédure donnant le nombre moyen d'ingrédients utilisés pour fabriquer une préparation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3B852" id="Zone de texte 61" o:spid="_x0000_s1048" type="#_x0000_t202" style="position:absolute;margin-left:38.35pt;margin-top:88.4pt;width:376.8pt;height:26.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" stroked="f">
                <v:textbox inset="0,0,0,0">
                  <w:txbxContent>
                    <w:p w14:paraId="0A6E1D86" w14:textId="64F3600E" w:rsidR="00FB6EBD" w:rsidRPr="00270168" w:rsidRDefault="00FB6EBD" w:rsidP="00070EBD">
                      <w:pPr>
                        <w:pStyle w:val="Lgende"/>
                        <w:jc w:val="center"/>
                        <w:rPr>
                          <w:rFonts w:ascii="Calibri" w:eastAsia="Calibri" w:hAnsi="Calibri" w:cs="Times New Roman"/>
                          <w:noProof/>
                        </w:rPr>
                      </w:pPr>
                      <w:bookmarkStart w:id="62" w:name="_Toc479264292"/>
                      <w:r>
                        <w:t xml:space="preserve">Figure </w:t>
                      </w:r>
                      <w:fldSimple w:instr=" SEQ Figure \* ARABIC ">
                        <w:r w:rsidR="00A03FAC">
                          <w:rPr>
                            <w:noProof/>
                          </w:rPr>
                          <w:t>22</w:t>
                        </w:r>
                      </w:fldSimple>
                      <w:r>
                        <w:t xml:space="preserve"> - Procédure donnant le nombre moyen d'ingrédients utilisés pour fabriquer une préparation</w:t>
                      </w:r>
                      <w:bookmarkEnd w:id="62"/>
                    </w:p>
                  </w:txbxContent>
                </v:textbox>
                <w10:wrap type="topAndBottom" anchorx="margin"/>
              </v:shape>
            </w:pict>
          </mc:Fallback>
        </mc:AlternateContent>
      </w:r>
    </w:p>
    <w:p w14:paraId="5AF7FF7A" w14:textId="77777777" w:rsidR="0040557E" w:rsidRDefault="0040557E" w:rsidP="00FA4898">
      <w:pPr>
        <w:pStyle w:val="Titre3"/>
        <w:numPr>
          <w:ilvl w:val="0"/>
          <w:numId w:val="16"/>
        </w:numPr>
        <w:spacing w:after="240"/>
        <w:jc w:val="both"/>
      </w:pPr>
      <w:bookmarkStart w:id="63" w:name="_Toc479264263"/>
      <w:r>
        <w:t>Sauvegarder</w:t>
      </w:r>
      <w:bookmarkEnd w:id="63"/>
    </w:p>
    <w:p w14:paraId="000F5A0E" w14:textId="77777777" w:rsidR="00470FF4" w:rsidRDefault="00470FF4" w:rsidP="008A453C">
      <w:pPr>
        <w:spacing w:after="240"/>
        <w:jc w:val="both"/>
      </w:pPr>
      <w:r>
        <w:t>A</w:t>
      </w:r>
      <w:r w:rsidR="008A453C">
        <w:t xml:space="preserve"> juste titre, Giselle souhaitait mettre en place un système de sauvegarde de sa base de données :</w:t>
      </w:r>
    </w:p>
    <w:p w14:paraId="01932E85" w14:textId="77777777" w:rsidR="008A453C" w:rsidRDefault="008A453C" w:rsidP="008A453C">
      <w:pPr>
        <w:pStyle w:val="Paragraphedeliste"/>
        <w:numPr>
          <w:ilvl w:val="0"/>
          <w:numId w:val="33"/>
        </w:numPr>
        <w:spacing w:after="240"/>
        <w:jc w:val="both"/>
      </w:pPr>
      <w:r>
        <w:t>Recettes enregistrées dans la base de données</w:t>
      </w:r>
    </w:p>
    <w:p w14:paraId="50C36C13" w14:textId="77777777" w:rsidR="008A453C" w:rsidRDefault="008A453C" w:rsidP="008A453C">
      <w:pPr>
        <w:pStyle w:val="Paragraphedeliste"/>
        <w:numPr>
          <w:ilvl w:val="0"/>
          <w:numId w:val="33"/>
        </w:numPr>
        <w:spacing w:after="240"/>
        <w:jc w:val="both"/>
      </w:pPr>
      <w:r>
        <w:t>Ingrédients associés à chaque fournisseur</w:t>
      </w:r>
    </w:p>
    <w:p w14:paraId="5B437B6C" w14:textId="77777777" w:rsidR="008A453C" w:rsidRDefault="008A453C" w:rsidP="008A453C">
      <w:pPr>
        <w:pStyle w:val="Paragraphedeliste"/>
        <w:numPr>
          <w:ilvl w:val="0"/>
          <w:numId w:val="33"/>
        </w:numPr>
        <w:spacing w:after="240"/>
        <w:jc w:val="both"/>
      </w:pPr>
      <w:r>
        <w:t>Commandes dont la réception n’a pas encore été confirmée</w:t>
      </w:r>
    </w:p>
    <w:p w14:paraId="700C354A" w14:textId="77777777" w:rsidR="00470FF4" w:rsidRDefault="008A453C" w:rsidP="008A453C">
      <w:pPr>
        <w:jc w:val="both"/>
      </w:pPr>
      <w:r>
        <w:t xml:space="preserve">Pour sauvegarder certaines tables ou toute une base de données MySQL on utilise l’utilitaire mysqldump. </w:t>
      </w:r>
      <w:r w:rsidR="00470FF4">
        <w:t xml:space="preserve">La commande </w:t>
      </w:r>
      <w:r>
        <w:t xml:space="preserve">de </w:t>
      </w:r>
      <w:r w:rsidR="00470FF4">
        <w:t xml:space="preserve">sauvegarde permet de </w:t>
      </w:r>
      <w:r>
        <w:t>récupérer</w:t>
      </w:r>
      <w:r w:rsidR="00470FF4">
        <w:t xml:space="preserve"> l'intégralité</w:t>
      </w:r>
      <w:r>
        <w:t xml:space="preserve"> ou une partie</w:t>
      </w:r>
      <w:r w:rsidR="00470FF4">
        <w:t xml:space="preserve"> d'une base de données au sein d'un fichier SQL</w:t>
      </w:r>
      <w:r>
        <w:t>. A partir de ce dernier, on peut restaurer la base sur une autre base de données.</w:t>
      </w:r>
    </w:p>
    <w:p w14:paraId="5F0EF5EA" w14:textId="77777777" w:rsidR="008A453C" w:rsidRDefault="008A453C" w:rsidP="008A453C">
      <w:pPr>
        <w:spacing w:before="240"/>
        <w:jc w:val="both"/>
      </w:pPr>
      <w:r>
        <w:t>Par conséquent le fichier SQL de la base de données de Giselle généré grâce à mysqldump permettra deux fonctions principales :</w:t>
      </w:r>
    </w:p>
    <w:p w14:paraId="27D99F44" w14:textId="77777777" w:rsidR="008A453C" w:rsidRDefault="008A453C" w:rsidP="008A453C">
      <w:pPr>
        <w:pStyle w:val="Paragraphedeliste"/>
        <w:numPr>
          <w:ilvl w:val="0"/>
          <w:numId w:val="34"/>
        </w:numPr>
        <w:spacing w:before="240"/>
        <w:jc w:val="both"/>
      </w:pPr>
      <w:r>
        <w:lastRenderedPageBreak/>
        <w:t>Conserver la structure et les données de la base de données en cas de problème</w:t>
      </w:r>
    </w:p>
    <w:p w14:paraId="00D7F899" w14:textId="77777777" w:rsidR="008A453C" w:rsidRDefault="008A453C" w:rsidP="008A453C">
      <w:pPr>
        <w:pStyle w:val="Paragraphedeliste"/>
        <w:numPr>
          <w:ilvl w:val="0"/>
          <w:numId w:val="34"/>
        </w:numPr>
        <w:spacing w:before="240"/>
        <w:jc w:val="both"/>
      </w:pPr>
      <w:r>
        <w:t xml:space="preserve">Permettre la migration de la base de données (vers </w:t>
      </w:r>
      <w:r w:rsidR="00966CA8">
        <w:t>une autre machine</w:t>
      </w:r>
      <w:r>
        <w:t xml:space="preserve"> ou un autre SGBDR)</w:t>
      </w:r>
    </w:p>
    <w:p w14:paraId="39F8F057" w14:textId="77777777" w:rsidR="00470FF4" w:rsidRDefault="00470FF4" w:rsidP="008A453C">
      <w:pPr>
        <w:jc w:val="both"/>
      </w:pPr>
    </w:p>
    <w:p w14:paraId="1794A251" w14:textId="77777777" w:rsidR="00966CA8" w:rsidRDefault="000728EF" w:rsidP="00966CA8">
      <w:pPr>
        <w:spacing w:after="240"/>
        <w:jc w:val="both"/>
      </w:pPr>
      <w:r>
        <w:t xml:space="preserve">Pour </w:t>
      </w:r>
      <w:r w:rsidR="00470FF4">
        <w:t>sauvegarde</w:t>
      </w:r>
      <w:r>
        <w:t>r</w:t>
      </w:r>
      <w:r w:rsidR="00470FF4">
        <w:t xml:space="preserve"> </w:t>
      </w:r>
      <w:r>
        <w:t>intégralement le serveur MySQL (toutes les base de données présentes)</w:t>
      </w:r>
      <w:r w:rsidR="00470FF4">
        <w:t xml:space="preserve"> </w:t>
      </w:r>
      <w:r w:rsidR="00966CA8">
        <w:t>dans un fichier databases_magicarts.sql on peut utiliser les commandes suivantes.</w:t>
      </w:r>
    </w:p>
    <w:p w14:paraId="46F680DD" w14:textId="77777777" w:rsidR="00966CA8" w:rsidRDefault="00966CA8" w:rsidP="00966CA8">
      <w:pPr>
        <w:pStyle w:val="Paragraphedeliste"/>
        <w:numPr>
          <w:ilvl w:val="0"/>
          <w:numId w:val="39"/>
        </w:numPr>
        <w:spacing w:after="240"/>
        <w:jc w:val="both"/>
      </w:pPr>
      <w:r>
        <w:t>Lorsqu’on est en dehors du serveur MySQL (sur le système d’exploitation) :</w:t>
      </w:r>
    </w:p>
    <w:p w14:paraId="46911A42" w14:textId="77777777" w:rsidR="00470FF4" w:rsidRPr="00966CA8" w:rsidRDefault="00470FF4" w:rsidP="00966CA8">
      <w:pPr>
        <w:shd w:val="clear" w:color="auto" w:fill="D9D9D9" w:themeFill="background1" w:themeFillShade="D9"/>
        <w:jc w:val="both"/>
        <w:rPr>
          <w:rFonts w:ascii="Consolas" w:hAnsi="Consolas"/>
          <w:sz w:val="22"/>
          <w:lang w:val="en-US"/>
        </w:rPr>
      </w:pPr>
      <w:r w:rsidRPr="00966CA8">
        <w:rPr>
          <w:rFonts w:ascii="Consolas" w:hAnsi="Consolas"/>
          <w:b/>
          <w:sz w:val="22"/>
          <w:lang w:val="en-US"/>
        </w:rPr>
        <w:t>mysqldump</w:t>
      </w:r>
      <w:r w:rsidRPr="00966CA8">
        <w:rPr>
          <w:rFonts w:ascii="Consolas" w:hAnsi="Consolas"/>
          <w:sz w:val="22"/>
          <w:lang w:val="en-US"/>
        </w:rPr>
        <w:t xml:space="preserve"> --user=</w:t>
      </w:r>
      <w:r w:rsidR="00966CA8" w:rsidRPr="00966CA8">
        <w:rPr>
          <w:rFonts w:ascii="Consolas" w:hAnsi="Consolas"/>
          <w:sz w:val="22"/>
          <w:lang w:val="en-US"/>
        </w:rPr>
        <w:t>root --password -A &gt;</w:t>
      </w:r>
      <w:r w:rsidRPr="00966CA8">
        <w:rPr>
          <w:rFonts w:ascii="Consolas" w:hAnsi="Consolas"/>
          <w:sz w:val="22"/>
          <w:lang w:val="en-US"/>
        </w:rPr>
        <w:t xml:space="preserve"> database</w:t>
      </w:r>
      <w:r w:rsidR="00966CA8" w:rsidRPr="00966CA8">
        <w:rPr>
          <w:rFonts w:ascii="Consolas" w:hAnsi="Consolas"/>
          <w:sz w:val="22"/>
          <w:lang w:val="en-US"/>
        </w:rPr>
        <w:t>s_magicarts</w:t>
      </w:r>
      <w:r w:rsidRPr="00966CA8">
        <w:rPr>
          <w:rFonts w:ascii="Consolas" w:hAnsi="Consolas"/>
          <w:sz w:val="22"/>
          <w:lang w:val="en-US"/>
        </w:rPr>
        <w:t>.sql</w:t>
      </w:r>
    </w:p>
    <w:p w14:paraId="23A087CB" w14:textId="77777777" w:rsidR="00966CA8" w:rsidRPr="00497A80" w:rsidRDefault="00966CA8" w:rsidP="00497A80">
      <w:pPr>
        <w:pStyle w:val="Paragraphedeliste"/>
        <w:numPr>
          <w:ilvl w:val="0"/>
          <w:numId w:val="39"/>
        </w:numPr>
        <w:spacing w:before="240" w:after="240"/>
        <w:jc w:val="both"/>
        <w:rPr>
          <w:rFonts w:ascii="Consolas" w:hAnsi="Consolas"/>
          <w:sz w:val="22"/>
        </w:rPr>
      </w:pPr>
      <w:r w:rsidRPr="00966CA8">
        <w:t xml:space="preserve">Lorsqu’on est dans l’interface en ligne de commande du serveur MySQL </w:t>
      </w:r>
      <w:r w:rsidR="00497A80">
        <w:t>il faut ajouter « system » avant « mysqldump »</w:t>
      </w:r>
    </w:p>
    <w:p w14:paraId="6A564AE7" w14:textId="77777777" w:rsidR="00966CA8" w:rsidRDefault="00966CA8" w:rsidP="00966CA8">
      <w:pPr>
        <w:spacing w:before="240"/>
        <w:jc w:val="both"/>
      </w:pPr>
      <w:r w:rsidRPr="00966CA8">
        <w:t xml:space="preserve">Pour </w:t>
      </w:r>
      <w:r w:rsidR="00470FF4">
        <w:t>sauvegarde</w:t>
      </w:r>
      <w:r>
        <w:t>r toutes les</w:t>
      </w:r>
      <w:r w:rsidR="00470FF4">
        <w:t xml:space="preserve"> recettes</w:t>
      </w:r>
      <w:r>
        <w:t xml:space="preserve"> présentes dans la base de données on doit conserver les tables suivantes : Produit, se_compose_prepa, Preparation, Diluant et Ingredient. </w:t>
      </w:r>
    </w:p>
    <w:p w14:paraId="4441F97F" w14:textId="77777777" w:rsidR="00470FF4" w:rsidRDefault="00966CA8" w:rsidP="00966CA8">
      <w:pPr>
        <w:spacing w:before="240"/>
        <w:jc w:val="both"/>
      </w:pPr>
      <w:r>
        <w:t>On utilise donc la commande ci-dessous.</w:t>
      </w:r>
    </w:p>
    <w:p w14:paraId="3A2EC8C7" w14:textId="77777777" w:rsidR="00470FF4" w:rsidRPr="00966CA8" w:rsidRDefault="00470FF4" w:rsidP="005B00B4">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--user=pierre --password giselle Produit se_compose_prepa P</w:t>
      </w:r>
      <w:r w:rsidR="00966CA8" w:rsidRPr="00966CA8">
        <w:rPr>
          <w:rFonts w:ascii="Consolas" w:hAnsi="Consolas"/>
          <w:sz w:val="22"/>
        </w:rPr>
        <w:t>reparation Diluant Ingredient &gt;</w:t>
      </w:r>
      <w:r w:rsidRPr="00966CA8">
        <w:rPr>
          <w:rFonts w:ascii="Consolas" w:hAnsi="Consolas"/>
          <w:sz w:val="22"/>
        </w:rPr>
        <w:t xml:space="preserve"> tables_produit.sql</w:t>
      </w:r>
    </w:p>
    <w:p w14:paraId="7965082E" w14:textId="77777777" w:rsidR="004D1497" w:rsidRDefault="004D1497" w:rsidP="0057719F">
      <w:pPr>
        <w:spacing w:before="240"/>
        <w:jc w:val="both"/>
      </w:pPr>
      <w:r>
        <w:t>Pour sauvegarder les ingrédients associés à chaque fournisseur on utilise la commande suivante :</w:t>
      </w:r>
    </w:p>
    <w:p w14:paraId="393C2C23" w14:textId="77777777" w:rsidR="004D1497" w:rsidRPr="004D1497" w:rsidRDefault="004D1497" w:rsidP="004D1497">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 xml:space="preserve">--user=pierre --password giselle Produit </w:t>
      </w:r>
      <w:r w:rsidR="00497A80">
        <w:rPr>
          <w:rFonts w:ascii="Consolas" w:hAnsi="Consolas"/>
          <w:sz w:val="22"/>
        </w:rPr>
        <w:t>Ingredient</w:t>
      </w:r>
      <w:r w:rsidRPr="00966CA8">
        <w:rPr>
          <w:rFonts w:ascii="Consolas" w:hAnsi="Consolas"/>
          <w:sz w:val="22"/>
        </w:rPr>
        <w:t xml:space="preserve"> </w:t>
      </w:r>
      <w:r w:rsidR="00497A80">
        <w:rPr>
          <w:rFonts w:ascii="Consolas" w:hAnsi="Consolas"/>
          <w:sz w:val="22"/>
        </w:rPr>
        <w:t>Fournisseur fournit</w:t>
      </w:r>
      <w:r w:rsidRPr="00966CA8">
        <w:rPr>
          <w:rFonts w:ascii="Consolas" w:hAnsi="Consolas"/>
          <w:sz w:val="22"/>
        </w:rPr>
        <w:t xml:space="preserve"> &gt;</w:t>
      </w:r>
      <w:r w:rsidR="00497A80">
        <w:rPr>
          <w:rFonts w:ascii="Consolas" w:hAnsi="Consolas"/>
          <w:sz w:val="22"/>
        </w:rPr>
        <w:t xml:space="preserve"> tables_ingredient_fournisseur</w:t>
      </w:r>
      <w:r>
        <w:rPr>
          <w:rFonts w:ascii="Consolas" w:hAnsi="Consolas"/>
          <w:sz w:val="22"/>
        </w:rPr>
        <w:t>.sql</w:t>
      </w:r>
    </w:p>
    <w:p w14:paraId="1BCE562D" w14:textId="77777777" w:rsidR="00470FF4" w:rsidRDefault="0057719F" w:rsidP="0057719F">
      <w:pPr>
        <w:spacing w:before="240"/>
        <w:jc w:val="both"/>
      </w:pPr>
      <w:r>
        <w:t xml:space="preserve">Giselle la sorcière souhaitait sauvegarder les commandes dont la réception n’a pas encore été récupérées. Pour cela on sauvegarde </w:t>
      </w:r>
      <w:r w:rsidR="00470FF4">
        <w:t xml:space="preserve">un fichier csv contenant le </w:t>
      </w:r>
      <w:r>
        <w:t>résultat</w:t>
      </w:r>
      <w:r w:rsidR="00470FF4">
        <w:t xml:space="preserve"> d'une </w:t>
      </w:r>
      <w:r>
        <w:t xml:space="preserve">requête qui permet de récupérer les commandes ayant un statut égal à en livraison. On utilise la procédure stockée : cmd_livraison(). </w:t>
      </w:r>
    </w:p>
    <w:p w14:paraId="506634D3" w14:textId="77777777" w:rsidR="00470FF4" w:rsidRDefault="00470FF4" w:rsidP="008A453C">
      <w:pPr>
        <w:jc w:val="both"/>
      </w:pPr>
    </w:p>
    <w:p w14:paraId="0FA63C43" w14:textId="77777777"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CREATE</w:t>
      </w:r>
      <w:r w:rsidRPr="00C24863">
        <w:rPr>
          <w:rFonts w:ascii="Consolas" w:hAnsi="Consolas"/>
          <w:sz w:val="22"/>
        </w:rPr>
        <w:t xml:space="preserve"> </w:t>
      </w:r>
      <w:r w:rsidRPr="00C24863">
        <w:rPr>
          <w:rFonts w:ascii="Consolas" w:hAnsi="Consolas"/>
          <w:b/>
          <w:sz w:val="22"/>
        </w:rPr>
        <w:t>PROCEDURE</w:t>
      </w:r>
      <w:r w:rsidRPr="00C24863">
        <w:rPr>
          <w:rFonts w:ascii="Consolas" w:hAnsi="Consolas"/>
          <w:sz w:val="22"/>
        </w:rPr>
        <w:t xml:space="preserve"> cmd_livraison()</w:t>
      </w:r>
    </w:p>
    <w:p w14:paraId="6C8C1EF5" w14:textId="77777777"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BEGIN</w:t>
      </w:r>
    </w:p>
    <w:p w14:paraId="091BD160" w14:textId="77777777" w:rsidR="00470FF4" w:rsidRPr="00C24863" w:rsidRDefault="0057719F"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00470FF4" w:rsidRPr="00C24863">
        <w:rPr>
          <w:rFonts w:ascii="Consolas" w:hAnsi="Consolas"/>
          <w:sz w:val="22"/>
        </w:rPr>
        <w:t xml:space="preserve"> Commande.IDCommande,DateCommande,Statut,PrixTotal,Nom,Prenom,Adresse,Produit.NomProduit,QuantiteCommande,NomRecipient </w:t>
      </w:r>
    </w:p>
    <w:p w14:paraId="78410BDE" w14:textId="77777777"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INTO</w:t>
      </w:r>
      <w:r w:rsidRPr="00C24863">
        <w:rPr>
          <w:rFonts w:ascii="Consolas" w:hAnsi="Consolas"/>
          <w:sz w:val="22"/>
          <w:lang w:val="en-US"/>
        </w:rPr>
        <w:t xml:space="preserve"> </w:t>
      </w:r>
      <w:r w:rsidRPr="00C24863">
        <w:rPr>
          <w:rFonts w:ascii="Consolas" w:hAnsi="Consolas"/>
          <w:b/>
          <w:sz w:val="22"/>
          <w:lang w:val="en-US"/>
        </w:rPr>
        <w:t>OUTFILE</w:t>
      </w:r>
      <w:r w:rsidR="00470FF4" w:rsidRPr="00C24863">
        <w:rPr>
          <w:rFonts w:ascii="Consolas" w:hAnsi="Consolas"/>
          <w:sz w:val="22"/>
          <w:lang w:val="en-US"/>
        </w:rPr>
        <w:t xml:space="preserve"> '/var/lib/mysql-files/save.csv' </w:t>
      </w:r>
    </w:p>
    <w:p w14:paraId="0014D91A" w14:textId="77777777"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FROM</w:t>
      </w:r>
      <w:r w:rsidR="00470FF4" w:rsidRPr="00C24863">
        <w:rPr>
          <w:rFonts w:ascii="Consolas" w:hAnsi="Consolas"/>
          <w:sz w:val="22"/>
        </w:rPr>
        <w:t xml:space="preserve"> Recipient,Produit,Personne,Commande,contient </w:t>
      </w:r>
    </w:p>
    <w:p w14:paraId="36C218D6" w14:textId="77777777"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WHERE</w:t>
      </w:r>
      <w:r w:rsidR="00470FF4" w:rsidRPr="00C24863">
        <w:rPr>
          <w:rFonts w:ascii="Consolas" w:hAnsi="Consolas"/>
          <w:sz w:val="22"/>
        </w:rPr>
        <w:t xml:space="preserve"> Statut='livraison' </w:t>
      </w:r>
    </w:p>
    <w:p w14:paraId="3CA7ACDC" w14:textId="77777777"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Commande.IDpersonne=Personne.IDPersonne </w:t>
      </w:r>
    </w:p>
    <w:p w14:paraId="2B7BDAC3" w14:textId="77777777"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Pr="00C24863">
        <w:rPr>
          <w:rFonts w:ascii="Consolas" w:hAnsi="Consolas"/>
          <w:sz w:val="22"/>
        </w:rPr>
        <w:t xml:space="preserve"> </w:t>
      </w:r>
      <w:r w:rsidR="00470FF4" w:rsidRPr="00C24863">
        <w:rPr>
          <w:rFonts w:ascii="Consolas" w:hAnsi="Consolas"/>
          <w:sz w:val="22"/>
        </w:rPr>
        <w:t xml:space="preserve">contient.IDCommande=Commande.IDCommande </w:t>
      </w:r>
    </w:p>
    <w:p w14:paraId="5708BEF0" w14:textId="77777777"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contient.IDproduit=Produit.IDproduit </w:t>
      </w:r>
    </w:p>
    <w:p w14:paraId="0C513C30" w14:textId="77777777"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AND</w:t>
      </w:r>
      <w:r w:rsidR="00470FF4" w:rsidRPr="00C24863">
        <w:rPr>
          <w:rFonts w:ascii="Consolas" w:hAnsi="Consolas"/>
          <w:sz w:val="22"/>
          <w:lang w:val="en-US"/>
        </w:rPr>
        <w:t xml:space="preserve"> contient.IDrecipient=Recipient.IDrecipient;</w:t>
      </w:r>
    </w:p>
    <w:p w14:paraId="2E098475" w14:textId="77777777"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END</w:t>
      </w:r>
      <w:r w:rsidRPr="00C24863">
        <w:rPr>
          <w:rFonts w:ascii="Consolas" w:hAnsi="Consolas"/>
          <w:sz w:val="22"/>
        </w:rPr>
        <w:t>|</w:t>
      </w:r>
    </w:p>
    <w:p w14:paraId="7634371D" w14:textId="77777777" w:rsidR="00470FF4" w:rsidRDefault="00470FF4" w:rsidP="008A453C">
      <w:pPr>
        <w:jc w:val="both"/>
      </w:pPr>
    </w:p>
    <w:p w14:paraId="42533392" w14:textId="77777777" w:rsidR="00C24863"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Pr="00C24863">
        <w:rPr>
          <w:rFonts w:ascii="Consolas" w:hAnsi="Consolas"/>
          <w:sz w:val="22"/>
        </w:rPr>
        <w:t xml:space="preserve"> </w:t>
      </w:r>
      <w:r w:rsidRPr="00C24863">
        <w:rPr>
          <w:rFonts w:ascii="Consolas" w:hAnsi="Consolas"/>
          <w:b/>
          <w:sz w:val="22"/>
        </w:rPr>
        <w:t>INTO</w:t>
      </w:r>
      <w:r w:rsidRPr="00C24863">
        <w:rPr>
          <w:rFonts w:ascii="Consolas" w:hAnsi="Consolas"/>
          <w:sz w:val="22"/>
        </w:rPr>
        <w:t xml:space="preserve"> </w:t>
      </w:r>
      <w:r w:rsidRPr="00C24863">
        <w:rPr>
          <w:rFonts w:ascii="Consolas" w:hAnsi="Consolas"/>
          <w:b/>
          <w:sz w:val="22"/>
        </w:rPr>
        <w:t>OUTFILE</w:t>
      </w:r>
      <w:r w:rsidR="00470FF4" w:rsidRPr="00C24863">
        <w:rPr>
          <w:rFonts w:ascii="Consolas" w:hAnsi="Consolas"/>
          <w:sz w:val="22"/>
        </w:rPr>
        <w:t xml:space="preserve"> '/var/lib/mysql-files/cat.txt' </w:t>
      </w:r>
    </w:p>
    <w:p w14:paraId="074A9F42" w14:textId="77777777" w:rsidR="00070EBD" w:rsidRPr="00070EBD" w:rsidRDefault="00C24863" w:rsidP="00E54AF3">
      <w:pPr>
        <w:spacing w:before="240"/>
        <w:jc w:val="both"/>
      </w:pPr>
      <w:r>
        <w:t xml:space="preserve">Cette partie </w:t>
      </w:r>
      <w:r w:rsidR="00470FF4">
        <w:t xml:space="preserve">permet de sauvegarder les </w:t>
      </w:r>
      <w:r>
        <w:t>résultats</w:t>
      </w:r>
      <w:r w:rsidR="00470FF4">
        <w:t xml:space="preserve"> d</w:t>
      </w:r>
      <w:r>
        <w:t>'un select au sein d'un fichier</w:t>
      </w:r>
      <w:r w:rsidR="00470FF4">
        <w:t xml:space="preserve">, le chemin est un chemin </w:t>
      </w:r>
      <w:r>
        <w:t>défini</w:t>
      </w:r>
      <w:r w:rsidR="00470FF4">
        <w:t xml:space="preserve"> par MySQL</w:t>
      </w:r>
      <w:r>
        <w:t>.</w:t>
      </w:r>
    </w:p>
    <w:p w14:paraId="326CEBDA" w14:textId="77777777" w:rsidR="00BF695C" w:rsidRDefault="000F1462" w:rsidP="000F1462">
      <w:pPr>
        <w:pStyle w:val="Titre2"/>
        <w:numPr>
          <w:ilvl w:val="0"/>
          <w:numId w:val="14"/>
        </w:numPr>
        <w:spacing w:after="240"/>
        <w:jc w:val="both"/>
      </w:pPr>
      <w:bookmarkStart w:id="64" w:name="_Toc479264264"/>
      <w:r>
        <w:lastRenderedPageBreak/>
        <w:t>Retour sur expérience</w:t>
      </w:r>
      <w:bookmarkEnd w:id="64"/>
    </w:p>
    <w:p w14:paraId="786B72C8" w14:textId="77777777" w:rsidR="001C5732" w:rsidRDefault="00BF695C" w:rsidP="001C5732">
      <w:pPr>
        <w:pStyle w:val="Titre3"/>
        <w:numPr>
          <w:ilvl w:val="0"/>
          <w:numId w:val="24"/>
        </w:numPr>
      </w:pPr>
      <w:bookmarkStart w:id="65" w:name="_Toc479264265"/>
      <w:r>
        <w:t>Synthèse des problèmes rencontrés</w:t>
      </w:r>
      <w:bookmarkEnd w:id="65"/>
    </w:p>
    <w:p w14:paraId="1CA463A0" w14:textId="77777777" w:rsidR="00FB158E" w:rsidRDefault="001C5732" w:rsidP="00FB158E">
      <w:pPr>
        <w:spacing w:before="240"/>
        <w:jc w:val="both"/>
      </w:pPr>
      <w:r>
        <w:t>Comme nous l’avons vu précédemment, l’ensemble des besoins formaliser dans le cahier des charges de Giselle sont couverts par la solution que nous avons proposée.</w:t>
      </w:r>
      <w:r w:rsidR="00773F5B">
        <w:t xml:space="preserve"> </w:t>
      </w:r>
      <w:r>
        <w:t>Durant le projet GiselleMagicArts nous avons rencontrés plusieurs difficultés</w:t>
      </w:r>
      <w:r w:rsidR="00FB158E">
        <w:t xml:space="preserve">. </w:t>
      </w:r>
    </w:p>
    <w:p w14:paraId="0C6D045B" w14:textId="77777777" w:rsidR="001C5732" w:rsidRDefault="00FB158E" w:rsidP="00FB158E">
      <w:pPr>
        <w:spacing w:before="240"/>
        <w:jc w:val="both"/>
      </w:pPr>
      <w:r>
        <w:t>La toute première a été d’identifier précisément les attentes de la sorcière Giselle. En effet la formulation des requêtes est souvent sujet à diverses interprétations concernant le résultat attendus. Dans la réalité, il aura fallu organiser régulièrement des réunions avec la MOA (ici Giselle) pour être sûr de bien répondre à ses besoins.</w:t>
      </w:r>
    </w:p>
    <w:p w14:paraId="490052B9" w14:textId="77777777" w:rsidR="00FB158E" w:rsidRDefault="00FB158E" w:rsidP="00FB158E">
      <w:pPr>
        <w:spacing w:before="240"/>
        <w:jc w:val="both"/>
      </w:pPr>
      <w:r>
        <w:t>La seconde difficulté majeure rencontrée fut la mise au point du Modèle Conceptuel de Données (MCD). Nous l’avons modifié de nombreuses fois. Il aurait fallu s’attarder plus longuement sur sa conception dès la première version pour éviter de le modifier de trop nombreuses fois. Cela a en effet ralentit de manière significative l’avancée du projet.</w:t>
      </w:r>
    </w:p>
    <w:p w14:paraId="0669EF97" w14:textId="77777777" w:rsidR="00C760C0" w:rsidRDefault="00773F5B" w:rsidP="00FB158E">
      <w:pPr>
        <w:spacing w:before="240"/>
        <w:jc w:val="both"/>
      </w:pPr>
      <w:r>
        <w:t>Le jeu de données</w:t>
      </w:r>
      <w:r w:rsidR="00D7583D">
        <w:t xml:space="preserve"> devait être cohérent et significatif pour pouvoir réaliser les requêtes. Nous avons eu des difficultés pour que les données soient cohérentes. Au début nous n’avions pas accordés suffisamment de ressources humaines pour cette tâche. Nous avons donc ajoutés deux personnes de plus.</w:t>
      </w:r>
    </w:p>
    <w:p w14:paraId="7BFEC856" w14:textId="77777777" w:rsidR="00FB158E" w:rsidRDefault="00FB158E" w:rsidP="00FB158E">
      <w:pPr>
        <w:spacing w:before="240"/>
        <w:jc w:val="both"/>
      </w:pPr>
      <w:r>
        <w:t>Par la suite, nous avons eu des difficultés à correctement formaliser les requêtes SQL.</w:t>
      </w:r>
      <w:r w:rsidR="00C760C0">
        <w:t xml:space="preserve"> La plus difficile à développer a été les couples potions/onguents utilisant la même liste d’ingrédients.</w:t>
      </w:r>
    </w:p>
    <w:p w14:paraId="19B67DF1" w14:textId="77777777" w:rsidR="00D7583D" w:rsidRDefault="00D7583D" w:rsidP="00D7583D">
      <w:pPr>
        <w:spacing w:before="240" w:after="240"/>
        <w:jc w:val="both"/>
      </w:pPr>
      <w:r>
        <w:t xml:space="preserve">Le dernier point que nous pouvons soulever </w:t>
      </w:r>
      <w:r w:rsidR="00773F5B">
        <w:t>sont les</w:t>
      </w:r>
      <w:r>
        <w:t xml:space="preserve"> limite</w:t>
      </w:r>
      <w:r w:rsidR="00773F5B">
        <w:t>s</w:t>
      </w:r>
      <w:r>
        <w:t xml:space="preserve"> de l’utilisation du Raspberry pour notre base de données. Ce nano-ordinateur possède de faibles performances. Il convient parfaitement pour les tests que nous avons effectués pour ce projet. Cependant, pour le site web de Giselle la sorcière il faudra se tourner vers une machine serveur puissante et donc beaucoup plus coûteuse.</w:t>
      </w:r>
    </w:p>
    <w:p w14:paraId="292E8038" w14:textId="77777777" w:rsidR="00542396" w:rsidRDefault="00BF695C" w:rsidP="00542396">
      <w:pPr>
        <w:pStyle w:val="Titre3"/>
        <w:numPr>
          <w:ilvl w:val="0"/>
          <w:numId w:val="24"/>
        </w:numPr>
      </w:pPr>
      <w:bookmarkStart w:id="66" w:name="_Toc479264266"/>
      <w:r>
        <w:t>Bilan de l’équipe</w:t>
      </w:r>
      <w:bookmarkEnd w:id="66"/>
    </w:p>
    <w:p w14:paraId="2BFD2A7A" w14:textId="77777777" w:rsidR="00542396" w:rsidRDefault="00542396" w:rsidP="00F21801">
      <w:pPr>
        <w:spacing w:before="240"/>
        <w:jc w:val="both"/>
      </w:pPr>
      <w:r>
        <w:t>Du point de vue de l’ensemble de l’équipe ce projet a été une réussite. Nous avons satisfait l’ensemble des besoins de la MOA.</w:t>
      </w:r>
    </w:p>
    <w:p w14:paraId="086EB60D" w14:textId="77777777" w:rsidR="00F21801" w:rsidRDefault="00542396" w:rsidP="00F21801">
      <w:pPr>
        <w:spacing w:before="240"/>
        <w:jc w:val="both"/>
      </w:pPr>
      <w:r>
        <w:t xml:space="preserve">Ce fut possible grâce à une bonne organisation. L’utilisation d’outils de productivité et de gestion de projet tel que Trello et les diagrammes de Gantt on permit une répartition des tâches cohérente. Les outils mis en place par le chef de projet ont été particulièrement appréciés par </w:t>
      </w:r>
      <w:r w:rsidR="00F21801">
        <w:t>l’équipe : T</w:t>
      </w:r>
      <w:r w:rsidR="007D4A9D">
        <w:t xml:space="preserve">rello, </w:t>
      </w:r>
      <w:r w:rsidR="00F21801">
        <w:t>G</w:t>
      </w:r>
      <w:r w:rsidR="00EF5942">
        <w:t>it</w:t>
      </w:r>
      <w:r w:rsidR="00F21801">
        <w:t>Hub, Raspberry, réunion</w:t>
      </w:r>
      <w:r w:rsidR="007D4A9D">
        <w:t>s</w:t>
      </w:r>
      <w:r w:rsidR="00F21801">
        <w:t xml:space="preserve"> régulière</w:t>
      </w:r>
      <w:r w:rsidR="007D4A9D">
        <w:t>s</w:t>
      </w:r>
      <w:r w:rsidR="00EF5942">
        <w:t xml:space="preserve">, partage onedrive pour création </w:t>
      </w:r>
      <w:r w:rsidR="00F21801">
        <w:t>du jeu</w:t>
      </w:r>
      <w:r w:rsidR="00EF5942">
        <w:t xml:space="preserve"> de données.</w:t>
      </w:r>
    </w:p>
    <w:p w14:paraId="1A56A605" w14:textId="77777777" w:rsidR="00EF5942" w:rsidRDefault="00F21801" w:rsidP="00F21801">
      <w:pPr>
        <w:spacing w:before="240"/>
        <w:jc w:val="both"/>
      </w:pPr>
      <w:r>
        <w:t xml:space="preserve">La bonne cohésion de l’équipe du projet ainsi que la bonne gestion du temps nous ont permis de réfléchir et d’implémenter des perspectives d’améliorations </w:t>
      </w:r>
      <w:r w:rsidRPr="00F21801">
        <w:t>(création de vues, requêtes supplémentaires…)</w:t>
      </w:r>
    </w:p>
    <w:p w14:paraId="652D3EA8" w14:textId="77777777" w:rsidR="00EF5942" w:rsidRDefault="00F21801" w:rsidP="00F21801">
      <w:pPr>
        <w:spacing w:before="240" w:after="240"/>
        <w:jc w:val="both"/>
      </w:pPr>
      <w:r>
        <w:t>Pour finir, ce projet a permis à l’ensemble des membres de l’équipe d’approfondir sa maîtrise du</w:t>
      </w:r>
      <w:r w:rsidR="00EF5942">
        <w:t xml:space="preserve"> langage SQL</w:t>
      </w:r>
      <w:r>
        <w:t xml:space="preserve"> et d’expérimenter la conception d’une base de données de A à Z.</w:t>
      </w:r>
    </w:p>
    <w:p w14:paraId="2F20E8F0" w14:textId="77777777" w:rsidR="00EF5942" w:rsidRDefault="00BF695C" w:rsidP="00BF695C">
      <w:pPr>
        <w:pStyle w:val="Titre3"/>
        <w:numPr>
          <w:ilvl w:val="0"/>
          <w:numId w:val="24"/>
        </w:numPr>
      </w:pPr>
      <w:bookmarkStart w:id="67" w:name="_Toc479264267"/>
      <w:r>
        <w:lastRenderedPageBreak/>
        <w:t>Bilans individuels</w:t>
      </w:r>
      <w:bookmarkEnd w:id="67"/>
    </w:p>
    <w:p w14:paraId="5E015CE3" w14:textId="77777777" w:rsidR="009E0AA5" w:rsidRPr="00773F5B" w:rsidRDefault="00773F5B" w:rsidP="00773F5B">
      <w:pPr>
        <w:rPr>
          <w:rFonts w:eastAsiaTheme="majorEastAsia" w:cstheme="majorBidi"/>
          <w:color w:val="243F60" w:themeColor="accent1" w:themeShade="7F"/>
        </w:rPr>
      </w:pPr>
      <w:r>
        <w:rPr>
          <w:noProof/>
          <w:lang w:val="en-US" w:eastAsia="en-US"/>
        </w:rPr>
        <mc:AlternateContent>
          <mc:Choice Requires="wps">
            <w:drawing>
              <wp:anchor distT="0" distB="0" distL="114300" distR="114300" simplePos="0" relativeHeight="251658299" behindDoc="0" locked="0" layoutInCell="1" allowOverlap="1" wp14:anchorId="51A7046F" wp14:editId="0F61F70F">
                <wp:simplePos x="0" y="0"/>
                <wp:positionH relativeFrom="column">
                  <wp:posOffset>1012825</wp:posOffset>
                </wp:positionH>
                <wp:positionV relativeFrom="paragraph">
                  <wp:posOffset>5933440</wp:posOffset>
                </wp:positionV>
                <wp:extent cx="5440680" cy="1600200"/>
                <wp:effectExtent l="152400" t="19050" r="83820" b="266700"/>
                <wp:wrapNone/>
                <wp:docPr id="67" name="Bulle narrative : ronde 67"/>
                <wp:cNvGraphicFramePr/>
                <a:graphic xmlns:a="http://schemas.openxmlformats.org/drawingml/2006/main">
                  <a:graphicData uri="http://schemas.microsoft.com/office/word/2010/wordprocessingShape">
                    <wps:wsp>
                      <wps:cNvSpPr/>
                      <wps:spPr>
                        <a:xfrm>
                          <a:off x="0" y="0"/>
                          <a:ext cx="5440680" cy="1600200"/>
                        </a:xfrm>
                        <a:prstGeom prst="wedgeEllipseCallout">
                          <a:avLst>
                            <a:gd name="adj1" fmla="val -51793"/>
                            <a:gd name="adj2" fmla="val 60595"/>
                          </a:avLst>
                        </a:prstGeom>
                      </wps:spPr>
                      <wps:style>
                        <a:lnRef idx="1">
                          <a:schemeClr val="accent1"/>
                        </a:lnRef>
                        <a:fillRef idx="3">
                          <a:schemeClr val="accent1"/>
                        </a:fillRef>
                        <a:effectRef idx="2">
                          <a:schemeClr val="accent1"/>
                        </a:effectRef>
                        <a:fontRef idx="minor">
                          <a:schemeClr val="lt1"/>
                        </a:fontRef>
                      </wps:style>
                      <wps:txbx>
                        <w:txbxContent>
                          <w:p w14:paraId="3972EC78" w14:textId="77777777" w:rsidR="00FB6EBD" w:rsidRDefault="00FB6EBD" w:rsidP="0071550E">
                            <w:pPr>
                              <w:jc w:val="both"/>
                            </w:pPr>
                            <w:r>
                              <w:t>J’ai apprécié le projet et le thème qui était dans la continuité des prosits.</w:t>
                            </w:r>
                          </w:p>
                          <w:p w14:paraId="458F2A28" w14:textId="77777777" w:rsidR="00FB6EBD" w:rsidRDefault="00FB6EBD" w:rsidP="0071550E">
                            <w:pPr>
                              <w:jc w:val="both"/>
                            </w:pPr>
                            <w:r>
                              <w:t>La manipulation m’a permis de comprendre de nombreux points là où j’avais des difficultés lors des workshops.</w:t>
                            </w:r>
                          </w:p>
                          <w:p w14:paraId="5131F162" w14:textId="77777777" w:rsidR="00FB6EBD" w:rsidRDefault="00FB6EBD" w:rsidP="0071550E">
                            <w:pPr>
                              <w:jc w:val="both"/>
                            </w:pPr>
                            <w:r>
                              <w:t>Le projet s’est déroulé sans problème insurmontable.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7046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narrative : ronde 67" o:spid="_x0000_s1049" type="#_x0000_t63" style="position:absolute;margin-left:79.75pt;margin-top:467.2pt;width:428.4pt;height:126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" adj="-387,23889" fillcolor="#4f81bd [3204]" strokecolor="#4579b8 [3044]">
                <v:fill color2="#a7bfde [1620]" rotate="t" angle="180" focus="100%" type="gradient">
                  <o:fill v:ext="view" type="gradientUnscaled"/>
                </v:fill>
                <v:shadow on="t" color="black" opacity="22937f" origin=",.5" offset="0,.63889mm"/>
                <v:textbox>
                  <w:txbxContent>
                    <w:p w14:paraId="3972EC78" w14:textId="77777777" w:rsidR="00FB6EBD" w:rsidRDefault="00FB6EBD" w:rsidP="0071550E">
                      <w:pPr>
                        <w:jc w:val="both"/>
                      </w:pPr>
                      <w:r>
                        <w:t>J’ai apprécié le projet et le thème qui était dans la continuité des prosits.</w:t>
                      </w:r>
                    </w:p>
                    <w:p w14:paraId="458F2A28" w14:textId="77777777" w:rsidR="00FB6EBD" w:rsidRDefault="00FB6EBD" w:rsidP="0071550E">
                      <w:pPr>
                        <w:jc w:val="both"/>
                      </w:pPr>
                      <w:r>
                        <w:t>La manipulation m’a permis de comprendre de nombreux points là où j’avais des difficultés lors des workshops.</w:t>
                      </w:r>
                    </w:p>
                    <w:p w14:paraId="5131F162" w14:textId="77777777" w:rsidR="00FB6EBD" w:rsidRDefault="00FB6EBD" w:rsidP="0071550E">
                      <w:pPr>
                        <w:jc w:val="both"/>
                      </w:pPr>
                      <w:r>
                        <w:t>Le projet s’est déroulé sans problème insurmontable.</w:t>
                      </w:r>
                    </w:p>
                  </w:txbxContent>
                </v:textbox>
              </v:shape>
            </w:pict>
          </mc:Fallback>
        </mc:AlternateContent>
      </w:r>
      <w:r>
        <w:rPr>
          <w:noProof/>
          <w:lang w:val="en-US" w:eastAsia="en-US"/>
        </w:rPr>
        <mc:AlternateContent>
          <mc:Choice Requires="wps">
            <w:drawing>
              <wp:anchor distT="0" distB="0" distL="114300" distR="114300" simplePos="0" relativeHeight="251658305" behindDoc="0" locked="0" layoutInCell="1" allowOverlap="1" wp14:anchorId="617407F6" wp14:editId="3B62546A">
                <wp:simplePos x="0" y="0"/>
                <wp:positionH relativeFrom="column">
                  <wp:posOffset>-358775</wp:posOffset>
                </wp:positionH>
                <wp:positionV relativeFrom="paragraph">
                  <wp:posOffset>8257540</wp:posOffset>
                </wp:positionV>
                <wp:extent cx="1524000" cy="31242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14:paraId="78775D24" w14:textId="77777777" w:rsidR="00FB6EBD" w:rsidRPr="004D1497" w:rsidRDefault="00FB6EBD" w:rsidP="007D4A9D">
                            <w:pPr>
                              <w:jc w:val="center"/>
                              <w:rPr>
                                <w:lang w:val="en-US"/>
                              </w:rPr>
                            </w:pPr>
                            <w:r w:rsidRPr="007D4A9D">
                              <w:t>Aurélien</w:t>
                            </w:r>
                            <w:r>
                              <w:rPr>
                                <w:lang w:val="en-US"/>
                              </w:rPr>
                              <w:t xml:space="preserve"> Klein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407F6" id="Zone de texte 73" o:spid="_x0000_s1050" type="#_x0000_t202" style="position:absolute;margin-left:-28.25pt;margin-top:650.2pt;width:120pt;height:24.6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" fillcolor="white [3201]" stroked="f" strokeweight=".5pt">
                <v:textbox>
                  <w:txbxContent>
                    <w:p w14:paraId="78775D24" w14:textId="77777777" w:rsidR="00FB6EBD" w:rsidRPr="004D1497" w:rsidRDefault="00FB6EBD" w:rsidP="007D4A9D">
                      <w:pPr>
                        <w:jc w:val="center"/>
                        <w:rPr>
                          <w:lang w:val="en-US"/>
                        </w:rPr>
                      </w:pPr>
                      <w:r w:rsidRPr="007D4A9D">
                        <w:t>Aurélien</w:t>
                      </w:r>
                      <w:r>
                        <w:rPr>
                          <w:lang w:val="en-US"/>
                        </w:rPr>
                        <w:t xml:space="preserve"> Klein</w:t>
                      </w:r>
                    </w:p>
                  </w:txbxContent>
                </v:textbox>
              </v:shape>
            </w:pict>
          </mc:Fallback>
        </mc:AlternateContent>
      </w:r>
      <w:r>
        <w:rPr>
          <w:noProof/>
          <w:lang w:val="en-US" w:eastAsia="en-US"/>
        </w:rPr>
        <w:drawing>
          <wp:anchor distT="0" distB="0" distL="114300" distR="114300" simplePos="0" relativeHeight="251658296" behindDoc="0" locked="0" layoutInCell="1" allowOverlap="1">
            <wp:simplePos x="0" y="0"/>
            <wp:positionH relativeFrom="margin">
              <wp:posOffset>-313055</wp:posOffset>
            </wp:positionH>
            <wp:positionV relativeFrom="paragraph">
              <wp:posOffset>6824345</wp:posOffset>
            </wp:positionV>
            <wp:extent cx="1432560" cy="1432560"/>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relien.png"/>
                    <pic:cNvPicPr/>
                  </pic:nvPicPr>
                  <pic:blipFill>
                    <a:blip r:embed="rId54"/>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58294" behindDoc="0" locked="0" layoutInCell="1" allowOverlap="1">
            <wp:simplePos x="0" y="0"/>
            <wp:positionH relativeFrom="margin">
              <wp:posOffset>-358775</wp:posOffset>
            </wp:positionH>
            <wp:positionV relativeFrom="paragraph">
              <wp:posOffset>4189095</wp:posOffset>
            </wp:positionV>
            <wp:extent cx="1440180" cy="1440180"/>
            <wp:effectExtent l="0" t="0" r="7620" b="762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yAvatar.png"/>
                    <pic:cNvPicPr/>
                  </pic:nvPicPr>
                  <pic:blipFill>
                    <a:blip r:embed="rId55"/>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58301" behindDoc="0" locked="0" layoutInCell="1" allowOverlap="1" wp14:anchorId="26B301AE" wp14:editId="3C543406">
                <wp:simplePos x="0" y="0"/>
                <wp:positionH relativeFrom="page">
                  <wp:posOffset>1844040</wp:posOffset>
                </wp:positionH>
                <wp:positionV relativeFrom="paragraph">
                  <wp:posOffset>2992120</wp:posOffset>
                </wp:positionV>
                <wp:extent cx="5440680" cy="2057400"/>
                <wp:effectExtent l="152400" t="19050" r="64770" b="152400"/>
                <wp:wrapNone/>
                <wp:docPr id="69" name="Bulle narrative : ronde 69"/>
                <wp:cNvGraphicFramePr/>
                <a:graphic xmlns:a="http://schemas.openxmlformats.org/drawingml/2006/main">
                  <a:graphicData uri="http://schemas.microsoft.com/office/word/2010/wordprocessingShape">
                    <wps:wsp>
                      <wps:cNvSpPr/>
                      <wps:spPr>
                        <a:xfrm>
                          <a:off x="0" y="0"/>
                          <a:ext cx="5440680" cy="205740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14:paraId="7C5DC480" w14:textId="77777777" w:rsidR="00FB6EBD" w:rsidRDefault="00FB6EBD" w:rsidP="0000426C">
                            <w:pPr>
                              <w:jc w:val="both"/>
                            </w:pPr>
                            <w:r>
                              <w:t xml:space="preserve">Le projet nous a permis d'exercer nos connaissances dans un objectif plus concret. L'organisation dans notre groupe était parfaite et tout a été respecté. </w:t>
                            </w:r>
                          </w:p>
                          <w:p w14:paraId="29CF39A8" w14:textId="77777777" w:rsidR="00FB6EBD" w:rsidRDefault="00FB6EBD" w:rsidP="0000426C">
                            <w:pPr>
                              <w:jc w:val="both"/>
                            </w:pPr>
                            <w:r>
                              <w:t>Cela m'a permis de mettre en œuvre tous les points vus pendant les prosits, et donc d'avoir pu améliorer mes compétences.</w:t>
                            </w:r>
                          </w:p>
                          <w:p w14:paraId="2DA7B427" w14:textId="77777777" w:rsidR="00FB6EBD" w:rsidRDefault="00FB6EBD" w:rsidP="0000426C">
                            <w:pPr>
                              <w:jc w:val="both"/>
                            </w:pPr>
                            <w:r>
                              <w:t>Je maîtrise mieux les requêtes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01AE" id="Bulle narrative : ronde 69" o:spid="_x0000_s1051" type="#_x0000_t63" style="position:absolute;margin-left:145.2pt;margin-top:235.6pt;width:428.4pt;height:162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14:paraId="7C5DC480" w14:textId="77777777" w:rsidR="00FB6EBD" w:rsidRDefault="00FB6EBD" w:rsidP="0000426C">
                      <w:pPr>
                        <w:jc w:val="both"/>
                      </w:pPr>
                      <w:r>
                        <w:t xml:space="preserve">Le projet nous a permis d'exercer nos connaissances dans un objectif plus concret. L'organisation dans notre groupe était parfaite et tout a été respecté. </w:t>
                      </w:r>
                    </w:p>
                    <w:p w14:paraId="29CF39A8" w14:textId="77777777" w:rsidR="00FB6EBD" w:rsidRDefault="00FB6EBD" w:rsidP="0000426C">
                      <w:pPr>
                        <w:jc w:val="both"/>
                      </w:pPr>
                      <w:r>
                        <w:t>Cela m'a permis de mettre en œuvre tous les points vus pendant les prosits, et donc d'avoir pu améliorer mes compétences.</w:t>
                      </w:r>
                    </w:p>
                    <w:p w14:paraId="2DA7B427" w14:textId="77777777" w:rsidR="00FB6EBD" w:rsidRDefault="00FB6EBD" w:rsidP="0000426C">
                      <w:pPr>
                        <w:jc w:val="both"/>
                      </w:pPr>
                      <w:r>
                        <w:t>Je maîtrise mieux les requêtes SQL.</w:t>
                      </w:r>
                    </w:p>
                  </w:txbxContent>
                </v:textbox>
                <w10:wrap anchorx="page"/>
              </v:shape>
            </w:pict>
          </mc:Fallback>
        </mc:AlternateContent>
      </w:r>
      <w:r>
        <w:rPr>
          <w:noProof/>
          <w:lang w:val="en-US" w:eastAsia="en-US"/>
        </w:rPr>
        <mc:AlternateContent>
          <mc:Choice Requires="wps">
            <w:drawing>
              <wp:anchor distT="0" distB="0" distL="114300" distR="114300" simplePos="0" relativeHeight="251658303" behindDoc="0" locked="0" layoutInCell="1" allowOverlap="1" wp14:anchorId="6AD2EEC6" wp14:editId="391F05E3">
                <wp:simplePos x="0" y="0"/>
                <wp:positionH relativeFrom="column">
                  <wp:posOffset>-427355</wp:posOffset>
                </wp:positionH>
                <wp:positionV relativeFrom="paragraph">
                  <wp:posOffset>5674360</wp:posOffset>
                </wp:positionV>
                <wp:extent cx="1524000" cy="31242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14:paraId="37E95F0D" w14:textId="77777777" w:rsidR="00FB6EBD" w:rsidRPr="004D1497" w:rsidRDefault="00FB6EBD" w:rsidP="007D4A9D">
                            <w:pPr>
                              <w:jc w:val="center"/>
                              <w:rPr>
                                <w:lang w:val="en-US"/>
                              </w:rPr>
                            </w:pPr>
                            <w:r>
                              <w:rPr>
                                <w:lang w:val="en-US"/>
                              </w:rPr>
                              <w:t>Florian Fritsch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D2EEC6" id="Zone de texte 71" o:spid="_x0000_s1052" type="#_x0000_t202" style="position:absolute;margin-left:-33.65pt;margin-top:446.8pt;width:120pt;height:24.6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" fillcolor="white [3201]" stroked="f" strokeweight=".5pt">
                <v:textbox>
                  <w:txbxContent>
                    <w:p w14:paraId="37E95F0D" w14:textId="77777777" w:rsidR="00FB6EBD" w:rsidRPr="004D1497" w:rsidRDefault="00FB6EBD" w:rsidP="007D4A9D">
                      <w:pPr>
                        <w:jc w:val="center"/>
                        <w:rPr>
                          <w:lang w:val="en-US"/>
                        </w:rPr>
                      </w:pPr>
                      <w:r>
                        <w:rPr>
                          <w:lang w:val="en-US"/>
                        </w:rPr>
                        <w:t>Florian Fritsch</w:t>
                      </w:r>
                    </w:p>
                  </w:txbxContent>
                </v:textbox>
              </v:shape>
            </w:pict>
          </mc:Fallback>
        </mc:AlternateContent>
      </w:r>
      <w:r>
        <w:rPr>
          <w:noProof/>
          <w:lang w:val="en-US" w:eastAsia="en-US"/>
        </w:rPr>
        <mc:AlternateContent>
          <mc:Choice Requires="wps">
            <w:drawing>
              <wp:anchor distT="0" distB="0" distL="114300" distR="114300" simplePos="0" relativeHeight="251658300" behindDoc="0" locked="0" layoutInCell="1" allowOverlap="1" wp14:anchorId="03300879" wp14:editId="64C1AC59">
                <wp:simplePos x="0" y="0"/>
                <wp:positionH relativeFrom="page">
                  <wp:posOffset>1760220</wp:posOffset>
                </wp:positionH>
                <wp:positionV relativeFrom="paragraph">
                  <wp:posOffset>134620</wp:posOffset>
                </wp:positionV>
                <wp:extent cx="5440680" cy="2065020"/>
                <wp:effectExtent l="152400" t="19050" r="64770" b="144780"/>
                <wp:wrapNone/>
                <wp:docPr id="68" name="Bulle narrative : ronde 68"/>
                <wp:cNvGraphicFramePr/>
                <a:graphic xmlns:a="http://schemas.openxmlformats.org/drawingml/2006/main">
                  <a:graphicData uri="http://schemas.microsoft.com/office/word/2010/wordprocessingShape">
                    <wps:wsp>
                      <wps:cNvSpPr/>
                      <wps:spPr>
                        <a:xfrm>
                          <a:off x="0" y="0"/>
                          <a:ext cx="5440680" cy="20650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14:paraId="6CF803D3" w14:textId="77777777" w:rsidR="00FB6EBD" w:rsidRDefault="00FB6EBD"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0879" id="Bulle narrative : ronde 68" o:spid="_x0000_s1053" type="#_x0000_t63" style="position:absolute;margin-left:138.6pt;margin-top:10.6pt;width:428.4pt;height:162.6pt;z-index:2516583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14:paraId="6CF803D3" w14:textId="77777777" w:rsidR="00FB6EBD" w:rsidRDefault="00FB6EBD"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v:textbox>
                <w10:wrap anchorx="page"/>
              </v:shape>
            </w:pict>
          </mc:Fallback>
        </mc:AlternateContent>
      </w:r>
      <w:r>
        <w:rPr>
          <w:noProof/>
          <w:lang w:val="en-US" w:eastAsia="en-US"/>
        </w:rPr>
        <mc:AlternateContent>
          <mc:Choice Requires="wps">
            <w:drawing>
              <wp:anchor distT="0" distB="0" distL="114300" distR="114300" simplePos="0" relativeHeight="251658302" behindDoc="0" locked="0" layoutInCell="1" allowOverlap="1">
                <wp:simplePos x="0" y="0"/>
                <wp:positionH relativeFrom="column">
                  <wp:posOffset>-511175</wp:posOffset>
                </wp:positionH>
                <wp:positionV relativeFrom="paragraph">
                  <wp:posOffset>2778760</wp:posOffset>
                </wp:positionV>
                <wp:extent cx="1524000" cy="31242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14:paraId="75EFBE51" w14:textId="77777777" w:rsidR="00FB6EBD" w:rsidRPr="004D1497" w:rsidRDefault="00FB6EBD" w:rsidP="004D1497">
                            <w:pPr>
                              <w:jc w:val="center"/>
                              <w:rPr>
                                <w:lang w:val="en-US"/>
                              </w:rPr>
                            </w:pPr>
                            <w:r>
                              <w:rPr>
                                <w:lang w:val="en-US"/>
                              </w:rPr>
                              <w:t>Alexandre Lecomte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0" o:spid="_x0000_s1054" type="#_x0000_t202" style="position:absolute;margin-left:-40.25pt;margin-top:218.8pt;width:120pt;height:24.6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" fillcolor="white [3201]" stroked="f" strokeweight=".5pt">
                <v:textbox>
                  <w:txbxContent>
                    <w:p w14:paraId="75EFBE51" w14:textId="77777777" w:rsidR="00FB6EBD" w:rsidRPr="004D1497" w:rsidRDefault="00FB6EBD" w:rsidP="004D1497">
                      <w:pPr>
                        <w:jc w:val="center"/>
                        <w:rPr>
                          <w:lang w:val="en-US"/>
                        </w:rPr>
                      </w:pPr>
                      <w:r>
                        <w:rPr>
                          <w:lang w:val="en-US"/>
                        </w:rPr>
                        <w:t>Alexandre Lecomte</w:t>
                      </w:r>
                    </w:p>
                  </w:txbxContent>
                </v:textbox>
              </v:shape>
            </w:pict>
          </mc:Fallback>
        </mc:AlternateContent>
      </w:r>
      <w:r>
        <w:rPr>
          <w:noProof/>
          <w:lang w:val="en-US" w:eastAsia="en-US"/>
        </w:rPr>
        <w:drawing>
          <wp:anchor distT="0" distB="0" distL="114300" distR="114300" simplePos="0" relativeHeight="251658295" behindDoc="0" locked="0" layoutInCell="1" allowOverlap="1">
            <wp:simplePos x="0" y="0"/>
            <wp:positionH relativeFrom="margin">
              <wp:posOffset>-472440</wp:posOffset>
            </wp:positionH>
            <wp:positionV relativeFrom="paragraph">
              <wp:posOffset>1280795</wp:posOffset>
            </wp:positionV>
            <wp:extent cx="1447800" cy="14478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exandre.png"/>
                    <pic:cNvPicPr/>
                  </pic:nvPicPr>
                  <pic:blipFill>
                    <a:blip r:embed="rId56"/>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004E006A">
        <w:br w:type="page"/>
      </w:r>
      <w:r w:rsidR="007D4A9D">
        <w:rPr>
          <w:noProof/>
          <w:lang w:val="en-US" w:eastAsia="en-US"/>
        </w:rPr>
        <w:lastRenderedPageBreak/>
        <mc:AlternateContent>
          <mc:Choice Requires="wps">
            <w:drawing>
              <wp:anchor distT="0" distB="0" distL="114300" distR="114300" simplePos="0" relativeHeight="251658304" behindDoc="0" locked="0" layoutInCell="1" allowOverlap="1" wp14:anchorId="3519350E" wp14:editId="23153B58">
                <wp:simplePos x="0" y="0"/>
                <wp:positionH relativeFrom="column">
                  <wp:posOffset>-480060</wp:posOffset>
                </wp:positionH>
                <wp:positionV relativeFrom="paragraph">
                  <wp:posOffset>2644140</wp:posOffset>
                </wp:positionV>
                <wp:extent cx="1524000" cy="312420"/>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14:paraId="65BE3314" w14:textId="77777777" w:rsidR="00FB6EBD" w:rsidRPr="004D1497" w:rsidRDefault="00FB6EBD" w:rsidP="007D4A9D">
                            <w:pPr>
                              <w:jc w:val="center"/>
                              <w:rPr>
                                <w:lang w:val="en-US"/>
                              </w:rPr>
                            </w:pPr>
                            <w:r>
                              <w:rPr>
                                <w:lang w:val="en-US"/>
                              </w:rPr>
                              <w:t>Pierre Geeraert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9350E" id="Zone de texte 72" o:spid="_x0000_s1055" type="#_x0000_t202" style="position:absolute;margin-left:-37.8pt;margin-top:208.2pt;width:120pt;height:24.6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" fillcolor="white [3201]" stroked="f" strokeweight=".5pt">
                <v:textbox>
                  <w:txbxContent>
                    <w:p w14:paraId="65BE3314" w14:textId="77777777" w:rsidR="00FB6EBD" w:rsidRPr="004D1497" w:rsidRDefault="00FB6EBD" w:rsidP="007D4A9D">
                      <w:pPr>
                        <w:jc w:val="center"/>
                        <w:rPr>
                          <w:lang w:val="en-US"/>
                        </w:rPr>
                      </w:pPr>
                      <w:r>
                        <w:rPr>
                          <w:lang w:val="en-US"/>
                        </w:rPr>
                        <w:t>Pierre Geeraert</w:t>
                      </w:r>
                    </w:p>
                  </w:txbxContent>
                </v:textbox>
              </v:shape>
            </w:pict>
          </mc:Fallback>
        </mc:AlternateContent>
      </w:r>
      <w:r w:rsidR="0071550E">
        <w:rPr>
          <w:noProof/>
          <w:lang w:val="en-US" w:eastAsia="en-US"/>
        </w:rPr>
        <w:drawing>
          <wp:anchor distT="0" distB="0" distL="114300" distR="114300" simplePos="0" relativeHeight="251658297" behindDoc="0" locked="0" layoutInCell="1" allowOverlap="1">
            <wp:simplePos x="0" y="0"/>
            <wp:positionH relativeFrom="margin">
              <wp:posOffset>-396875</wp:posOffset>
            </wp:positionH>
            <wp:positionV relativeFrom="paragraph">
              <wp:posOffset>1203960</wp:posOffset>
            </wp:positionV>
            <wp:extent cx="1440180" cy="1440180"/>
            <wp:effectExtent l="0" t="0" r="7620" b="762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erre.png"/>
                    <pic:cNvPicPr/>
                  </pic:nvPicPr>
                  <pic:blipFill>
                    <a:blip r:embed="rId57"/>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sidR="0071550E">
        <w:rPr>
          <w:noProof/>
          <w:lang w:val="en-US" w:eastAsia="en-US"/>
        </w:rPr>
        <mc:AlternateContent>
          <mc:Choice Requires="wps">
            <w:drawing>
              <wp:anchor distT="0" distB="0" distL="114300" distR="114300" simplePos="0" relativeHeight="251658298" behindDoc="0" locked="0" layoutInCell="1" allowOverlap="1">
                <wp:simplePos x="0" y="0"/>
                <wp:positionH relativeFrom="column">
                  <wp:posOffset>989965</wp:posOffset>
                </wp:positionH>
                <wp:positionV relativeFrom="paragraph">
                  <wp:posOffset>-419735</wp:posOffset>
                </wp:positionV>
                <wp:extent cx="5440680" cy="2522220"/>
                <wp:effectExtent l="152400" t="19050" r="83820" b="144780"/>
                <wp:wrapNone/>
                <wp:docPr id="66" name="Bulle narrative : ronde 66"/>
                <wp:cNvGraphicFramePr/>
                <a:graphic xmlns:a="http://schemas.openxmlformats.org/drawingml/2006/main">
                  <a:graphicData uri="http://schemas.microsoft.com/office/word/2010/wordprocessingShape">
                    <wps:wsp>
                      <wps:cNvSpPr/>
                      <wps:spPr>
                        <a:xfrm>
                          <a:off x="0" y="0"/>
                          <a:ext cx="5440680" cy="25222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14:paraId="46C21207" w14:textId="77777777" w:rsidR="00FB6EBD" w:rsidRDefault="00FB6EBD"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14:paraId="5CD79312" w14:textId="77777777" w:rsidR="00FB6EBD" w:rsidRDefault="00FB6EBD" w:rsidP="0071550E">
                            <w:pPr>
                              <w:jc w:val="both"/>
                            </w:pPr>
                            <w:r>
                              <w:t>J'ai bien réussi à m'intégrer dans mon groupe et à pouvoir comprendre facilement le travail des membres grâce à divers outils très utiles (trello /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ulle narrative : ronde 66" o:spid="_x0000_s1056" type="#_x0000_t63" style="position:absolute;margin-left:77.95pt;margin-top:-33.05pt;width:428.4pt;height:198.6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14:paraId="46C21207" w14:textId="77777777" w:rsidR="00FB6EBD" w:rsidRDefault="00FB6EBD"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14:paraId="5CD79312" w14:textId="77777777" w:rsidR="00FB6EBD" w:rsidRDefault="00FB6EBD" w:rsidP="0071550E">
                      <w:pPr>
                        <w:jc w:val="both"/>
                      </w:pPr>
                      <w:r>
                        <w:t>J'ai bien réussi à m'intégrer dans mon groupe et à pouvoir comprendre facilement le travail des membres grâce à divers outils très utiles (trello / git).</w:t>
                      </w:r>
                    </w:p>
                  </w:txbxContent>
                </v:textbox>
              </v:shape>
            </w:pict>
          </mc:Fallback>
        </mc:AlternateContent>
      </w:r>
      <w:r w:rsidR="007E4825">
        <w:br w:type="page"/>
      </w:r>
    </w:p>
    <w:p w14:paraId="1EE9B0C2" w14:textId="77777777" w:rsidR="004E006A" w:rsidRDefault="004E006A" w:rsidP="00FA4898">
      <w:pPr>
        <w:pStyle w:val="Titre1"/>
        <w:jc w:val="both"/>
      </w:pPr>
      <w:bookmarkStart w:id="68" w:name="_Toc479264268"/>
      <w:r>
        <w:lastRenderedPageBreak/>
        <w:t>ANNEXE 1 : Créer un serv</w:t>
      </w:r>
      <w:r w:rsidR="00390BA7">
        <w:t>eur MySQL</w:t>
      </w:r>
      <w:r w:rsidR="001947A6">
        <w:t xml:space="preserve"> sur un Raspberry P</w:t>
      </w:r>
      <w:r>
        <w:t>i</w:t>
      </w:r>
      <w:bookmarkEnd w:id="68"/>
    </w:p>
    <w:p w14:paraId="7FF415A3" w14:textId="77777777"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14:paraId="4422036B" w14:textId="77777777"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14:paraId="313E6208" w14:textId="77777777"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14:paraId="0FB63645" w14:textId="77777777" w:rsidR="00225202" w:rsidRDefault="00225202" w:rsidP="00FA4898">
      <w:pPr>
        <w:spacing w:before="240"/>
        <w:jc w:val="both"/>
      </w:pPr>
      <w:r>
        <w:t>Tout d’abord nous conseillons de mettre à jour l’ensemble du système d’exploitation de l’ordinateur.</w:t>
      </w:r>
    </w:p>
    <w:p w14:paraId="6402A688" w14:textId="77777777" w:rsidR="004E006A" w:rsidRDefault="00225202" w:rsidP="00FA4898">
      <w:pPr>
        <w:spacing w:before="240"/>
        <w:jc w:val="both"/>
      </w:pPr>
      <w:r>
        <w:rPr>
          <w:noProof/>
          <w:lang w:val="en-US" w:eastAsia="en-US"/>
        </w:rPr>
        <w:drawing>
          <wp:anchor distT="0" distB="0" distL="114300" distR="114300" simplePos="0" relativeHeight="25165824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58"/>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14:paraId="6FE74448" w14:textId="77777777" w:rsidR="00225202" w:rsidRDefault="00225202" w:rsidP="00FA4898">
      <w:pPr>
        <w:spacing w:before="240"/>
        <w:jc w:val="both"/>
      </w:pPr>
      <w:r>
        <w:rPr>
          <w:noProof/>
          <w:lang w:val="en-US" w:eastAsia="en-US"/>
        </w:rPr>
        <w:drawing>
          <wp:anchor distT="0" distB="0" distL="114300" distR="114300" simplePos="0" relativeHeight="251658245"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59"/>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14:paraId="42720C9E" w14:textId="77777777" w:rsidR="00225202" w:rsidRDefault="00995AEF" w:rsidP="00FA4898">
      <w:pPr>
        <w:spacing w:before="240"/>
        <w:jc w:val="both"/>
      </w:pPr>
      <w:r>
        <w:rPr>
          <w:noProof/>
          <w:lang w:val="en-US" w:eastAsia="en-US"/>
        </w:rPr>
        <w:drawing>
          <wp:anchor distT="0" distB="0" distL="114300" distR="114300" simplePos="0" relativeHeight="251658246"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60"/>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14:paraId="1618BF55" w14:textId="77777777" w:rsidR="00225202" w:rsidRDefault="00995AEF" w:rsidP="00FA4898">
      <w:pPr>
        <w:spacing w:before="240"/>
        <w:jc w:val="both"/>
      </w:pPr>
      <w:r>
        <w:rPr>
          <w:noProof/>
          <w:lang w:val="en-US" w:eastAsia="en-US"/>
        </w:rPr>
        <w:drawing>
          <wp:anchor distT="0" distB="0" distL="114300" distR="114300" simplePos="0" relativeHeight="251658247"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61"/>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14:paraId="773789E2" w14:textId="77777777" w:rsidR="00995AEF" w:rsidRDefault="00995AEF" w:rsidP="00FA4898">
      <w:pPr>
        <w:spacing w:before="240"/>
        <w:jc w:val="both"/>
      </w:pPr>
      <w:r>
        <w:t>Ici on attribue tous les privilèges à l’utilisateur florian qui peut se connecter depuis n’importe quelle adresse IP avec le mot de passe password.</w:t>
      </w:r>
    </w:p>
    <w:p w14:paraId="122AD62D" w14:textId="77777777"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14:paraId="1BE88751" w14:textId="77777777"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62"/>
                    <a:stretch>
                      <a:fillRect/>
                    </a:stretch>
                  </pic:blipFill>
                  <pic:spPr>
                    <a:xfrm>
                      <a:off x="0" y="0"/>
                      <a:ext cx="5757545" cy="284480"/>
                    </a:xfrm>
                    <a:prstGeom prst="rect">
                      <a:avLst/>
                    </a:prstGeom>
                  </pic:spPr>
                </pic:pic>
              </a:graphicData>
            </a:graphic>
          </wp:inline>
        </w:drawing>
      </w:r>
    </w:p>
    <w:p w14:paraId="60F617F8" w14:textId="77777777"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14:paraId="23FEF11E" w14:textId="77777777" w:rsidR="00B02F68" w:rsidRDefault="00513B08" w:rsidP="00513B08">
      <w:pPr>
        <w:spacing w:before="240"/>
        <w:jc w:val="both"/>
      </w:pPr>
      <w:r>
        <w:t>L’installation de phpmyadmin requiert la mise en place d’un serveur Apache et la redirection du port 80.</w:t>
      </w:r>
    </w:p>
    <w:p w14:paraId="5D3E45FB" w14:textId="77777777" w:rsidR="00B02F68" w:rsidRDefault="00B02F68" w:rsidP="00B02F68">
      <w:pPr>
        <w:pStyle w:val="Titre1"/>
        <w:jc w:val="both"/>
      </w:pPr>
      <w:bookmarkStart w:id="69" w:name="_Toc479264269"/>
      <w:r>
        <w:lastRenderedPageBreak/>
        <w:t>ANNEXE 2 : Script de création de la base de données</w:t>
      </w:r>
      <w:bookmarkEnd w:id="69"/>
    </w:p>
    <w:p w14:paraId="556204E5" w14:textId="77777777" w:rsidR="00B02F68" w:rsidRPr="00B02F68" w:rsidRDefault="00B02F68" w:rsidP="00B02F68"/>
    <w:p w14:paraId="50259C5A"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1B58B63F"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14:paraId="68B00A62"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75706F3D" w14:textId="77777777" w:rsidR="000F7E06" w:rsidRPr="000F7E06" w:rsidRDefault="000F7E06" w:rsidP="000F7E06">
      <w:pPr>
        <w:shd w:val="clear" w:color="auto" w:fill="D9D9D9" w:themeFill="background1" w:themeFillShade="D9"/>
        <w:rPr>
          <w:rFonts w:ascii="Consolas" w:hAnsi="Consolas"/>
          <w:sz w:val="18"/>
        </w:rPr>
      </w:pPr>
    </w:p>
    <w:p w14:paraId="67B54246"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14E08522"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14:paraId="2EE346A1"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0C396730" w14:textId="77777777" w:rsidR="000F7E06" w:rsidRPr="000F7E06" w:rsidRDefault="000F7E06" w:rsidP="000F7E06">
      <w:pPr>
        <w:shd w:val="clear" w:color="auto" w:fill="D9D9D9" w:themeFill="background1" w:themeFillShade="D9"/>
        <w:rPr>
          <w:rFonts w:ascii="Consolas" w:hAnsi="Consolas"/>
          <w:sz w:val="18"/>
        </w:rPr>
      </w:pPr>
    </w:p>
    <w:p w14:paraId="66E5A21F"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14:paraId="0CB38AC9"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IDPersonne int (11) Auto_increment  NOT NULL ,</w:t>
      </w:r>
    </w:p>
    <w:p w14:paraId="13F16A56"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14:paraId="73906595"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Prenom     Char (25) NOT NULL ,</w:t>
      </w:r>
    </w:p>
    <w:p w14:paraId="605D0C7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Adresse    Varchar (25) NOT NULL ,</w:t>
      </w:r>
    </w:p>
    <w:p w14:paraId="18FFAE4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(IDPersonne )</w:t>
      </w:r>
    </w:p>
    <w:p w14:paraId="4BE27112"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596861BB" w14:textId="77777777" w:rsidR="000F7E06" w:rsidRPr="000F7E06" w:rsidRDefault="000F7E06" w:rsidP="000F7E06">
      <w:pPr>
        <w:shd w:val="clear" w:color="auto" w:fill="D9D9D9" w:themeFill="background1" w:themeFillShade="D9"/>
        <w:rPr>
          <w:rFonts w:ascii="Consolas" w:hAnsi="Consolas"/>
          <w:sz w:val="18"/>
          <w:lang w:val="en-US"/>
        </w:rPr>
      </w:pPr>
    </w:p>
    <w:p w14:paraId="3BB9A1C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6085A324"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14:paraId="3161C00D"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54C668A6" w14:textId="77777777" w:rsidR="000F7E06" w:rsidRPr="000F7E06" w:rsidRDefault="000F7E06" w:rsidP="000F7E06">
      <w:pPr>
        <w:shd w:val="clear" w:color="auto" w:fill="D9D9D9" w:themeFill="background1" w:themeFillShade="D9"/>
        <w:rPr>
          <w:rFonts w:ascii="Consolas" w:hAnsi="Consolas"/>
          <w:sz w:val="18"/>
          <w:lang w:val="en-US"/>
        </w:rPr>
      </w:pPr>
    </w:p>
    <w:p w14:paraId="06087A09"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14:paraId="47D6D2AC"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14:paraId="1AAC9A4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14:paraId="3825E984"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4FA573BF" w14:textId="77777777" w:rsidR="000F7E06" w:rsidRPr="000F7E06" w:rsidRDefault="000F7E06" w:rsidP="000F7E06">
      <w:pPr>
        <w:shd w:val="clear" w:color="auto" w:fill="D9D9D9" w:themeFill="background1" w:themeFillShade="D9"/>
        <w:rPr>
          <w:rFonts w:ascii="Consolas" w:hAnsi="Consolas"/>
          <w:sz w:val="18"/>
          <w:lang w:val="en-US"/>
        </w:rPr>
      </w:pPr>
    </w:p>
    <w:p w14:paraId="08BD840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164F3A09"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Diluant</w:t>
      </w:r>
    </w:p>
    <w:p w14:paraId="3B4FA7B2"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01AD4B27" w14:textId="77777777" w:rsidR="000F7E06" w:rsidRPr="000F7E06" w:rsidRDefault="000F7E06" w:rsidP="000F7E06">
      <w:pPr>
        <w:shd w:val="clear" w:color="auto" w:fill="D9D9D9" w:themeFill="background1" w:themeFillShade="D9"/>
        <w:rPr>
          <w:rFonts w:ascii="Consolas" w:hAnsi="Consolas"/>
          <w:sz w:val="18"/>
          <w:lang w:val="en-US"/>
        </w:rPr>
      </w:pPr>
    </w:p>
    <w:p w14:paraId="6E2AEBB2"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Diluant(</w:t>
      </w:r>
    </w:p>
    <w:p w14:paraId="7BE17B19"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IDDiluant   int (11) Auto_increment  NOT NULL ,</w:t>
      </w:r>
    </w:p>
    <w:p w14:paraId="18D1EE4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NomDiluant  Char (25) NOT NULL ,</w:t>
      </w:r>
    </w:p>
    <w:p w14:paraId="336F3B1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PrixDiluant Float NOT NULL ,</w:t>
      </w:r>
    </w:p>
    <w:p w14:paraId="6696D724"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(IDDiluant )</w:t>
      </w:r>
    </w:p>
    <w:p w14:paraId="4EC4146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649B5F64" w14:textId="77777777" w:rsidR="000F7E06" w:rsidRPr="000F7E06" w:rsidRDefault="000F7E06" w:rsidP="000F7E06">
      <w:pPr>
        <w:shd w:val="clear" w:color="auto" w:fill="D9D9D9" w:themeFill="background1" w:themeFillShade="D9"/>
        <w:rPr>
          <w:rFonts w:ascii="Consolas" w:hAnsi="Consolas"/>
          <w:sz w:val="18"/>
          <w:lang w:val="en-US"/>
        </w:rPr>
      </w:pPr>
    </w:p>
    <w:p w14:paraId="5B71F90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3BCDF2C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14:paraId="2800F3F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4F222166" w14:textId="77777777" w:rsidR="000F7E06" w:rsidRPr="000F7E06" w:rsidRDefault="000F7E06" w:rsidP="000F7E06">
      <w:pPr>
        <w:shd w:val="clear" w:color="auto" w:fill="D9D9D9" w:themeFill="background1" w:themeFillShade="D9"/>
        <w:rPr>
          <w:rFonts w:ascii="Consolas" w:hAnsi="Consolas"/>
          <w:sz w:val="18"/>
          <w:lang w:val="en-US"/>
        </w:rPr>
      </w:pPr>
    </w:p>
    <w:p w14:paraId="50BDBD34"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14:paraId="63ADDD1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(11) Auto_increment  NOT NULL ,</w:t>
      </w:r>
    </w:p>
    <w:p w14:paraId="14A129F1"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NomRecipient Varchar (255) ,</w:t>
      </w:r>
    </w:p>
    <w:p w14:paraId="35BE81D5"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14:paraId="23BB01F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Int ,</w:t>
      </w:r>
    </w:p>
    <w:p w14:paraId="228859BF"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(IDrecipient )</w:t>
      </w:r>
    </w:p>
    <w:p w14:paraId="687A49A0"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14:paraId="5E37DB97" w14:textId="77777777" w:rsidR="000F7E06" w:rsidRPr="00BB2816" w:rsidRDefault="000F7E06" w:rsidP="000F7E06">
      <w:pPr>
        <w:shd w:val="clear" w:color="auto" w:fill="D9D9D9" w:themeFill="background1" w:themeFillShade="D9"/>
        <w:rPr>
          <w:rFonts w:ascii="Consolas" w:hAnsi="Consolas"/>
          <w:sz w:val="18"/>
          <w:lang w:val="en-US"/>
        </w:rPr>
      </w:pPr>
    </w:p>
    <w:p w14:paraId="4648651A"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42802595"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Commande</w:t>
      </w:r>
    </w:p>
    <w:p w14:paraId="1CDD8489"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007074D4" w14:textId="77777777" w:rsidR="000F7E06" w:rsidRPr="00BB2816" w:rsidRDefault="000F7E06" w:rsidP="000F7E06">
      <w:pPr>
        <w:shd w:val="clear" w:color="auto" w:fill="D9D9D9" w:themeFill="background1" w:themeFillShade="D9"/>
        <w:rPr>
          <w:rFonts w:ascii="Consolas" w:hAnsi="Consolas"/>
          <w:sz w:val="18"/>
          <w:lang w:val="en-US"/>
        </w:rPr>
      </w:pPr>
    </w:p>
    <w:p w14:paraId="729D3110"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Commande(</w:t>
      </w:r>
    </w:p>
    <w:p w14:paraId="0877DD55"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IDCommande   int (11) Auto_increment  NOT NULL ,</w:t>
      </w:r>
    </w:p>
    <w:p w14:paraId="4F598ADC"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DateCommande Date NOT NULL ,</w:t>
      </w:r>
    </w:p>
    <w:p w14:paraId="084EC9A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Statut       Char (25) ,</w:t>
      </w:r>
    </w:p>
    <w:p w14:paraId="00AC1BF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PrixTotal    Float NOT NULL ,</w:t>
      </w:r>
    </w:p>
    <w:p w14:paraId="308A20D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NOT NULL ,</w:t>
      </w:r>
    </w:p>
    <w:p w14:paraId="25CAFB7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w:t>
      </w:r>
    </w:p>
    <w:p w14:paraId="5EF7BE38"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14:paraId="7E914B18" w14:textId="77777777" w:rsidR="000F7E06" w:rsidRPr="000F7E06" w:rsidRDefault="000F7E06" w:rsidP="000F7E06">
      <w:pPr>
        <w:shd w:val="clear" w:color="auto" w:fill="D9D9D9" w:themeFill="background1" w:themeFillShade="D9"/>
        <w:rPr>
          <w:rFonts w:ascii="Consolas" w:hAnsi="Consolas"/>
          <w:sz w:val="18"/>
        </w:rPr>
      </w:pPr>
    </w:p>
    <w:p w14:paraId="73939EEE" w14:textId="77777777" w:rsidR="000F7E06" w:rsidRDefault="000F7E06">
      <w:pPr>
        <w:rPr>
          <w:rFonts w:ascii="Consolas" w:hAnsi="Consolas"/>
          <w:sz w:val="18"/>
        </w:rPr>
      </w:pPr>
      <w:r>
        <w:rPr>
          <w:rFonts w:ascii="Consolas" w:hAnsi="Consolas"/>
          <w:sz w:val="18"/>
        </w:rPr>
        <w:br w:type="page"/>
      </w:r>
    </w:p>
    <w:p w14:paraId="0A8C1C09"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14:paraId="78BAB66C"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14:paraId="10D20FAF"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7B1F7C0A" w14:textId="77777777" w:rsidR="000F7E06" w:rsidRPr="000F7E06" w:rsidRDefault="000F7E06" w:rsidP="000F7E06">
      <w:pPr>
        <w:shd w:val="clear" w:color="auto" w:fill="D9D9D9" w:themeFill="background1" w:themeFillShade="D9"/>
        <w:rPr>
          <w:rFonts w:ascii="Consolas" w:hAnsi="Consolas"/>
          <w:sz w:val="18"/>
        </w:rPr>
      </w:pPr>
    </w:p>
    <w:p w14:paraId="40212A77"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14:paraId="79C63559"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IDFournisseur int (11) Auto_increment  NOT NULL ,</w:t>
      </w:r>
    </w:p>
    <w:p w14:paraId="4A3B99E3"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14:paraId="674711AD"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Numero        Int NOT NULL ,</w:t>
      </w:r>
    </w:p>
    <w:p w14:paraId="7DF668B2"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w:t>
      </w:r>
    </w:p>
    <w:p w14:paraId="7FEBAF00"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3884AF26" w14:textId="77777777" w:rsidR="000F7E06" w:rsidRPr="000F7E06" w:rsidRDefault="000F7E06" w:rsidP="000F7E06">
      <w:pPr>
        <w:shd w:val="clear" w:color="auto" w:fill="D9D9D9" w:themeFill="background1" w:themeFillShade="D9"/>
        <w:rPr>
          <w:rFonts w:ascii="Consolas" w:hAnsi="Consolas"/>
          <w:sz w:val="18"/>
          <w:lang w:val="en-US"/>
        </w:rPr>
      </w:pPr>
    </w:p>
    <w:p w14:paraId="623F9EA6"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0408AB72"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14:paraId="225A9CF0"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3335A8BB" w14:textId="77777777" w:rsidR="000F7E06" w:rsidRPr="00BB2816" w:rsidRDefault="000F7E06" w:rsidP="000F7E06">
      <w:pPr>
        <w:shd w:val="clear" w:color="auto" w:fill="D9D9D9" w:themeFill="background1" w:themeFillShade="D9"/>
        <w:rPr>
          <w:rFonts w:ascii="Consolas" w:hAnsi="Consolas"/>
          <w:sz w:val="18"/>
          <w:lang w:val="en-US"/>
        </w:rPr>
      </w:pPr>
    </w:p>
    <w:p w14:paraId="64EE1871"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14:paraId="146AE78D"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IDProposition int (11) Auto_increment  NOT NULL ,</w:t>
      </w:r>
    </w:p>
    <w:p w14:paraId="2D1D1A00"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14:paraId="20433A6D"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Int ,</w:t>
      </w:r>
    </w:p>
    <w:p w14:paraId="38175E71"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Diluant       Int ,</w:t>
      </w:r>
    </w:p>
    <w:p w14:paraId="7507429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w:t>
      </w:r>
    </w:p>
    <w:p w14:paraId="3F2D2591"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w:t>
      </w:r>
    </w:p>
    <w:p w14:paraId="514D6729"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7B710645" w14:textId="77777777" w:rsidR="000F7E06" w:rsidRPr="000F7E06" w:rsidRDefault="000F7E06" w:rsidP="000F7E06">
      <w:pPr>
        <w:shd w:val="clear" w:color="auto" w:fill="D9D9D9" w:themeFill="background1" w:themeFillShade="D9"/>
        <w:rPr>
          <w:rFonts w:ascii="Consolas" w:hAnsi="Consolas"/>
          <w:sz w:val="18"/>
          <w:lang w:val="en-US"/>
        </w:rPr>
      </w:pPr>
    </w:p>
    <w:p w14:paraId="2634BD3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2AF75DC9"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14:paraId="173D4C4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46754AB9" w14:textId="77777777" w:rsidR="000F7E06" w:rsidRPr="000F7E06" w:rsidRDefault="000F7E06" w:rsidP="000F7E06">
      <w:pPr>
        <w:shd w:val="clear" w:color="auto" w:fill="D9D9D9" w:themeFill="background1" w:themeFillShade="D9"/>
        <w:rPr>
          <w:rFonts w:ascii="Consolas" w:hAnsi="Consolas"/>
          <w:sz w:val="18"/>
          <w:lang w:val="en-US"/>
        </w:rPr>
      </w:pPr>
    </w:p>
    <w:p w14:paraId="63EF436C"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14:paraId="2AE7D82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IDstock       int (11) Auto_increment  NOT NULL ,</w:t>
      </w:r>
    </w:p>
    <w:p w14:paraId="1602F74C"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NbStock       Int NOT NULL ,</w:t>
      </w:r>
    </w:p>
    <w:p w14:paraId="490935C5"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Fraicheur     Int ,</w:t>
      </w:r>
    </w:p>
    <w:p w14:paraId="5090D64D" w14:textId="77777777"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IDproduit     Int ,</w:t>
      </w:r>
    </w:p>
    <w:p w14:paraId="5D2A1E45"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IDFournisseur Int ,</w:t>
      </w:r>
    </w:p>
    <w:p w14:paraId="5921C10F"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(IDstock )</w:t>
      </w:r>
    </w:p>
    <w:p w14:paraId="1BE67384"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14:paraId="24EC7226" w14:textId="77777777" w:rsidR="000F7E06" w:rsidRPr="00BB2816" w:rsidRDefault="000F7E06" w:rsidP="000F7E06">
      <w:pPr>
        <w:shd w:val="clear" w:color="auto" w:fill="D9D9D9" w:themeFill="background1" w:themeFillShade="D9"/>
        <w:rPr>
          <w:rFonts w:ascii="Consolas" w:hAnsi="Consolas"/>
          <w:sz w:val="18"/>
          <w:lang w:val="en-US"/>
        </w:rPr>
      </w:pPr>
    </w:p>
    <w:p w14:paraId="289B85EC"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62672F47"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Produit</w:t>
      </w:r>
    </w:p>
    <w:p w14:paraId="6EB41446"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13FC41B4" w14:textId="77777777" w:rsidR="000F7E06" w:rsidRPr="00BB2816" w:rsidRDefault="000F7E06" w:rsidP="000F7E06">
      <w:pPr>
        <w:shd w:val="clear" w:color="auto" w:fill="D9D9D9" w:themeFill="background1" w:themeFillShade="D9"/>
        <w:rPr>
          <w:rFonts w:ascii="Consolas" w:hAnsi="Consolas"/>
          <w:sz w:val="18"/>
          <w:lang w:val="en-US"/>
        </w:rPr>
      </w:pPr>
    </w:p>
    <w:p w14:paraId="5F01536C"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Produit(</w:t>
      </w:r>
    </w:p>
    <w:p w14:paraId="4489BCE2"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(11) Auto_increment  NOT NULL ,</w:t>
      </w:r>
    </w:p>
    <w:p w14:paraId="1CF1D588"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NomProduit Varchar (255) ,</w:t>
      </w:r>
    </w:p>
    <w:p w14:paraId="47EBC5AD"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14:paraId="105D926A" w14:textId="77777777"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14:paraId="046F31E3"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2CFEEDEC" w14:textId="77777777" w:rsidR="000F7E06" w:rsidRPr="000F7E06" w:rsidRDefault="000F7E06" w:rsidP="000F7E06">
      <w:pPr>
        <w:shd w:val="clear" w:color="auto" w:fill="D9D9D9" w:themeFill="background1" w:themeFillShade="D9"/>
        <w:rPr>
          <w:rFonts w:ascii="Consolas" w:hAnsi="Consolas"/>
          <w:sz w:val="18"/>
          <w:lang w:val="en-US"/>
        </w:rPr>
      </w:pPr>
    </w:p>
    <w:p w14:paraId="551920F2"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1BBE0386"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14:paraId="1C1F3951"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78ADE17D" w14:textId="77777777" w:rsidR="000F7E06" w:rsidRPr="000F7E06" w:rsidRDefault="000F7E06" w:rsidP="000F7E06">
      <w:pPr>
        <w:shd w:val="clear" w:color="auto" w:fill="D9D9D9" w:themeFill="background1" w:themeFillShade="D9"/>
        <w:rPr>
          <w:rFonts w:ascii="Consolas" w:hAnsi="Consolas"/>
          <w:sz w:val="18"/>
          <w:lang w:val="en-US"/>
        </w:rPr>
      </w:pPr>
    </w:p>
    <w:p w14:paraId="3EB483C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14:paraId="4679ECA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Int ,</w:t>
      </w:r>
    </w:p>
    <w:p w14:paraId="7E8C5C56"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14:paraId="4B5EF677" w14:textId="77777777"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r w:rsidRPr="00BB2816">
        <w:rPr>
          <w:rFonts w:ascii="Consolas" w:hAnsi="Consolas"/>
          <w:sz w:val="18"/>
        </w:rPr>
        <w:t>IDDiluant   Int ,</w:t>
      </w:r>
    </w:p>
    <w:p w14:paraId="276D4F43"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IDPersonne  Int ,</w:t>
      </w:r>
    </w:p>
    <w:p w14:paraId="15610969"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(IDproduit )</w:t>
      </w:r>
    </w:p>
    <w:p w14:paraId="54EABED0"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=InnoDB;</w:t>
      </w:r>
    </w:p>
    <w:p w14:paraId="1529CCAE" w14:textId="77777777" w:rsidR="000F7E06" w:rsidRPr="00BB2816" w:rsidRDefault="000F7E06" w:rsidP="000F7E06">
      <w:pPr>
        <w:shd w:val="clear" w:color="auto" w:fill="D9D9D9" w:themeFill="background1" w:themeFillShade="D9"/>
        <w:rPr>
          <w:rFonts w:ascii="Consolas" w:hAnsi="Consolas"/>
          <w:sz w:val="18"/>
        </w:rPr>
      </w:pPr>
    </w:p>
    <w:p w14:paraId="6288E911" w14:textId="77777777" w:rsidR="000F7E06" w:rsidRPr="00BB2816" w:rsidRDefault="000F7E06">
      <w:pPr>
        <w:rPr>
          <w:rFonts w:ascii="Consolas" w:hAnsi="Consolas"/>
          <w:sz w:val="18"/>
        </w:rPr>
      </w:pPr>
      <w:r w:rsidRPr="00BB2816">
        <w:rPr>
          <w:rFonts w:ascii="Consolas" w:hAnsi="Consolas"/>
          <w:sz w:val="18"/>
        </w:rPr>
        <w:br w:type="page"/>
      </w:r>
    </w:p>
    <w:p w14:paraId="03C64F2A"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14:paraId="0357CE41"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14:paraId="530E9088"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14:paraId="69E8B7B4" w14:textId="77777777" w:rsidR="000F7E06" w:rsidRPr="00BB2816" w:rsidRDefault="000F7E06" w:rsidP="000F7E06">
      <w:pPr>
        <w:shd w:val="clear" w:color="auto" w:fill="D9D9D9" w:themeFill="background1" w:themeFillShade="D9"/>
        <w:rPr>
          <w:rFonts w:ascii="Consolas" w:hAnsi="Consolas"/>
          <w:sz w:val="18"/>
        </w:rPr>
      </w:pPr>
    </w:p>
    <w:p w14:paraId="6F7B7960"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14:paraId="11AEC859" w14:textId="77777777"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QuantiteCommande Int ,</w:t>
      </w:r>
    </w:p>
    <w:p w14:paraId="26DE8D2C" w14:textId="77777777"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0F7E06">
        <w:rPr>
          <w:rFonts w:ascii="Consolas" w:hAnsi="Consolas"/>
          <w:sz w:val="18"/>
        </w:rPr>
        <w:t>FraicheurVoulu   Int ,</w:t>
      </w:r>
    </w:p>
    <w:p w14:paraId="4938DBE0" w14:textId="77777777"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BB2816">
        <w:rPr>
          <w:rFonts w:ascii="Consolas" w:hAnsi="Consolas"/>
          <w:sz w:val="18"/>
          <w:lang w:val="en-US"/>
        </w:rPr>
        <w:t>IDCommande       Int NOT NULL ,</w:t>
      </w:r>
    </w:p>
    <w:p w14:paraId="174F3537" w14:textId="77777777"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sz w:val="18"/>
          <w:lang w:val="en-US"/>
        </w:rPr>
        <w:t>IDproduit        Int NOT NULL ,</w:t>
      </w:r>
    </w:p>
    <w:p w14:paraId="4001A64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14:paraId="6BCF61A0"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,IDproduit ,IDrecipient )</w:t>
      </w:r>
    </w:p>
    <w:p w14:paraId="4AB5EAB8"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14:paraId="318F2626" w14:textId="77777777" w:rsidR="000F7E06" w:rsidRPr="00BB2816" w:rsidRDefault="000F7E06" w:rsidP="000F7E06">
      <w:pPr>
        <w:shd w:val="clear" w:color="auto" w:fill="D9D9D9" w:themeFill="background1" w:themeFillShade="D9"/>
        <w:rPr>
          <w:rFonts w:ascii="Consolas" w:hAnsi="Consolas"/>
          <w:sz w:val="18"/>
          <w:lang w:val="en-US"/>
        </w:rPr>
      </w:pPr>
    </w:p>
    <w:p w14:paraId="241B1CBD"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1605EF2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w:t>
      </w:r>
    </w:p>
    <w:p w14:paraId="7AA368AE"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345B91A1" w14:textId="77777777" w:rsidR="000F7E06" w:rsidRPr="000F7E06" w:rsidRDefault="000F7E06" w:rsidP="000F7E06">
      <w:pPr>
        <w:shd w:val="clear" w:color="auto" w:fill="D9D9D9" w:themeFill="background1" w:themeFillShade="D9"/>
        <w:rPr>
          <w:rFonts w:ascii="Consolas" w:hAnsi="Consolas"/>
          <w:sz w:val="18"/>
          <w:lang w:val="en-US"/>
        </w:rPr>
      </w:pPr>
    </w:p>
    <w:p w14:paraId="3385409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w:t>
      </w:r>
    </w:p>
    <w:p w14:paraId="15D72AD0" w14:textId="77777777"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IDFournisseur Int NOT NULL ,</w:t>
      </w:r>
    </w:p>
    <w:p w14:paraId="26882BE6"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NOT NULL ,</w:t>
      </w:r>
    </w:p>
    <w:p w14:paraId="6A3E5E5B"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(IDFournisseur ,IDproduit )</w:t>
      </w:r>
    </w:p>
    <w:p w14:paraId="715C29C6"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14:paraId="48313FE6" w14:textId="77777777" w:rsidR="000F7E06" w:rsidRPr="00BB2816" w:rsidRDefault="000F7E06" w:rsidP="000F7E06">
      <w:pPr>
        <w:shd w:val="clear" w:color="auto" w:fill="D9D9D9" w:themeFill="background1" w:themeFillShade="D9"/>
        <w:rPr>
          <w:rFonts w:ascii="Consolas" w:hAnsi="Consolas"/>
          <w:sz w:val="18"/>
          <w:lang w:val="en-US"/>
        </w:rPr>
      </w:pPr>
    </w:p>
    <w:p w14:paraId="0EC89ED9"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1D5515CE"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se compose prepa</w:t>
      </w:r>
    </w:p>
    <w:p w14:paraId="0A54B1FA"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14:paraId="0A16E9A6" w14:textId="77777777" w:rsidR="000F7E06" w:rsidRPr="00BB2816" w:rsidRDefault="000F7E06" w:rsidP="000F7E06">
      <w:pPr>
        <w:shd w:val="clear" w:color="auto" w:fill="D9D9D9" w:themeFill="background1" w:themeFillShade="D9"/>
        <w:rPr>
          <w:rFonts w:ascii="Consolas" w:hAnsi="Consolas"/>
          <w:sz w:val="18"/>
          <w:lang w:val="en-US"/>
        </w:rPr>
      </w:pPr>
    </w:p>
    <w:p w14:paraId="5E9DC1EE" w14:textId="77777777"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se_compose_prepa(</w:t>
      </w:r>
    </w:p>
    <w:p w14:paraId="0DC2CA98" w14:textId="77777777"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r w:rsidRPr="000F7E06">
        <w:rPr>
          <w:rFonts w:ascii="Consolas" w:hAnsi="Consolas"/>
          <w:sz w:val="18"/>
        </w:rPr>
        <w:t>QteIngredient     Int ,</w:t>
      </w:r>
    </w:p>
    <w:p w14:paraId="74792440"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14:paraId="0F8B68BD"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14:paraId="53B0C71B"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14:paraId="4D3D6299"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IDproduit         Int NOT NULL ,</w:t>
      </w:r>
    </w:p>
    <w:p w14:paraId="0C2B2B35"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IDproduitFinal Int NOT NULL ,</w:t>
      </w:r>
    </w:p>
    <w:p w14:paraId="1035F28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,IDproduitFinal )</w:t>
      </w:r>
    </w:p>
    <w:p w14:paraId="5BA9852B"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14:paraId="717B2C59" w14:textId="77777777" w:rsidR="000F7E06" w:rsidRPr="000F7E06" w:rsidRDefault="000F7E06" w:rsidP="000F7E06">
      <w:pPr>
        <w:shd w:val="clear" w:color="auto" w:fill="D9D9D9" w:themeFill="background1" w:themeFillShade="D9"/>
        <w:rPr>
          <w:rFonts w:ascii="Consolas" w:hAnsi="Consolas"/>
          <w:sz w:val="18"/>
        </w:rPr>
      </w:pPr>
    </w:p>
    <w:p w14:paraId="33091DD3"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58704C4C"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se compose propo</w:t>
      </w:r>
    </w:p>
    <w:p w14:paraId="7EAECA10"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14:paraId="5D90A4B6" w14:textId="77777777" w:rsidR="000F7E06" w:rsidRPr="000F7E06" w:rsidRDefault="000F7E06" w:rsidP="000F7E06">
      <w:pPr>
        <w:shd w:val="clear" w:color="auto" w:fill="D9D9D9" w:themeFill="background1" w:themeFillShade="D9"/>
        <w:rPr>
          <w:rFonts w:ascii="Consolas" w:hAnsi="Consolas"/>
          <w:sz w:val="18"/>
        </w:rPr>
      </w:pPr>
    </w:p>
    <w:p w14:paraId="63C6120B"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se_compose_propo(</w:t>
      </w:r>
    </w:p>
    <w:p w14:paraId="3DC9EBBB"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QteIngredient Int ,</w:t>
      </w:r>
    </w:p>
    <w:p w14:paraId="5BBC5D3A"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14:paraId="304FD7B0"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14:paraId="2DF7F6C5"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14:paraId="0D255DA5" w14:textId="77777777"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IDProposition Int NOT NULL ,</w:t>
      </w:r>
    </w:p>
    <w:p w14:paraId="225ECFE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     Int NOT NULL ,</w:t>
      </w:r>
    </w:p>
    <w:p w14:paraId="68866D2B"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,IDproduit )</w:t>
      </w:r>
    </w:p>
    <w:p w14:paraId="50BB8DC8"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7311BDA1" w14:textId="77777777" w:rsidR="000F7E06" w:rsidRPr="000F7E06" w:rsidRDefault="000F7E06" w:rsidP="000F7E06">
      <w:pPr>
        <w:shd w:val="clear" w:color="auto" w:fill="D9D9D9" w:themeFill="background1" w:themeFillShade="D9"/>
        <w:rPr>
          <w:rFonts w:ascii="Consolas" w:hAnsi="Consolas"/>
          <w:sz w:val="18"/>
          <w:lang w:val="en-US"/>
        </w:rPr>
      </w:pPr>
    </w:p>
    <w:p w14:paraId="61DBC8D0"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3F139400"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 recipient</w:t>
      </w:r>
    </w:p>
    <w:p w14:paraId="6EA1A0C7"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14:paraId="784A8AB5" w14:textId="77777777" w:rsidR="000F7E06" w:rsidRPr="000F7E06" w:rsidRDefault="000F7E06" w:rsidP="000F7E06">
      <w:pPr>
        <w:shd w:val="clear" w:color="auto" w:fill="D9D9D9" w:themeFill="background1" w:themeFillShade="D9"/>
        <w:rPr>
          <w:rFonts w:ascii="Consolas" w:hAnsi="Consolas"/>
          <w:sz w:val="18"/>
          <w:lang w:val="en-US"/>
        </w:rPr>
      </w:pPr>
    </w:p>
    <w:p w14:paraId="126A2563"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fournit_recipient(</w:t>
      </w:r>
    </w:p>
    <w:p w14:paraId="3B268E5A"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IDFournisseur Int NOT NULL ,</w:t>
      </w:r>
    </w:p>
    <w:p w14:paraId="4445F1AF"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14:paraId="4C93A1E6"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,IDrecipient )</w:t>
      </w:r>
    </w:p>
    <w:p w14:paraId="6526C766" w14:textId="77777777"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14:paraId="0797DEB3" w14:textId="77777777" w:rsidR="000F7E06" w:rsidRPr="000F7E06" w:rsidRDefault="000F7E06" w:rsidP="000F7E06">
      <w:pPr>
        <w:shd w:val="clear" w:color="auto" w:fill="D9D9D9" w:themeFill="background1" w:themeFillShade="D9"/>
        <w:rPr>
          <w:rFonts w:ascii="Consolas" w:hAnsi="Consolas"/>
          <w:sz w:val="18"/>
          <w:lang w:val="en-US"/>
        </w:rPr>
      </w:pPr>
    </w:p>
    <w:p w14:paraId="4840CB3D" w14:textId="77777777" w:rsidR="000F7E06" w:rsidRPr="000F7E06" w:rsidRDefault="000F7E06">
      <w:pPr>
        <w:rPr>
          <w:rFonts w:ascii="Consolas" w:hAnsi="Consolas"/>
          <w:sz w:val="18"/>
          <w:lang w:val="en-US"/>
        </w:rPr>
      </w:pPr>
      <w:r w:rsidRPr="000F7E06">
        <w:rPr>
          <w:rFonts w:ascii="Consolas" w:hAnsi="Consolas"/>
          <w:sz w:val="18"/>
          <w:lang w:val="en-US"/>
        </w:rPr>
        <w:br w:type="page"/>
      </w:r>
    </w:p>
    <w:p w14:paraId="3B761148"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FK_Ingredient_IDproduit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14:paraId="22D610F6"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Commande </w:t>
      </w:r>
      <w:r w:rsidRPr="000F7E06">
        <w:rPr>
          <w:rFonts w:ascii="Consolas" w:hAnsi="Consolas"/>
          <w:b/>
          <w:sz w:val="18"/>
          <w:lang w:val="en-US"/>
        </w:rPr>
        <w:t>ADD CONSTRAINT</w:t>
      </w:r>
      <w:r w:rsidRPr="000F7E06">
        <w:rPr>
          <w:rFonts w:ascii="Consolas" w:hAnsi="Consolas"/>
          <w:sz w:val="18"/>
          <w:lang w:val="en-US"/>
        </w:rPr>
        <w:t xml:space="preserve"> FK_Commande_IDPersonne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14:paraId="30763D8E"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FK_Proposition_IDPersonne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14:paraId="181E9A85"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14:paraId="7D78881E"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FK_Stock_IDFournisseur </w:t>
      </w:r>
      <w:r w:rsidRPr="000F7E06">
        <w:rPr>
          <w:rFonts w:ascii="Consolas" w:hAnsi="Consolas"/>
          <w:b/>
          <w:sz w:val="18"/>
          <w:lang w:val="en-US"/>
        </w:rPr>
        <w:t>FOREIGN KEY</w:t>
      </w:r>
      <w:r w:rsidRPr="000F7E06">
        <w:rPr>
          <w:rFonts w:ascii="Consolas" w:hAnsi="Consolas"/>
          <w:sz w:val="18"/>
          <w:lang w:val="en-US"/>
        </w:rPr>
        <w:t xml:space="preserve"> (IDFournisseur) </w:t>
      </w:r>
      <w:r w:rsidRPr="000F7E06">
        <w:rPr>
          <w:rFonts w:ascii="Consolas" w:hAnsi="Consolas"/>
          <w:b/>
          <w:sz w:val="18"/>
          <w:lang w:val="en-US"/>
        </w:rPr>
        <w:t>REFERENCES</w:t>
      </w:r>
      <w:r w:rsidRPr="000F7E06">
        <w:rPr>
          <w:rFonts w:ascii="Consolas" w:hAnsi="Consolas"/>
          <w:sz w:val="18"/>
          <w:lang w:val="en-US"/>
        </w:rPr>
        <w:t xml:space="preserve"> Fournisseur(IDFournisseur);</w:t>
      </w:r>
    </w:p>
    <w:p w14:paraId="2563FAF1"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 ON DELETE CASCADE ;</w:t>
      </w:r>
    </w:p>
    <w:p w14:paraId="13E52A33"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FK_Preparation_IDDiluant </w:t>
      </w:r>
      <w:r w:rsidRPr="000F7E06">
        <w:rPr>
          <w:rFonts w:ascii="Consolas" w:hAnsi="Consolas"/>
          <w:b/>
          <w:sz w:val="18"/>
          <w:lang w:val="en-US"/>
        </w:rPr>
        <w:t>FOREIGN KEY</w:t>
      </w:r>
      <w:r w:rsidRPr="000F7E06">
        <w:rPr>
          <w:rFonts w:ascii="Consolas" w:hAnsi="Consolas"/>
          <w:sz w:val="18"/>
          <w:lang w:val="en-US"/>
        </w:rPr>
        <w:t xml:space="preserve"> (IDDiluant) </w:t>
      </w:r>
      <w:r w:rsidRPr="000F7E06">
        <w:rPr>
          <w:rFonts w:ascii="Consolas" w:hAnsi="Consolas"/>
          <w:b/>
          <w:sz w:val="18"/>
          <w:lang w:val="en-US"/>
        </w:rPr>
        <w:t>REFERENCES</w:t>
      </w:r>
      <w:r w:rsidRPr="000F7E06">
        <w:rPr>
          <w:rFonts w:ascii="Consolas" w:hAnsi="Consolas"/>
          <w:sz w:val="18"/>
          <w:lang w:val="en-US"/>
        </w:rPr>
        <w:t xml:space="preserve"> Diluant(IDDiluant);</w:t>
      </w:r>
    </w:p>
    <w:p w14:paraId="3A5C69FF"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14:paraId="09283C55"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FK_contient_IDCommande </w:t>
      </w:r>
      <w:r w:rsidRPr="000F7E06">
        <w:rPr>
          <w:rFonts w:ascii="Consolas" w:hAnsi="Consolas"/>
          <w:b/>
          <w:sz w:val="18"/>
          <w:lang w:val="en-US"/>
        </w:rPr>
        <w:t>FOREIGN KEY</w:t>
      </w:r>
      <w:r w:rsidRPr="000F7E06">
        <w:rPr>
          <w:rFonts w:ascii="Consolas" w:hAnsi="Consolas"/>
          <w:sz w:val="18"/>
          <w:lang w:val="en-US"/>
        </w:rPr>
        <w:t xml:space="preserve"> (IDCommande) </w:t>
      </w:r>
      <w:r w:rsidRPr="000F7E06">
        <w:rPr>
          <w:rFonts w:ascii="Consolas" w:hAnsi="Consolas"/>
          <w:b/>
          <w:sz w:val="18"/>
          <w:lang w:val="en-US"/>
        </w:rPr>
        <w:t>REFERENCES</w:t>
      </w:r>
      <w:r w:rsidRPr="000F7E06">
        <w:rPr>
          <w:rFonts w:ascii="Consolas" w:hAnsi="Consolas"/>
          <w:sz w:val="18"/>
          <w:lang w:val="en-US"/>
        </w:rPr>
        <w:t xml:space="preserve"> Commande(IDCommande);</w:t>
      </w:r>
    </w:p>
    <w:p w14:paraId="015273CE"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14:paraId="5B14F44B" w14:textId="77777777"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p>
    <w:p w14:paraId="172860BF"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14:paraId="48F7872F"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14:paraId="06784C50"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14:paraId="33923E0B"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FK_se_compose_prepa_IDproduitFinal </w:t>
      </w:r>
      <w:r w:rsidRPr="000F7E06">
        <w:rPr>
          <w:rFonts w:ascii="Consolas" w:hAnsi="Consolas"/>
          <w:b/>
          <w:sz w:val="18"/>
        </w:rPr>
        <w:t>FOREIGN KEY</w:t>
      </w:r>
      <w:r w:rsidRPr="000F7E06">
        <w:rPr>
          <w:rFonts w:ascii="Consolas" w:hAnsi="Consolas"/>
          <w:sz w:val="18"/>
        </w:rPr>
        <w:t xml:space="preserve"> (IDproduitFinal) </w:t>
      </w:r>
      <w:r w:rsidRPr="000F7E06">
        <w:rPr>
          <w:rFonts w:ascii="Consolas" w:hAnsi="Consolas"/>
          <w:b/>
          <w:sz w:val="18"/>
        </w:rPr>
        <w:t>REFERENCES</w:t>
      </w:r>
      <w:r w:rsidRPr="000F7E06">
        <w:rPr>
          <w:rFonts w:ascii="Consolas" w:hAnsi="Consolas"/>
          <w:sz w:val="18"/>
        </w:rPr>
        <w:t xml:space="preserve"> Produit(IDproduit) ON DELETE CASCADE ;</w:t>
      </w:r>
    </w:p>
    <w:p w14:paraId="6C74E2AB"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FK_se_compose_propo_IDProposition </w:t>
      </w:r>
      <w:r w:rsidRPr="000F7E06">
        <w:rPr>
          <w:rFonts w:ascii="Consolas" w:hAnsi="Consolas"/>
          <w:b/>
          <w:sz w:val="18"/>
        </w:rPr>
        <w:t>FOREIGN KEY</w:t>
      </w:r>
      <w:r w:rsidRPr="000F7E06">
        <w:rPr>
          <w:rFonts w:ascii="Consolas" w:hAnsi="Consolas"/>
          <w:sz w:val="18"/>
        </w:rPr>
        <w:t xml:space="preserve"> (IDProposition) </w:t>
      </w:r>
      <w:r w:rsidRPr="000F7E06">
        <w:rPr>
          <w:rFonts w:ascii="Consolas" w:hAnsi="Consolas"/>
          <w:b/>
          <w:sz w:val="18"/>
        </w:rPr>
        <w:t>REFERENCES</w:t>
      </w:r>
      <w:r w:rsidRPr="000F7E06">
        <w:rPr>
          <w:rFonts w:ascii="Consolas" w:hAnsi="Consolas"/>
          <w:sz w:val="18"/>
        </w:rPr>
        <w:t xml:space="preserve"> Proposition(IDProposition) ON DELETE CASCADE ;</w:t>
      </w:r>
    </w:p>
    <w:p w14:paraId="5E78C728"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14:paraId="6F5D1F08" w14:textId="77777777"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fournit_recipient </w:t>
      </w:r>
      <w:r w:rsidRPr="000F7E06">
        <w:rPr>
          <w:rFonts w:ascii="Consolas" w:hAnsi="Consolas"/>
          <w:b/>
          <w:sz w:val="18"/>
        </w:rPr>
        <w:t>ADD CONSTRAINT</w:t>
      </w:r>
      <w:r w:rsidRPr="000F7E06">
        <w:rPr>
          <w:rFonts w:ascii="Consolas" w:hAnsi="Consolas"/>
          <w:sz w:val="18"/>
        </w:rPr>
        <w:t xml:space="preserve"> FK_fournit_recipient_IDFournisseur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14:paraId="7D2F5454" w14:textId="77777777"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fournit_recipient </w:t>
      </w:r>
      <w:r w:rsidRPr="000F7E06">
        <w:rPr>
          <w:rFonts w:ascii="Consolas" w:hAnsi="Consolas"/>
          <w:b/>
          <w:sz w:val="18"/>
          <w:lang w:val="en-US"/>
        </w:rPr>
        <w:t>ADD CONSTRAINT</w:t>
      </w:r>
      <w:r w:rsidRPr="000F7E06">
        <w:rPr>
          <w:rFonts w:ascii="Consolas" w:hAnsi="Consolas"/>
          <w:sz w:val="18"/>
          <w:lang w:val="en-US"/>
        </w:rPr>
        <w:t xml:space="preserve"> FK_fournit_recipient_IDrecipient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r w:rsidR="0034237C" w:rsidRPr="003540B6">
        <w:rPr>
          <w:lang w:val="en-US"/>
        </w:rPr>
        <w:br w:type="page"/>
      </w:r>
    </w:p>
    <w:p w14:paraId="156DF1A1" w14:textId="689B136C" w:rsidR="00995AEF" w:rsidRDefault="005D33CE" w:rsidP="002C5924">
      <w:pPr>
        <w:pStyle w:val="Titre1"/>
      </w:pPr>
      <w:bookmarkStart w:id="70" w:name="_Toc479264270"/>
      <w:r>
        <w:lastRenderedPageBreak/>
        <w:t>ANNEXE 3</w:t>
      </w:r>
      <w:r w:rsidR="002C5924">
        <w:t xml:space="preserve"> : </w:t>
      </w:r>
      <w:r w:rsidR="0065495D">
        <w:t>Ressources</w:t>
      </w:r>
      <w:bookmarkEnd w:id="70"/>
    </w:p>
    <w:p w14:paraId="593E7404" w14:textId="77777777" w:rsidR="002C5924" w:rsidRDefault="002C5924" w:rsidP="002C5924">
      <w:pPr>
        <w:spacing w:before="240"/>
      </w:pPr>
      <w:r>
        <w:t>Outils de gestion de projet utilisé (WBS, Gantt, Plannings, listes des tâches à réaliser…) :</w:t>
      </w:r>
    </w:p>
    <w:p w14:paraId="47ED5196" w14:textId="77777777" w:rsidR="002C5924" w:rsidRDefault="00FB6EBD" w:rsidP="002C5924">
      <w:pPr>
        <w:pStyle w:val="Paragraphedeliste"/>
        <w:numPr>
          <w:ilvl w:val="0"/>
          <w:numId w:val="20"/>
        </w:numPr>
        <w:spacing w:before="240"/>
      </w:pPr>
      <w:hyperlink r:id="rId63" w:history="1">
        <w:r w:rsidR="002C5924" w:rsidRPr="00433A0A">
          <w:rPr>
            <w:rStyle w:val="Lienhypertexte"/>
          </w:rPr>
          <w:t>https://www.matchware.com/fr/logiciel-de-mind-mapping</w:t>
        </w:r>
      </w:hyperlink>
      <w:r w:rsidR="002C5924">
        <w:t xml:space="preserve"> </w:t>
      </w:r>
    </w:p>
    <w:p w14:paraId="7573EB5B" w14:textId="77777777" w:rsidR="002C5924" w:rsidRDefault="00FB6EBD" w:rsidP="002C5924">
      <w:pPr>
        <w:pStyle w:val="Paragraphedeliste"/>
        <w:numPr>
          <w:ilvl w:val="0"/>
          <w:numId w:val="20"/>
        </w:numPr>
        <w:spacing w:before="240"/>
      </w:pPr>
      <w:hyperlink r:id="rId64" w:history="1">
        <w:r w:rsidR="002C5924" w:rsidRPr="00433A0A">
          <w:rPr>
            <w:rStyle w:val="Lienhypertexte"/>
          </w:rPr>
          <w:t>https://trello.com/</w:t>
        </w:r>
      </w:hyperlink>
      <w:r w:rsidR="002C5924">
        <w:t xml:space="preserve"> </w:t>
      </w:r>
    </w:p>
    <w:p w14:paraId="0FA81CCB" w14:textId="77777777" w:rsidR="00066154" w:rsidRDefault="00066154" w:rsidP="00066154">
      <w:pPr>
        <w:spacing w:before="240"/>
      </w:pPr>
      <w:r>
        <w:t>Ressources pour la gestion de projet :</w:t>
      </w:r>
    </w:p>
    <w:p w14:paraId="26E8CB67" w14:textId="77777777" w:rsidR="00066154" w:rsidRDefault="00FB6EBD" w:rsidP="00066154">
      <w:pPr>
        <w:pStyle w:val="Paragraphedeliste"/>
        <w:numPr>
          <w:ilvl w:val="0"/>
          <w:numId w:val="20"/>
        </w:numPr>
        <w:spacing w:before="240"/>
      </w:pPr>
      <w:hyperlink r:id="rId65" w:history="1">
        <w:r w:rsidR="00066154" w:rsidRPr="00603BF2">
          <w:rPr>
            <w:rStyle w:val="Lienhypertexte"/>
          </w:rPr>
          <w:t>http://www.workbreakdownstructure.fr/</w:t>
        </w:r>
      </w:hyperlink>
    </w:p>
    <w:p w14:paraId="6CB1FFD9" w14:textId="77777777" w:rsidR="00066154" w:rsidRDefault="00FB6EBD" w:rsidP="00066154">
      <w:pPr>
        <w:pStyle w:val="Paragraphedeliste"/>
        <w:numPr>
          <w:ilvl w:val="0"/>
          <w:numId w:val="20"/>
        </w:numPr>
        <w:spacing w:before="240"/>
      </w:pPr>
      <w:hyperlink r:id="rId66" w:history="1">
        <w:r w:rsidR="00066154" w:rsidRPr="00603BF2">
          <w:rPr>
            <w:rStyle w:val="Lienhypertexte"/>
          </w:rPr>
          <w:t>http://www.blog-gestion-de-projet.com/conseils-pour-reussir-votre-planification-de-projet/</w:t>
        </w:r>
      </w:hyperlink>
      <w:r w:rsidR="00066154">
        <w:t xml:space="preserve"> </w:t>
      </w:r>
    </w:p>
    <w:p w14:paraId="38F1A839" w14:textId="77777777" w:rsidR="00066154" w:rsidRDefault="00066154" w:rsidP="00066154">
      <w:pPr>
        <w:spacing w:before="240"/>
      </w:pPr>
      <w:r>
        <w:t>La méthode MERISE :</w:t>
      </w:r>
    </w:p>
    <w:p w14:paraId="220E6219" w14:textId="77777777" w:rsidR="00066154" w:rsidRDefault="00FB6EBD" w:rsidP="00066154">
      <w:pPr>
        <w:pStyle w:val="Paragraphedeliste"/>
        <w:numPr>
          <w:ilvl w:val="0"/>
          <w:numId w:val="20"/>
        </w:numPr>
        <w:spacing w:before="240"/>
      </w:pPr>
      <w:hyperlink r:id="rId67" w:history="1">
        <w:r w:rsidR="00066154" w:rsidRPr="00603BF2">
          <w:rPr>
            <w:rStyle w:val="Lienhypertexte"/>
          </w:rPr>
          <w:t>http://perso.modulonet.fr/~placurie/Cgo1.htm</w:t>
        </w:r>
      </w:hyperlink>
      <w:r w:rsidR="00066154">
        <w:t xml:space="preserve"> (chapitres 5 à 8)</w:t>
      </w:r>
    </w:p>
    <w:p w14:paraId="1EF3E5CF" w14:textId="77777777" w:rsidR="00066154" w:rsidRDefault="00066154" w:rsidP="00066154">
      <w:pPr>
        <w:spacing w:before="240"/>
      </w:pPr>
      <w:r>
        <w:t>Logiciel de formalisation du MCD, MLD et MPD de la méthode Merise :</w:t>
      </w:r>
    </w:p>
    <w:p w14:paraId="51D14B22" w14:textId="77777777" w:rsidR="00066154" w:rsidRDefault="00FB6EBD" w:rsidP="00066154">
      <w:pPr>
        <w:pStyle w:val="Paragraphedeliste"/>
        <w:numPr>
          <w:ilvl w:val="0"/>
          <w:numId w:val="20"/>
        </w:numPr>
        <w:spacing w:before="240"/>
      </w:pPr>
      <w:hyperlink r:id="rId68" w:history="1">
        <w:r w:rsidR="00066154" w:rsidRPr="00433A0A">
          <w:rPr>
            <w:rStyle w:val="Lienhypertexte"/>
          </w:rPr>
          <w:t>http://www.jfreesoft.com/JMerise/</w:t>
        </w:r>
      </w:hyperlink>
      <w:r w:rsidR="00066154">
        <w:t xml:space="preserve"> </w:t>
      </w:r>
    </w:p>
    <w:p w14:paraId="47681023" w14:textId="77777777" w:rsidR="00066154" w:rsidRDefault="00066154" w:rsidP="00066154">
      <w:pPr>
        <w:spacing w:before="240"/>
      </w:pPr>
      <w:r>
        <w:t>Documentation officielle de MySQL :</w:t>
      </w:r>
    </w:p>
    <w:p w14:paraId="093EF90F" w14:textId="77777777" w:rsidR="00066154" w:rsidRDefault="00FB6EBD" w:rsidP="00066154">
      <w:pPr>
        <w:pStyle w:val="Paragraphedeliste"/>
        <w:numPr>
          <w:ilvl w:val="0"/>
          <w:numId w:val="20"/>
        </w:numPr>
        <w:spacing w:before="240"/>
      </w:pPr>
      <w:hyperlink r:id="rId69" w:history="1">
        <w:r w:rsidR="00066154" w:rsidRPr="00433A0A">
          <w:rPr>
            <w:rStyle w:val="Lienhypertexte"/>
          </w:rPr>
          <w:t>https://dev.mysql.com/doc/refman/5.7/en/</w:t>
        </w:r>
      </w:hyperlink>
      <w:r w:rsidR="00066154">
        <w:t xml:space="preserve"> </w:t>
      </w:r>
    </w:p>
    <w:p w14:paraId="0B5211D4" w14:textId="77777777" w:rsidR="00066154" w:rsidRDefault="00007082" w:rsidP="00007082">
      <w:pPr>
        <w:spacing w:before="240"/>
      </w:pPr>
      <w:r>
        <w:t>Requêtes SQL :</w:t>
      </w:r>
    </w:p>
    <w:p w14:paraId="57372666" w14:textId="77777777"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Ronald R. Plew &amp; Ryan K. Stephens</w:t>
      </w:r>
      <w:r w:rsidRPr="00A72537">
        <w:rPr>
          <w:i/>
          <w:lang w:val="en-US"/>
        </w:rPr>
        <w:t xml:space="preserve">, </w:t>
      </w:r>
      <w:r w:rsidR="00007082" w:rsidRPr="00A72537">
        <w:rPr>
          <w:i/>
          <w:lang w:val="en-US"/>
        </w:rPr>
        <w:t>édition</w:t>
      </w:r>
      <w:r w:rsidR="00007082">
        <w:rPr>
          <w:i/>
          <w:lang w:val="en-US"/>
        </w:rPr>
        <w:t xml:space="preserve"> CampusPress, </w:t>
      </w:r>
      <w:r w:rsidR="00007082" w:rsidRPr="00A72537">
        <w:rPr>
          <w:i/>
          <w:lang w:val="en-US"/>
        </w:rPr>
        <w:t>traduction de l’ouvrage</w:t>
      </w:r>
      <w:r w:rsidR="00007082">
        <w:rPr>
          <w:i/>
          <w:lang w:val="en-US"/>
        </w:rPr>
        <w:t xml:space="preserve"> Teach Yourself SQL in 24 Hours – Second Edition.</w:t>
      </w:r>
      <w:r>
        <w:rPr>
          <w:lang w:val="en-US"/>
        </w:rPr>
        <w:t xml:space="preserve"> </w:t>
      </w:r>
    </w:p>
    <w:p w14:paraId="432662FE" w14:textId="77777777" w:rsidR="00007082" w:rsidRPr="00066154" w:rsidRDefault="00FB6EBD" w:rsidP="00007082">
      <w:pPr>
        <w:pStyle w:val="Paragraphedeliste"/>
        <w:numPr>
          <w:ilvl w:val="0"/>
          <w:numId w:val="20"/>
        </w:numPr>
        <w:spacing w:before="240"/>
        <w:rPr>
          <w:lang w:val="en-US"/>
        </w:rPr>
      </w:pPr>
      <w:hyperlink r:id="rId70" w:history="1">
        <w:r w:rsidR="00007082" w:rsidRPr="00603BF2">
          <w:rPr>
            <w:rStyle w:val="Lienhypertexte"/>
            <w:lang w:val="en-US"/>
          </w:rPr>
          <w:t>https://sql.sh/</w:t>
        </w:r>
      </w:hyperlink>
      <w:r w:rsidR="00007082">
        <w:rPr>
          <w:lang w:val="en-US"/>
        </w:rPr>
        <w:t xml:space="preserve"> </w:t>
      </w:r>
    </w:p>
    <w:p w14:paraId="29E12C4A" w14:textId="77777777" w:rsidR="00066154" w:rsidRPr="00066154" w:rsidRDefault="00066154" w:rsidP="00066154">
      <w:pPr>
        <w:spacing w:before="240"/>
        <w:rPr>
          <w:lang w:val="en-US"/>
        </w:rPr>
      </w:pPr>
    </w:p>
    <w:sectPr w:rsidR="00066154" w:rsidRPr="00066154" w:rsidSect="00E77823">
      <w:footerReference w:type="default" r:id="rId71"/>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499D5" w14:textId="77777777" w:rsidR="00715CF1" w:rsidRDefault="00715CF1" w:rsidP="006651C9">
      <w:r>
        <w:separator/>
      </w:r>
    </w:p>
  </w:endnote>
  <w:endnote w:type="continuationSeparator" w:id="0">
    <w:p w14:paraId="7779FAA3" w14:textId="77777777" w:rsidR="00715CF1" w:rsidRDefault="00715CF1" w:rsidP="006651C9">
      <w:r>
        <w:continuationSeparator/>
      </w:r>
    </w:p>
  </w:endnote>
  <w:endnote w:type="continuationNotice" w:id="1">
    <w:p w14:paraId="651BA192" w14:textId="77777777" w:rsidR="00715CF1" w:rsidRDefault="00715C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14:paraId="7985306D" w14:textId="77777777" w:rsidR="00FB6EBD" w:rsidRDefault="00FB6EBD">
        <w:pPr>
          <w:pStyle w:val="Pieddepage"/>
        </w:pPr>
        <w:r>
          <w:rPr>
            <w:noProof/>
            <w:lang w:val="en-US" w:eastAsia="en-US"/>
          </w:rPr>
          <mc:AlternateContent>
            <mc:Choice Requires="wpg">
              <w:drawing>
                <wp:anchor distT="0" distB="0" distL="114300" distR="114300" simplePos="0" relativeHeight="251658240"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F820A" w14:textId="72C2E795" w:rsidR="00FB6EBD" w:rsidRDefault="00FB6EBD">
                                <w:pPr>
                                  <w:jc w:val="center"/>
                                </w:pPr>
                                <w:r>
                                  <w:fldChar w:fldCharType="begin"/>
                                </w:r>
                                <w:r>
                                  <w:instrText>PAGE    \* MERGEFORMAT</w:instrText>
                                </w:r>
                                <w:r>
                                  <w:fldChar w:fldCharType="separate"/>
                                </w:r>
                                <w:r w:rsidR="005D33CE" w:rsidRPr="005D33CE">
                                  <w:rPr>
                                    <w:noProof/>
                                    <w:color w:val="8C8C8C" w:themeColor="background1" w:themeShade="8C"/>
                                  </w:rPr>
                                  <w:t>16</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5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5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287F820A" w14:textId="72C2E795" w:rsidR="00FB6EBD" w:rsidRDefault="00FB6EBD">
                          <w:pPr>
                            <w:jc w:val="center"/>
                          </w:pPr>
                          <w:r>
                            <w:fldChar w:fldCharType="begin"/>
                          </w:r>
                          <w:r>
                            <w:instrText>PAGE    \* MERGEFORMAT</w:instrText>
                          </w:r>
                          <w:r>
                            <w:fldChar w:fldCharType="separate"/>
                          </w:r>
                          <w:r w:rsidR="005D33CE" w:rsidRPr="005D33CE">
                            <w:rPr>
                              <w:noProof/>
                              <w:color w:val="8C8C8C" w:themeColor="background1" w:themeShade="8C"/>
                            </w:rPr>
                            <w:t>16</w:t>
                          </w:r>
                          <w:r>
                            <w:rPr>
                              <w:color w:val="8C8C8C" w:themeColor="background1" w:themeShade="8C"/>
                            </w:rPr>
                            <w:fldChar w:fldCharType="end"/>
                          </w:r>
                        </w:p>
                      </w:txbxContent>
                    </v:textbox>
                  </v:shape>
                  <v:group id="Group 31" o:spid="_x0000_s105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6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BC830A" w14:textId="77777777" w:rsidR="00715CF1" w:rsidRDefault="00715CF1" w:rsidP="006651C9">
      <w:r>
        <w:separator/>
      </w:r>
    </w:p>
  </w:footnote>
  <w:footnote w:type="continuationSeparator" w:id="0">
    <w:p w14:paraId="13EEE783" w14:textId="77777777" w:rsidR="00715CF1" w:rsidRDefault="00715CF1" w:rsidP="006651C9">
      <w:r>
        <w:continuationSeparator/>
      </w:r>
    </w:p>
  </w:footnote>
  <w:footnote w:type="continuationNotice" w:id="1">
    <w:p w14:paraId="23C10FE2" w14:textId="77777777" w:rsidR="00715CF1" w:rsidRDefault="00715CF1"/>
  </w:footnote>
  <w:footnote w:id="2">
    <w:p w14:paraId="6BA04FC8" w14:textId="77777777" w:rsidR="00FB6EBD" w:rsidRPr="005257C1" w:rsidRDefault="00FB6EBD">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3">
    <w:p w14:paraId="56E251F2" w14:textId="77777777" w:rsidR="00FB6EBD" w:rsidRPr="00581542" w:rsidRDefault="00FB6EBD">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4">
    <w:p w14:paraId="1EFB651F" w14:textId="77777777" w:rsidR="00FB6EBD" w:rsidRPr="00B1149E" w:rsidRDefault="00FB6EBD">
      <w:pPr>
        <w:pStyle w:val="Notedebasdepage"/>
      </w:pPr>
      <w:r>
        <w:rPr>
          <w:rStyle w:val="Appelnotedebasdep"/>
        </w:rPr>
        <w:footnoteRef/>
      </w:r>
      <w:r>
        <w:t xml:space="preserve"> </w:t>
      </w:r>
      <w:r w:rsidRPr="00B1149E">
        <w:t xml:space="preserve">Comma-separated values </w:t>
      </w:r>
      <w:r w:rsidRPr="00EC38FF">
        <w:t>permet de représenter les données d’un tableau sous formes de valeurs séparées par des virgules.</w:t>
      </w:r>
    </w:p>
  </w:footnote>
  <w:footnote w:id="5">
    <w:p w14:paraId="07D9BDE0" w14:textId="485AE41B" w:rsidR="00FB6EBD" w:rsidRPr="00304348" w:rsidRDefault="00FB6EBD">
      <w:pPr>
        <w:pStyle w:val="Notedebasdepage"/>
      </w:pPr>
      <w:r>
        <w:rPr>
          <w:rStyle w:val="Appelnotedebasdep"/>
        </w:rPr>
        <w:footnoteRef/>
      </w:r>
      <w:r>
        <w:t xml:space="preserve"> </w:t>
      </w:r>
      <w:r w:rsidRPr="00304348">
        <w:t>Le manuel d’</w:t>
      </w:r>
      <w:r>
        <w:t>utilisation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7AFD"/>
    <w:multiLevelType w:val="hybridMultilevel"/>
    <w:tmpl w:val="EC6A425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97D0A"/>
    <w:multiLevelType w:val="hybridMultilevel"/>
    <w:tmpl w:val="7CFE8F3E"/>
    <w:lvl w:ilvl="0" w:tplc="9FA4F564">
      <w:start w:val="1"/>
      <w:numFmt w:val="bullet"/>
      <w:lvlText w:val=""/>
      <w:lvlJc w:val="left"/>
      <w:pPr>
        <w:ind w:left="1440" w:hanging="360"/>
      </w:pPr>
      <w:rPr>
        <w:rFonts w:ascii="Symbol" w:hAnsi="Symbol" w:hint="default"/>
        <w:color w:val="365F91"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168EC"/>
    <w:multiLevelType w:val="hybridMultilevel"/>
    <w:tmpl w:val="E9F4BB6A"/>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D1433"/>
    <w:multiLevelType w:val="hybridMultilevel"/>
    <w:tmpl w:val="53567C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E6309"/>
    <w:multiLevelType w:val="hybridMultilevel"/>
    <w:tmpl w:val="53205F9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758CE"/>
    <w:multiLevelType w:val="hybridMultilevel"/>
    <w:tmpl w:val="11D2FFE4"/>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A2314"/>
    <w:multiLevelType w:val="hybridMultilevel"/>
    <w:tmpl w:val="D000316E"/>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521D8"/>
    <w:multiLevelType w:val="hybridMultilevel"/>
    <w:tmpl w:val="1E7262B6"/>
    <w:lvl w:ilvl="0" w:tplc="F05810C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76E7D"/>
    <w:multiLevelType w:val="hybridMultilevel"/>
    <w:tmpl w:val="1F020AE0"/>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27941"/>
    <w:multiLevelType w:val="hybridMultilevel"/>
    <w:tmpl w:val="23327B06"/>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1"/>
  </w:num>
  <w:num w:numId="3">
    <w:abstractNumId w:val="18"/>
  </w:num>
  <w:num w:numId="4">
    <w:abstractNumId w:val="4"/>
  </w:num>
  <w:num w:numId="5">
    <w:abstractNumId w:val="13"/>
  </w:num>
  <w:num w:numId="6">
    <w:abstractNumId w:val="6"/>
  </w:num>
  <w:num w:numId="7">
    <w:abstractNumId w:val="34"/>
  </w:num>
  <w:num w:numId="8">
    <w:abstractNumId w:val="33"/>
  </w:num>
  <w:num w:numId="9">
    <w:abstractNumId w:val="8"/>
  </w:num>
  <w:num w:numId="10">
    <w:abstractNumId w:val="17"/>
  </w:num>
  <w:num w:numId="11">
    <w:abstractNumId w:val="25"/>
  </w:num>
  <w:num w:numId="12">
    <w:abstractNumId w:val="14"/>
  </w:num>
  <w:num w:numId="13">
    <w:abstractNumId w:val="35"/>
  </w:num>
  <w:num w:numId="14">
    <w:abstractNumId w:val="22"/>
  </w:num>
  <w:num w:numId="15">
    <w:abstractNumId w:val="36"/>
  </w:num>
  <w:num w:numId="16">
    <w:abstractNumId w:val="3"/>
  </w:num>
  <w:num w:numId="17">
    <w:abstractNumId w:val="0"/>
  </w:num>
  <w:num w:numId="18">
    <w:abstractNumId w:val="9"/>
  </w:num>
  <w:num w:numId="19">
    <w:abstractNumId w:val="26"/>
  </w:num>
  <w:num w:numId="20">
    <w:abstractNumId w:val="10"/>
  </w:num>
  <w:num w:numId="21">
    <w:abstractNumId w:val="24"/>
  </w:num>
  <w:num w:numId="22">
    <w:abstractNumId w:val="23"/>
  </w:num>
  <w:num w:numId="23">
    <w:abstractNumId w:val="7"/>
  </w:num>
  <w:num w:numId="24">
    <w:abstractNumId w:val="16"/>
  </w:num>
  <w:num w:numId="25">
    <w:abstractNumId w:val="20"/>
  </w:num>
  <w:num w:numId="26">
    <w:abstractNumId w:val="15"/>
  </w:num>
  <w:num w:numId="27">
    <w:abstractNumId w:val="27"/>
  </w:num>
  <w:num w:numId="28">
    <w:abstractNumId w:val="1"/>
  </w:num>
  <w:num w:numId="29">
    <w:abstractNumId w:val="31"/>
  </w:num>
  <w:num w:numId="30">
    <w:abstractNumId w:val="19"/>
  </w:num>
  <w:num w:numId="31">
    <w:abstractNumId w:val="12"/>
  </w:num>
  <w:num w:numId="32">
    <w:abstractNumId w:val="29"/>
  </w:num>
  <w:num w:numId="33">
    <w:abstractNumId w:val="32"/>
  </w:num>
  <w:num w:numId="34">
    <w:abstractNumId w:val="21"/>
  </w:num>
  <w:num w:numId="35">
    <w:abstractNumId w:val="28"/>
  </w:num>
  <w:num w:numId="36">
    <w:abstractNumId w:val="30"/>
  </w:num>
  <w:num w:numId="37">
    <w:abstractNumId w:val="38"/>
  </w:num>
  <w:num w:numId="38">
    <w:abstractNumId w:val="5"/>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426C"/>
    <w:rsid w:val="00007082"/>
    <w:rsid w:val="000107C7"/>
    <w:rsid w:val="000326C5"/>
    <w:rsid w:val="00047C92"/>
    <w:rsid w:val="00066154"/>
    <w:rsid w:val="00070EBD"/>
    <w:rsid w:val="000728EF"/>
    <w:rsid w:val="00084227"/>
    <w:rsid w:val="000861DC"/>
    <w:rsid w:val="000D00E3"/>
    <w:rsid w:val="000F1462"/>
    <w:rsid w:val="000F7E06"/>
    <w:rsid w:val="00100BF8"/>
    <w:rsid w:val="00154F18"/>
    <w:rsid w:val="00162D47"/>
    <w:rsid w:val="001724B6"/>
    <w:rsid w:val="001730CA"/>
    <w:rsid w:val="0017319A"/>
    <w:rsid w:val="001947A6"/>
    <w:rsid w:val="00196F18"/>
    <w:rsid w:val="001A02BE"/>
    <w:rsid w:val="001B1D9B"/>
    <w:rsid w:val="001C1664"/>
    <w:rsid w:val="001C5732"/>
    <w:rsid w:val="00202362"/>
    <w:rsid w:val="00206E0E"/>
    <w:rsid w:val="00207FD8"/>
    <w:rsid w:val="0021733A"/>
    <w:rsid w:val="00225202"/>
    <w:rsid w:val="002264E6"/>
    <w:rsid w:val="00227DE3"/>
    <w:rsid w:val="002533A5"/>
    <w:rsid w:val="002534DD"/>
    <w:rsid w:val="00254CF3"/>
    <w:rsid w:val="00255463"/>
    <w:rsid w:val="0025568B"/>
    <w:rsid w:val="0026617A"/>
    <w:rsid w:val="0028393F"/>
    <w:rsid w:val="00294B97"/>
    <w:rsid w:val="002A38F1"/>
    <w:rsid w:val="002A724D"/>
    <w:rsid w:val="002B5ABA"/>
    <w:rsid w:val="002C5924"/>
    <w:rsid w:val="002D22D3"/>
    <w:rsid w:val="002E2B74"/>
    <w:rsid w:val="002E4BD8"/>
    <w:rsid w:val="002F4FD5"/>
    <w:rsid w:val="00304348"/>
    <w:rsid w:val="00324579"/>
    <w:rsid w:val="0034237C"/>
    <w:rsid w:val="003460DA"/>
    <w:rsid w:val="003540B6"/>
    <w:rsid w:val="003567A0"/>
    <w:rsid w:val="00364ADF"/>
    <w:rsid w:val="003837BA"/>
    <w:rsid w:val="003874D9"/>
    <w:rsid w:val="00390BA7"/>
    <w:rsid w:val="0039511A"/>
    <w:rsid w:val="003962A0"/>
    <w:rsid w:val="003B4721"/>
    <w:rsid w:val="003B5121"/>
    <w:rsid w:val="003B6C1C"/>
    <w:rsid w:val="003D6FCC"/>
    <w:rsid w:val="003F7F16"/>
    <w:rsid w:val="0040557E"/>
    <w:rsid w:val="00407AC1"/>
    <w:rsid w:val="00463284"/>
    <w:rsid w:val="00470FF4"/>
    <w:rsid w:val="00472FC1"/>
    <w:rsid w:val="00473C2D"/>
    <w:rsid w:val="00484D41"/>
    <w:rsid w:val="00486733"/>
    <w:rsid w:val="00487F89"/>
    <w:rsid w:val="004905E3"/>
    <w:rsid w:val="004929BA"/>
    <w:rsid w:val="00497A80"/>
    <w:rsid w:val="004A6277"/>
    <w:rsid w:val="004C3316"/>
    <w:rsid w:val="004D1497"/>
    <w:rsid w:val="004E006A"/>
    <w:rsid w:val="004F640A"/>
    <w:rsid w:val="004F68AF"/>
    <w:rsid w:val="00513B08"/>
    <w:rsid w:val="00515EF9"/>
    <w:rsid w:val="005252C3"/>
    <w:rsid w:val="005257C1"/>
    <w:rsid w:val="00526DD1"/>
    <w:rsid w:val="005324CE"/>
    <w:rsid w:val="00533519"/>
    <w:rsid w:val="00542396"/>
    <w:rsid w:val="00551265"/>
    <w:rsid w:val="00552A23"/>
    <w:rsid w:val="00564437"/>
    <w:rsid w:val="005724B1"/>
    <w:rsid w:val="0057719F"/>
    <w:rsid w:val="00581542"/>
    <w:rsid w:val="0058332A"/>
    <w:rsid w:val="005974E4"/>
    <w:rsid w:val="005A2D61"/>
    <w:rsid w:val="005A678F"/>
    <w:rsid w:val="005B00B4"/>
    <w:rsid w:val="005D33CE"/>
    <w:rsid w:val="005D605D"/>
    <w:rsid w:val="00626BDC"/>
    <w:rsid w:val="0065495D"/>
    <w:rsid w:val="00656463"/>
    <w:rsid w:val="006651C9"/>
    <w:rsid w:val="006B29BC"/>
    <w:rsid w:val="006B445E"/>
    <w:rsid w:val="006C106C"/>
    <w:rsid w:val="006C7D8A"/>
    <w:rsid w:val="007002D6"/>
    <w:rsid w:val="007058F7"/>
    <w:rsid w:val="00705F15"/>
    <w:rsid w:val="007113F3"/>
    <w:rsid w:val="0071550E"/>
    <w:rsid w:val="00715CF1"/>
    <w:rsid w:val="00720EC5"/>
    <w:rsid w:val="00726528"/>
    <w:rsid w:val="0074436D"/>
    <w:rsid w:val="00751533"/>
    <w:rsid w:val="00751C26"/>
    <w:rsid w:val="00773F5B"/>
    <w:rsid w:val="00780FC5"/>
    <w:rsid w:val="007975A2"/>
    <w:rsid w:val="007A72D1"/>
    <w:rsid w:val="007B61E1"/>
    <w:rsid w:val="007C0DC2"/>
    <w:rsid w:val="007C17B8"/>
    <w:rsid w:val="007D4A9D"/>
    <w:rsid w:val="007E0DBA"/>
    <w:rsid w:val="007E296C"/>
    <w:rsid w:val="007E4131"/>
    <w:rsid w:val="007E4825"/>
    <w:rsid w:val="007F5018"/>
    <w:rsid w:val="00802103"/>
    <w:rsid w:val="00807216"/>
    <w:rsid w:val="00812E7E"/>
    <w:rsid w:val="00815263"/>
    <w:rsid w:val="00831A75"/>
    <w:rsid w:val="00866E81"/>
    <w:rsid w:val="008704F9"/>
    <w:rsid w:val="0087101A"/>
    <w:rsid w:val="008800C2"/>
    <w:rsid w:val="00887E17"/>
    <w:rsid w:val="008915FD"/>
    <w:rsid w:val="008A453C"/>
    <w:rsid w:val="008A7EF1"/>
    <w:rsid w:val="008E2F55"/>
    <w:rsid w:val="008E368B"/>
    <w:rsid w:val="00901EB1"/>
    <w:rsid w:val="00906B31"/>
    <w:rsid w:val="00907377"/>
    <w:rsid w:val="009629F8"/>
    <w:rsid w:val="00966CA8"/>
    <w:rsid w:val="00995AEF"/>
    <w:rsid w:val="009A6D3D"/>
    <w:rsid w:val="009B4CD1"/>
    <w:rsid w:val="009B7C42"/>
    <w:rsid w:val="009E0AA5"/>
    <w:rsid w:val="009E2028"/>
    <w:rsid w:val="009E24B8"/>
    <w:rsid w:val="009F1566"/>
    <w:rsid w:val="00A03FAC"/>
    <w:rsid w:val="00A07250"/>
    <w:rsid w:val="00A1470A"/>
    <w:rsid w:val="00A31882"/>
    <w:rsid w:val="00A37588"/>
    <w:rsid w:val="00A57B23"/>
    <w:rsid w:val="00A72537"/>
    <w:rsid w:val="00A82952"/>
    <w:rsid w:val="00A87D5B"/>
    <w:rsid w:val="00AA04D5"/>
    <w:rsid w:val="00AC0341"/>
    <w:rsid w:val="00AC7110"/>
    <w:rsid w:val="00AD688D"/>
    <w:rsid w:val="00AE13C3"/>
    <w:rsid w:val="00AE2643"/>
    <w:rsid w:val="00AF7742"/>
    <w:rsid w:val="00B02F68"/>
    <w:rsid w:val="00B03825"/>
    <w:rsid w:val="00B1149E"/>
    <w:rsid w:val="00B219E6"/>
    <w:rsid w:val="00B3766B"/>
    <w:rsid w:val="00B5277E"/>
    <w:rsid w:val="00B543F1"/>
    <w:rsid w:val="00B8065E"/>
    <w:rsid w:val="00B859F6"/>
    <w:rsid w:val="00B87D29"/>
    <w:rsid w:val="00B95C66"/>
    <w:rsid w:val="00BB2816"/>
    <w:rsid w:val="00BC6DE6"/>
    <w:rsid w:val="00BD6711"/>
    <w:rsid w:val="00BF0E26"/>
    <w:rsid w:val="00BF695C"/>
    <w:rsid w:val="00BF7759"/>
    <w:rsid w:val="00C24863"/>
    <w:rsid w:val="00C57FC3"/>
    <w:rsid w:val="00C760C0"/>
    <w:rsid w:val="00C865C7"/>
    <w:rsid w:val="00CC2260"/>
    <w:rsid w:val="00CC4906"/>
    <w:rsid w:val="00D2439F"/>
    <w:rsid w:val="00D33D2A"/>
    <w:rsid w:val="00D4162D"/>
    <w:rsid w:val="00D527F8"/>
    <w:rsid w:val="00D54EE3"/>
    <w:rsid w:val="00D71583"/>
    <w:rsid w:val="00D7583D"/>
    <w:rsid w:val="00D86F3D"/>
    <w:rsid w:val="00D90008"/>
    <w:rsid w:val="00D9696E"/>
    <w:rsid w:val="00D97D16"/>
    <w:rsid w:val="00D97F73"/>
    <w:rsid w:val="00DB48B5"/>
    <w:rsid w:val="00DE4713"/>
    <w:rsid w:val="00E00DAD"/>
    <w:rsid w:val="00E31DDD"/>
    <w:rsid w:val="00E5405E"/>
    <w:rsid w:val="00E54AF3"/>
    <w:rsid w:val="00E560E6"/>
    <w:rsid w:val="00E61CDE"/>
    <w:rsid w:val="00E77823"/>
    <w:rsid w:val="00EC2312"/>
    <w:rsid w:val="00EC38FF"/>
    <w:rsid w:val="00ED2AE7"/>
    <w:rsid w:val="00ED7410"/>
    <w:rsid w:val="00EE7EBF"/>
    <w:rsid w:val="00EF2F4D"/>
    <w:rsid w:val="00EF5942"/>
    <w:rsid w:val="00F02558"/>
    <w:rsid w:val="00F07EFA"/>
    <w:rsid w:val="00F21801"/>
    <w:rsid w:val="00F40A20"/>
    <w:rsid w:val="00F40D22"/>
    <w:rsid w:val="00F444DD"/>
    <w:rsid w:val="00F44F5C"/>
    <w:rsid w:val="00F51484"/>
    <w:rsid w:val="00F7585D"/>
    <w:rsid w:val="00F8101C"/>
    <w:rsid w:val="00F97703"/>
    <w:rsid w:val="00FA24C2"/>
    <w:rsid w:val="00FA4898"/>
    <w:rsid w:val="00FA4A96"/>
    <w:rsid w:val="00FB158E"/>
    <w:rsid w:val="00FB6EBD"/>
    <w:rsid w:val="00FC15F1"/>
    <w:rsid w:val="00FC311B"/>
    <w:rsid w:val="00FD31FC"/>
    <w:rsid w:val="5C669F65"/>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A42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66CA8"/>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2533A5"/>
    <w:pPr>
      <w:spacing w:before="120" w:after="120"/>
    </w:pPr>
    <w:rPr>
      <w:sz w:val="20"/>
    </w:rPr>
  </w:style>
  <w:style w:type="paragraph" w:styleId="Rvision">
    <w:name w:val="Revision"/>
    <w:hidden/>
    <w:uiPriority w:val="99"/>
    <w:semiHidden/>
    <w:rsid w:val="004F68AF"/>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com\Documents\EXIA\PROJET\magicarts\rapport_projet.docx" TargetMode="External"/><Relationship Id="rId21" Type="http://schemas.openxmlformats.org/officeDocument/2006/relationships/hyperlink" Target="file:///C:\Users\lecom\Documents\EXIA\PROJET\magicarts\rapport_projet.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www.matchware.com/fr/logiciel-de-mind-mapping" TargetMode="External"/><Relationship Id="rId68" Type="http://schemas.openxmlformats.org/officeDocument/2006/relationships/hyperlink" Target="http://www.jfreesoft.com/JMerise/" TargetMode="External"/><Relationship Id="rId2" Type="http://schemas.openxmlformats.org/officeDocument/2006/relationships/customXml" Target="../customXml/item2.xml"/><Relationship Id="rId16" Type="http://schemas.openxmlformats.org/officeDocument/2006/relationships/hyperlink" Target="file:///C:\Users\lecom\Documents\EXIA\PROJET\magicarts\rapport_projet.docx" TargetMode="External"/><Relationship Id="rId29" Type="http://schemas.openxmlformats.org/officeDocument/2006/relationships/hyperlink" Target="file:///C:\Users\lecom\Documents\EXIA\PROJET\magicarts\rapport_projet.docx" TargetMode="External"/><Relationship Id="rId11" Type="http://schemas.openxmlformats.org/officeDocument/2006/relationships/hyperlink" Target="file:///C:\Users\lecom\Documents\EXIA\PROJET\magicarts\rapport_projet.docx" TargetMode="External"/><Relationship Id="rId24" Type="http://schemas.openxmlformats.org/officeDocument/2006/relationships/hyperlink" Target="file:///C:\Users\lecom\Documents\EXIA\PROJET\magicarts\rapport_projet.docx"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tmp"/><Relationship Id="rId66" Type="http://schemas.openxmlformats.org/officeDocument/2006/relationships/hyperlink" Target="http://www.blog-gestion-de-projet.com/conseils-pour-reussir-votre-planification-de-projet/" TargetMode="External"/><Relationship Id="rId5" Type="http://schemas.openxmlformats.org/officeDocument/2006/relationships/settings" Target="settings.xml"/><Relationship Id="rId61" Type="http://schemas.openxmlformats.org/officeDocument/2006/relationships/image" Target="media/image32.tmp"/><Relationship Id="rId19" Type="http://schemas.openxmlformats.org/officeDocument/2006/relationships/hyperlink" Target="file:///C:\Users\lecom\Documents\EXIA\PROJET\magicarts\rapport_projet.docx" TargetMode="External"/><Relationship Id="rId14" Type="http://schemas.openxmlformats.org/officeDocument/2006/relationships/hyperlink" Target="file:///C:\Users\lecom\Documents\EXIA\PROJET\magicarts\rapport_projet.docx" TargetMode="External"/><Relationship Id="rId22" Type="http://schemas.openxmlformats.org/officeDocument/2006/relationships/hyperlink" Target="file:///C:\Users\lecom\Documents\EXIA\PROJET\magicarts\rapport_projet.docx" TargetMode="External"/><Relationship Id="rId27" Type="http://schemas.openxmlformats.org/officeDocument/2006/relationships/hyperlink" Target="file:///C:\Users\lecom\Documents\EXIA\PROJET\magicarts\rapport_projet.docx" TargetMode="External"/><Relationship Id="rId30" Type="http://schemas.openxmlformats.org/officeDocument/2006/relationships/hyperlink" Target="file:///C:\Users\lecom\Documents\EXIA\PROJET\magicarts\rapport_projet.docx" TargetMode="External"/><Relationship Id="rId35" Type="http://schemas.openxmlformats.org/officeDocument/2006/relationships/image" Target="media/image6.jpeg"/><Relationship Id="rId43" Type="http://schemas.openxmlformats.org/officeDocument/2006/relationships/image" Target="media/image14.png"/><Relationship Id="rId48" Type="http://schemas.openxmlformats.org/officeDocument/2006/relationships/image" Target="media/image19.tmp"/><Relationship Id="rId56" Type="http://schemas.openxmlformats.org/officeDocument/2006/relationships/image" Target="media/image27.png"/><Relationship Id="rId64" Type="http://schemas.openxmlformats.org/officeDocument/2006/relationships/hyperlink" Target="https://trello.com/" TargetMode="External"/><Relationship Id="rId69" Type="http://schemas.openxmlformats.org/officeDocument/2006/relationships/hyperlink" Target="https://dev.mysql.com/doc/refman/5.7/en/"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lecom\Documents\EXIA\PROJET\magicarts\rapport_projet.docx" TargetMode="External"/><Relationship Id="rId17" Type="http://schemas.openxmlformats.org/officeDocument/2006/relationships/hyperlink" Target="file:///C:\Users\lecom\Documents\EXIA\PROJET\magicarts\rapport_projet.docx" TargetMode="External"/><Relationship Id="rId25" Type="http://schemas.openxmlformats.org/officeDocument/2006/relationships/hyperlink" Target="file:///C:\Users\lecom\Documents\EXIA\PROJET\magicarts\rapport_projet.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tmp"/><Relationship Id="rId59" Type="http://schemas.openxmlformats.org/officeDocument/2006/relationships/image" Target="media/image30.tmp"/><Relationship Id="rId67" Type="http://schemas.openxmlformats.org/officeDocument/2006/relationships/hyperlink" Target="http://perso.modulonet.fr/~placurie/Cgo1.htm" TargetMode="External"/><Relationship Id="rId20" Type="http://schemas.openxmlformats.org/officeDocument/2006/relationships/hyperlink" Target="file:///C:\Users\lecom\Documents\EXIA\PROJET\magicarts\rapport_projet.docx" TargetMode="External"/><Relationship Id="rId41" Type="http://schemas.openxmlformats.org/officeDocument/2006/relationships/image" Target="media/image12.tmp"/><Relationship Id="rId54" Type="http://schemas.openxmlformats.org/officeDocument/2006/relationships/image" Target="media/image25.png"/><Relationship Id="rId62" Type="http://schemas.openxmlformats.org/officeDocument/2006/relationships/image" Target="media/image33.tmp"/><Relationship Id="rId70" Type="http://schemas.openxmlformats.org/officeDocument/2006/relationships/hyperlink" Target="https://sql.s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com\Documents\EXIA\PROJET\magicarts\rapport_projet.docx" TargetMode="External"/><Relationship Id="rId23" Type="http://schemas.openxmlformats.org/officeDocument/2006/relationships/hyperlink" Target="file:///C:\Users\lecom\Documents\EXIA\PROJET\magicarts\rapport_projet.docx" TargetMode="External"/><Relationship Id="rId28" Type="http://schemas.openxmlformats.org/officeDocument/2006/relationships/hyperlink" Target="file:///C:\Users\lecom\Documents\EXIA\PROJET\magicarts\rapport_projet.docx" TargetMode="External"/><Relationship Id="rId36" Type="http://schemas.openxmlformats.org/officeDocument/2006/relationships/image" Target="media/image7.jpeg"/><Relationship Id="rId49" Type="http://schemas.openxmlformats.org/officeDocument/2006/relationships/image" Target="media/image20.tmp"/><Relationship Id="rId57" Type="http://schemas.openxmlformats.org/officeDocument/2006/relationships/image" Target="media/image28.png"/><Relationship Id="rId10" Type="http://schemas.openxmlformats.org/officeDocument/2006/relationships/hyperlink" Target="file:///C:\Users\lecom\Documents\EXIA\PROJET\magicarts\rapport_proje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tmp"/><Relationship Id="rId60" Type="http://schemas.openxmlformats.org/officeDocument/2006/relationships/image" Target="media/image31.tmp"/><Relationship Id="rId65" Type="http://schemas.openxmlformats.org/officeDocument/2006/relationships/hyperlink" Target="http://www.workbreakdownstructure.fr/"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hyperlink" Target="file:///C:\Users\lecom\Documents\EXIA\PROJET\magicarts\rapport_projet.docx" TargetMode="External"/><Relationship Id="rId18" Type="http://schemas.openxmlformats.org/officeDocument/2006/relationships/hyperlink" Target="file:///C:\Users\lecom\Documents\EXIA\PROJET\magicarts\rapport_projet.docx" TargetMode="External"/><Relationship Id="rId39" Type="http://schemas.openxmlformats.org/officeDocument/2006/relationships/image" Target="media/image10.jpg"/><Relationship Id="rId34" Type="http://schemas.openxmlformats.org/officeDocument/2006/relationships/image" Target="media/image5.jp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A0C0143B-A8D8-41DB-9D94-28DF110B6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35</Pages>
  <Words>7163</Words>
  <Characters>40831</Characters>
  <Application>Microsoft Office Word</Application>
  <DocSecurity>0</DocSecurity>
  <Lines>340</Lines>
  <Paragraphs>95</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47899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2017-04-06T15:42:00Z</dcterms:created>
  <dcterms:modified xsi:type="dcterms:W3CDTF">2017-04-06T15:48:00Z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